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17121" w14:textId="646E803B" w:rsidR="00BD5831" w:rsidRDefault="003A4980" w:rsidP="00D5034D">
      <w:pPr>
        <w:pStyle w:val="Title"/>
      </w:pPr>
      <w:r>
        <w:t>Project</w:t>
      </w:r>
      <w:r w:rsidR="00E20BC5">
        <w:t xml:space="preserve"> </w:t>
      </w:r>
      <w:r w:rsidR="00316E6C">
        <w:t>3</w:t>
      </w:r>
    </w:p>
    <w:p w14:paraId="68BDE21E" w14:textId="576212C3" w:rsidR="00D5034D" w:rsidRDefault="00E70E1C" w:rsidP="00D5034D">
      <w:pPr>
        <w:pStyle w:val="Subtitle"/>
        <w:rPr>
          <w:rStyle w:val="Hyperlink"/>
        </w:rPr>
      </w:pPr>
      <w:r>
        <w:t>Allan Reyes</w:t>
      </w:r>
      <w:r w:rsidR="00D5034D">
        <w:br/>
      </w:r>
      <w:hyperlink r:id="rId8" w:history="1">
        <w:r w:rsidR="00811038" w:rsidRPr="0031432F">
          <w:rPr>
            <w:rStyle w:val="Hyperlink"/>
          </w:rPr>
          <w:t>reyallan@gatech.edu</w:t>
        </w:r>
      </w:hyperlink>
    </w:p>
    <w:p w14:paraId="0525F9FE" w14:textId="3BF608AE" w:rsidR="00FC1B63" w:rsidRDefault="00BF6AE2" w:rsidP="00811038">
      <w:pPr>
        <w:pStyle w:val="Heading1"/>
      </w:pPr>
      <w:r>
        <w:t>Project’s Approach</w:t>
      </w:r>
    </w:p>
    <w:p w14:paraId="45322A9B" w14:textId="3066B532" w:rsidR="00316E6C" w:rsidRDefault="00316E6C" w:rsidP="003A4980">
      <w:r>
        <w:t>For this project I decided to take the lessons learned from Project 2</w:t>
      </w:r>
      <w:r w:rsidR="002A6455">
        <w:t xml:space="preserve"> (</w:t>
      </w:r>
      <w:r>
        <w:t>where I</w:t>
      </w:r>
      <w:r w:rsidR="005B0734">
        <w:t xml:space="preserve"> wasted a whole week </w:t>
      </w:r>
      <w:r>
        <w:t>trying to implement a fractal-based algorithm</w:t>
      </w:r>
      <w:r w:rsidR="005B0734">
        <w:t xml:space="preserve"> with mediocre results</w:t>
      </w:r>
      <w:r w:rsidR="002A6455">
        <w:t>)</w:t>
      </w:r>
      <w:r w:rsidR="005B0734">
        <w:t xml:space="preserve"> </w:t>
      </w:r>
      <w:r>
        <w:t>and stick to my original approach which had great success on the past two projects</w:t>
      </w:r>
      <w:r w:rsidR="005B0734">
        <w:t xml:space="preserve">. Furthermore, in Project </w:t>
      </w:r>
      <w:r w:rsidR="002A6455">
        <w:t>2 I</w:t>
      </w:r>
      <w:r w:rsidR="005B0734">
        <w:t xml:space="preserve"> had already worked on extending it to handle 3x3 problems, so applying it to this last project was straightforward. At a high-level my approach involves using visual transformations to manipulate images, as well as, semantic relationships whenever image transformations are not enough to solve the problems.</w:t>
      </w:r>
    </w:p>
    <w:p w14:paraId="1D749D8F" w14:textId="5919918C" w:rsidR="005B0734" w:rsidRDefault="002A6455" w:rsidP="00B31D50">
      <w:r>
        <w:rPr>
          <w:noProof/>
        </w:rPr>
        <mc:AlternateContent>
          <mc:Choice Requires="wps">
            <w:drawing>
              <wp:anchor distT="0" distB="0" distL="114300" distR="114300" simplePos="0" relativeHeight="251661312" behindDoc="1" locked="0" layoutInCell="1" allowOverlap="1" wp14:anchorId="489173C4" wp14:editId="3A45C8D8">
                <wp:simplePos x="0" y="0"/>
                <wp:positionH relativeFrom="column">
                  <wp:posOffset>-93345</wp:posOffset>
                </wp:positionH>
                <wp:positionV relativeFrom="paragraph">
                  <wp:posOffset>3844290</wp:posOffset>
                </wp:positionV>
                <wp:extent cx="5029200" cy="635"/>
                <wp:effectExtent l="0" t="0" r="0" b="635"/>
                <wp:wrapNone/>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361FCE65" w14:textId="10DC548A" w:rsidR="00F46A23" w:rsidRPr="002A6455" w:rsidRDefault="00F46A23" w:rsidP="002A6455">
                            <w:pPr>
                              <w:pStyle w:val="Caption"/>
                              <w:jc w:val="center"/>
                              <w:rPr>
                                <w:i w:val="0"/>
                                <w:noProof/>
                                <w:color w:val="000000" w:themeColor="text1"/>
                                <w:sz w:val="20"/>
                              </w:rPr>
                            </w:pPr>
                            <w:r w:rsidRPr="002A6455">
                              <w:rPr>
                                <w:b/>
                                <w:i w:val="0"/>
                                <w:color w:val="000000" w:themeColor="text1"/>
                                <w:sz w:val="20"/>
                              </w:rPr>
                              <w:t xml:space="preserve">Figure </w:t>
                            </w:r>
                            <w:r w:rsidRPr="002A6455">
                              <w:rPr>
                                <w:b/>
                                <w:i w:val="0"/>
                                <w:color w:val="000000" w:themeColor="text1"/>
                                <w:sz w:val="20"/>
                              </w:rPr>
                              <w:fldChar w:fldCharType="begin"/>
                            </w:r>
                            <w:r w:rsidRPr="002A6455">
                              <w:rPr>
                                <w:b/>
                                <w:i w:val="0"/>
                                <w:color w:val="000000" w:themeColor="text1"/>
                                <w:sz w:val="20"/>
                              </w:rPr>
                              <w:instrText xml:space="preserve"> SEQ Figure \* ARABIC </w:instrText>
                            </w:r>
                            <w:r w:rsidRPr="002A6455">
                              <w:rPr>
                                <w:b/>
                                <w:i w:val="0"/>
                                <w:color w:val="000000" w:themeColor="text1"/>
                                <w:sz w:val="20"/>
                              </w:rPr>
                              <w:fldChar w:fldCharType="separate"/>
                            </w:r>
                            <w:r w:rsidR="000C6A23">
                              <w:rPr>
                                <w:b/>
                                <w:i w:val="0"/>
                                <w:noProof/>
                                <w:color w:val="000000" w:themeColor="text1"/>
                                <w:sz w:val="20"/>
                              </w:rPr>
                              <w:t>1</w:t>
                            </w:r>
                            <w:r w:rsidRPr="002A6455">
                              <w:rPr>
                                <w:b/>
                                <w:i w:val="0"/>
                                <w:color w:val="000000" w:themeColor="text1"/>
                                <w:sz w:val="20"/>
                              </w:rPr>
                              <w:fldChar w:fldCharType="end"/>
                            </w:r>
                            <w:r w:rsidRPr="002A6455">
                              <w:rPr>
                                <w:i w:val="0"/>
                                <w:color w:val="000000" w:themeColor="text1"/>
                                <w:sz w:val="20"/>
                              </w:rPr>
                              <w:t>. A. Basic</w:t>
                            </w:r>
                            <w:r w:rsidR="0036679D">
                              <w:rPr>
                                <w:i w:val="0"/>
                                <w:color w:val="000000" w:themeColor="text1"/>
                                <w:sz w:val="20"/>
                              </w:rPr>
                              <w:t xml:space="preserve"> Problem</w:t>
                            </w:r>
                            <w:r w:rsidRPr="002A6455">
                              <w:rPr>
                                <w:i w:val="0"/>
                                <w:color w:val="000000" w:themeColor="text1"/>
                                <w:sz w:val="20"/>
                              </w:rPr>
                              <w:t xml:space="preserve"> D-02 where a shape is missing. B. Basic</w:t>
                            </w:r>
                            <w:r w:rsidR="0036679D">
                              <w:rPr>
                                <w:i w:val="0"/>
                                <w:color w:val="000000" w:themeColor="text1"/>
                                <w:sz w:val="20"/>
                              </w:rPr>
                              <w:t xml:space="preserve"> Problem</w:t>
                            </w:r>
                            <w:r w:rsidRPr="002A6455">
                              <w:rPr>
                                <w:i w:val="0"/>
                                <w:color w:val="000000" w:themeColor="text1"/>
                                <w:sz w:val="20"/>
                              </w:rPr>
                              <w:t xml:space="preserve"> D-07 where a shape and a pattern are missing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89173C4" id="_x0000_t202" coordsize="21600,21600" o:spt="202" path="m,l,21600r21600,l21600,xe">
                <v:stroke joinstyle="miter"/>
                <v:path gradientshapeok="t" o:connecttype="rect"/>
              </v:shapetype>
              <v:shape id="Text Box 1" o:spid="_x0000_s1026" type="#_x0000_t202" style="position:absolute;left:0;text-align:left;margin-left:-7.35pt;margin-top:302.7pt;width:396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CYd4kU5gAAABABAAAPAAAAZHJzL2Rvd25yZXYu&#13;&#10;eG1sTE89T8MwEN2R+A/WIbGg1ilNE5TGqaoCA10q0i7d3PgaB+JzFDtt+PcYFlhOunvv3ke+Gk3L&#13;&#10;Lti7xpKA2TQChlRZ1VAt4LB/nTwBc16Skq0lFPCFDlbF7U0uM2Wv9I6X0tcsiJDLpADtfZdx7iqN&#13;&#10;Rrqp7ZACdra9kT6sfc1VL69B3LT8MYoSbmRDwUHLDjcaq89yMAJ28XGnH4bzy3Ydz/u3w7BJPupS&#13;&#10;iPu78XkZxnoJzOPo/z7gp0PID0UIdrIDKcdaAZNZnAaqgCRaxMACI03TObDT72UBvMj5/yLF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CYd4kU5gAAABABAAAPAAAAAAAAAAAAAAAA&#13;&#10;AIMEAABkcnMvZG93bnJldi54bWxQSwUGAAAAAAQABADzAAAAlgUAAAAA&#13;&#10;" stroked="f">
                <v:textbox style="mso-fit-shape-to-text:t" inset="0,0,0,0">
                  <w:txbxContent>
                    <w:p w14:paraId="361FCE65" w14:textId="10DC548A" w:rsidR="00F46A23" w:rsidRPr="002A6455" w:rsidRDefault="00F46A23" w:rsidP="002A6455">
                      <w:pPr>
                        <w:pStyle w:val="Caption"/>
                        <w:jc w:val="center"/>
                        <w:rPr>
                          <w:i w:val="0"/>
                          <w:noProof/>
                          <w:color w:val="000000" w:themeColor="text1"/>
                          <w:sz w:val="20"/>
                        </w:rPr>
                      </w:pPr>
                      <w:r w:rsidRPr="002A6455">
                        <w:rPr>
                          <w:b/>
                          <w:i w:val="0"/>
                          <w:color w:val="000000" w:themeColor="text1"/>
                          <w:sz w:val="20"/>
                        </w:rPr>
                        <w:t xml:space="preserve">Figure </w:t>
                      </w:r>
                      <w:r w:rsidRPr="002A6455">
                        <w:rPr>
                          <w:b/>
                          <w:i w:val="0"/>
                          <w:color w:val="000000" w:themeColor="text1"/>
                          <w:sz w:val="20"/>
                        </w:rPr>
                        <w:fldChar w:fldCharType="begin"/>
                      </w:r>
                      <w:r w:rsidRPr="002A6455">
                        <w:rPr>
                          <w:b/>
                          <w:i w:val="0"/>
                          <w:color w:val="000000" w:themeColor="text1"/>
                          <w:sz w:val="20"/>
                        </w:rPr>
                        <w:instrText xml:space="preserve"> SEQ Figure \* ARABIC </w:instrText>
                      </w:r>
                      <w:r w:rsidRPr="002A6455">
                        <w:rPr>
                          <w:b/>
                          <w:i w:val="0"/>
                          <w:color w:val="000000" w:themeColor="text1"/>
                          <w:sz w:val="20"/>
                        </w:rPr>
                        <w:fldChar w:fldCharType="separate"/>
                      </w:r>
                      <w:r w:rsidR="000C6A23">
                        <w:rPr>
                          <w:b/>
                          <w:i w:val="0"/>
                          <w:noProof/>
                          <w:color w:val="000000" w:themeColor="text1"/>
                          <w:sz w:val="20"/>
                        </w:rPr>
                        <w:t>1</w:t>
                      </w:r>
                      <w:r w:rsidRPr="002A6455">
                        <w:rPr>
                          <w:b/>
                          <w:i w:val="0"/>
                          <w:color w:val="000000" w:themeColor="text1"/>
                          <w:sz w:val="20"/>
                        </w:rPr>
                        <w:fldChar w:fldCharType="end"/>
                      </w:r>
                      <w:r w:rsidRPr="002A6455">
                        <w:rPr>
                          <w:i w:val="0"/>
                          <w:color w:val="000000" w:themeColor="text1"/>
                          <w:sz w:val="20"/>
                        </w:rPr>
                        <w:t>. A. Basic</w:t>
                      </w:r>
                      <w:r w:rsidR="0036679D">
                        <w:rPr>
                          <w:i w:val="0"/>
                          <w:color w:val="000000" w:themeColor="text1"/>
                          <w:sz w:val="20"/>
                        </w:rPr>
                        <w:t xml:space="preserve"> Problem</w:t>
                      </w:r>
                      <w:r w:rsidRPr="002A6455">
                        <w:rPr>
                          <w:i w:val="0"/>
                          <w:color w:val="000000" w:themeColor="text1"/>
                          <w:sz w:val="20"/>
                        </w:rPr>
                        <w:t xml:space="preserve"> D-02 where a shape is missing. B. Basic</w:t>
                      </w:r>
                      <w:r w:rsidR="0036679D">
                        <w:rPr>
                          <w:i w:val="0"/>
                          <w:color w:val="000000" w:themeColor="text1"/>
                          <w:sz w:val="20"/>
                        </w:rPr>
                        <w:t xml:space="preserve"> Problem</w:t>
                      </w:r>
                      <w:r w:rsidRPr="002A6455">
                        <w:rPr>
                          <w:i w:val="0"/>
                          <w:color w:val="000000" w:themeColor="text1"/>
                          <w:sz w:val="20"/>
                        </w:rPr>
                        <w:t xml:space="preserve"> D-07 where a shape and a pattern are missing</w:t>
                      </w:r>
                    </w:p>
                  </w:txbxContent>
                </v:textbox>
              </v:shape>
            </w:pict>
          </mc:Fallback>
        </mc:AlternateContent>
      </w:r>
      <w:r>
        <w:rPr>
          <w:noProof/>
        </w:rPr>
        <w:drawing>
          <wp:anchor distT="0" distB="0" distL="114300" distR="114300" simplePos="0" relativeHeight="251659264" behindDoc="0" locked="0" layoutInCell="1" allowOverlap="1" wp14:anchorId="6D8CD62C" wp14:editId="2770E73D">
            <wp:simplePos x="0" y="0"/>
            <wp:positionH relativeFrom="column">
              <wp:posOffset>2726055</wp:posOffset>
            </wp:positionH>
            <wp:positionV relativeFrom="paragraph">
              <wp:posOffset>2012315</wp:posOffset>
            </wp:positionV>
            <wp:extent cx="2286000" cy="1828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Problem D-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14:sizeRelH relativeFrom="page">
              <wp14:pctWidth>0</wp14:pctWidth>
            </wp14:sizeRelH>
            <wp14:sizeRelV relativeFrom="page">
              <wp14:pctHeight>0</wp14:pctHeight>
            </wp14:sizeRelV>
          </wp:anchor>
        </w:drawing>
      </w:r>
      <w:r w:rsidR="005B0734">
        <w:t xml:space="preserve">Once I started following the approach mentioned above, I had two key realizations based on the problems in each of the two sets. First, for set D, I realized that almost all the problems involved finding a </w:t>
      </w:r>
      <w:r w:rsidR="005B0734">
        <w:rPr>
          <w:i/>
        </w:rPr>
        <w:t>missing</w:t>
      </w:r>
      <w:r w:rsidR="005B0734">
        <w:t xml:space="preserve"> element of the matrix: shapes or patterns or both. For example, Basic </w:t>
      </w:r>
      <w:r w:rsidR="0036679D">
        <w:t xml:space="preserve">Problem </w:t>
      </w:r>
      <w:r w:rsidR="005B0734">
        <w:t>D-02 (</w:t>
      </w:r>
      <w:r w:rsidR="005B0734">
        <w:rPr>
          <w:i/>
        </w:rPr>
        <w:t>Figure 1.A</w:t>
      </w:r>
      <w:r w:rsidR="005B0734">
        <w:t>) involves finding the missing shape, while Basic</w:t>
      </w:r>
      <w:r w:rsidR="0036679D">
        <w:t xml:space="preserve"> Problem</w:t>
      </w:r>
      <w:r w:rsidR="005B0734">
        <w:t xml:space="preserve"> D-07 (</w:t>
      </w:r>
      <w:r w:rsidR="005B0734">
        <w:rPr>
          <w:i/>
        </w:rPr>
        <w:t>Figure 1.B</w:t>
      </w:r>
      <w:r w:rsidR="005B0734">
        <w:t xml:space="preserve">) involves finding the missing shape and the missing pattern around that shape. This allowed me to focus most of my efforts efficiently in developing common heuristics for </w:t>
      </w:r>
      <w:r w:rsidR="005B0734">
        <w:rPr>
          <w:i/>
        </w:rPr>
        <w:t>finding</w:t>
      </w:r>
      <w:r w:rsidR="005B0734">
        <w:t xml:space="preserve"> shapes and patterns, and then simply adapting them to each of the problems</w:t>
      </w:r>
      <w:r w:rsidR="00DA670B">
        <w:t>’</w:t>
      </w:r>
      <w:r w:rsidR="005B0734">
        <w:t xml:space="preserve"> particular characteristics.</w:t>
      </w:r>
    </w:p>
    <w:p w14:paraId="09CA6D6C" w14:textId="77777777" w:rsidR="00B233BF" w:rsidRDefault="002A6455" w:rsidP="00B31D50">
      <w:r>
        <w:rPr>
          <w:noProof/>
        </w:rPr>
        <w:drawing>
          <wp:anchor distT="0" distB="0" distL="114300" distR="114300" simplePos="0" relativeHeight="251658240" behindDoc="0" locked="0" layoutInCell="1" allowOverlap="1" wp14:anchorId="0ADC449B" wp14:editId="51B627B0">
            <wp:simplePos x="0" y="0"/>
            <wp:positionH relativeFrom="column">
              <wp:posOffset>0</wp:posOffset>
            </wp:positionH>
            <wp:positionV relativeFrom="paragraph">
              <wp:posOffset>0</wp:posOffset>
            </wp:positionV>
            <wp:extent cx="2286000" cy="1828800"/>
            <wp:effectExtent l="0" t="0" r="0" b="0"/>
            <wp:wrapSquare wrapText="bothSides"/>
            <wp:docPr id="3" name="Picture 3" descr="A picture containing black&#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Problem D-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14:sizeRelH relativeFrom="page">
              <wp14:pctWidth>0</wp14:pctWidth>
            </wp14:sizeRelH>
            <wp14:sizeRelV relativeFrom="page">
              <wp14:pctHeight>0</wp14:pctHeight>
            </wp14:sizeRelV>
          </wp:anchor>
        </w:drawing>
      </w:r>
    </w:p>
    <w:p w14:paraId="07BDF1A6" w14:textId="2D7076ED" w:rsidR="00736933" w:rsidRDefault="00F913C7" w:rsidP="00B31D50">
      <w:r>
        <w:rPr>
          <w:noProof/>
        </w:rPr>
        <w:lastRenderedPageBreak/>
        <mc:AlternateContent>
          <mc:Choice Requires="wps">
            <w:drawing>
              <wp:anchor distT="0" distB="0" distL="114300" distR="114300" simplePos="0" relativeHeight="251665408" behindDoc="1" locked="0" layoutInCell="1" allowOverlap="1" wp14:anchorId="36DBE62D" wp14:editId="7BBDCB61">
                <wp:simplePos x="0" y="0"/>
                <wp:positionH relativeFrom="column">
                  <wp:posOffset>0</wp:posOffset>
                </wp:positionH>
                <wp:positionV relativeFrom="paragraph">
                  <wp:posOffset>4529455</wp:posOffset>
                </wp:positionV>
                <wp:extent cx="48768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6365E2DE" w14:textId="0ED4CCE6" w:rsidR="00F913C7" w:rsidRPr="00F913C7" w:rsidRDefault="00F913C7" w:rsidP="00F913C7">
                            <w:pPr>
                              <w:pStyle w:val="Caption"/>
                              <w:jc w:val="center"/>
                              <w:rPr>
                                <w:i w:val="0"/>
                                <w:noProof/>
                                <w:color w:val="000000" w:themeColor="text1"/>
                                <w:sz w:val="20"/>
                              </w:rPr>
                            </w:pPr>
                            <w:r w:rsidRPr="00F913C7">
                              <w:rPr>
                                <w:b/>
                                <w:i w:val="0"/>
                                <w:color w:val="000000" w:themeColor="text1"/>
                                <w:sz w:val="20"/>
                              </w:rPr>
                              <w:t xml:space="preserve">Figure </w:t>
                            </w:r>
                            <w:r w:rsidRPr="00F913C7">
                              <w:rPr>
                                <w:b/>
                                <w:i w:val="0"/>
                                <w:color w:val="000000" w:themeColor="text1"/>
                                <w:sz w:val="20"/>
                              </w:rPr>
                              <w:fldChar w:fldCharType="begin"/>
                            </w:r>
                            <w:r w:rsidRPr="00F913C7">
                              <w:rPr>
                                <w:b/>
                                <w:i w:val="0"/>
                                <w:color w:val="000000" w:themeColor="text1"/>
                                <w:sz w:val="20"/>
                              </w:rPr>
                              <w:instrText xml:space="preserve"> SEQ Figure \* ARABIC </w:instrText>
                            </w:r>
                            <w:r w:rsidRPr="00F913C7">
                              <w:rPr>
                                <w:b/>
                                <w:i w:val="0"/>
                                <w:color w:val="000000" w:themeColor="text1"/>
                                <w:sz w:val="20"/>
                              </w:rPr>
                              <w:fldChar w:fldCharType="separate"/>
                            </w:r>
                            <w:r w:rsidR="000C6A23">
                              <w:rPr>
                                <w:b/>
                                <w:i w:val="0"/>
                                <w:noProof/>
                                <w:color w:val="000000" w:themeColor="text1"/>
                                <w:sz w:val="20"/>
                              </w:rPr>
                              <w:t>2</w:t>
                            </w:r>
                            <w:r w:rsidRPr="00F913C7">
                              <w:rPr>
                                <w:b/>
                                <w:i w:val="0"/>
                                <w:color w:val="000000" w:themeColor="text1"/>
                                <w:sz w:val="20"/>
                              </w:rPr>
                              <w:fldChar w:fldCharType="end"/>
                            </w:r>
                            <w:r w:rsidRPr="00F913C7">
                              <w:rPr>
                                <w:b/>
                                <w:i w:val="0"/>
                                <w:color w:val="000000" w:themeColor="text1"/>
                                <w:sz w:val="20"/>
                              </w:rPr>
                              <w:t>.</w:t>
                            </w:r>
                            <w:r w:rsidRPr="00F913C7">
                              <w:rPr>
                                <w:i w:val="0"/>
                                <w:color w:val="000000" w:themeColor="text1"/>
                                <w:sz w:val="20"/>
                              </w:rPr>
                              <w:t xml:space="preserve"> A. Basic</w:t>
                            </w:r>
                            <w:r w:rsidR="0038022D">
                              <w:rPr>
                                <w:i w:val="0"/>
                                <w:color w:val="000000" w:themeColor="text1"/>
                                <w:sz w:val="20"/>
                              </w:rPr>
                              <w:t xml:space="preserve"> Problem</w:t>
                            </w:r>
                            <w:r w:rsidRPr="00F913C7">
                              <w:rPr>
                                <w:i w:val="0"/>
                                <w:color w:val="000000" w:themeColor="text1"/>
                                <w:sz w:val="20"/>
                              </w:rPr>
                              <w:t xml:space="preserve"> E-07 solved by using XOR. B. Basic</w:t>
                            </w:r>
                            <w:r w:rsidR="0038022D">
                              <w:rPr>
                                <w:i w:val="0"/>
                                <w:color w:val="000000" w:themeColor="text1"/>
                                <w:sz w:val="20"/>
                              </w:rPr>
                              <w:t xml:space="preserve"> Problem</w:t>
                            </w:r>
                            <w:r w:rsidRPr="00F913C7">
                              <w:rPr>
                                <w:i w:val="0"/>
                                <w:color w:val="000000" w:themeColor="text1"/>
                                <w:sz w:val="20"/>
                              </w:rPr>
                              <w:t xml:space="preserve"> E-11 solved by using intersection.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DBE62D" id="Text Box 7" o:spid="_x0000_s1027" type="#_x0000_t202" style="position:absolute;left:0;text-align:left;margin-left:0;margin-top:356.65pt;width:384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" stroked="f">
                <v:textbox style="mso-fit-shape-to-text:t" inset="0,0,0,0">
                  <w:txbxContent>
                    <w:p w14:paraId="6365E2DE" w14:textId="0ED4CCE6" w:rsidR="00F913C7" w:rsidRPr="00F913C7" w:rsidRDefault="00F913C7" w:rsidP="00F913C7">
                      <w:pPr>
                        <w:pStyle w:val="Caption"/>
                        <w:jc w:val="center"/>
                        <w:rPr>
                          <w:i w:val="0"/>
                          <w:noProof/>
                          <w:color w:val="000000" w:themeColor="text1"/>
                          <w:sz w:val="20"/>
                        </w:rPr>
                      </w:pPr>
                      <w:r w:rsidRPr="00F913C7">
                        <w:rPr>
                          <w:b/>
                          <w:i w:val="0"/>
                          <w:color w:val="000000" w:themeColor="text1"/>
                          <w:sz w:val="20"/>
                        </w:rPr>
                        <w:t xml:space="preserve">Figure </w:t>
                      </w:r>
                      <w:r w:rsidRPr="00F913C7">
                        <w:rPr>
                          <w:b/>
                          <w:i w:val="0"/>
                          <w:color w:val="000000" w:themeColor="text1"/>
                          <w:sz w:val="20"/>
                        </w:rPr>
                        <w:fldChar w:fldCharType="begin"/>
                      </w:r>
                      <w:r w:rsidRPr="00F913C7">
                        <w:rPr>
                          <w:b/>
                          <w:i w:val="0"/>
                          <w:color w:val="000000" w:themeColor="text1"/>
                          <w:sz w:val="20"/>
                        </w:rPr>
                        <w:instrText xml:space="preserve"> SEQ Figure \* ARABIC </w:instrText>
                      </w:r>
                      <w:r w:rsidRPr="00F913C7">
                        <w:rPr>
                          <w:b/>
                          <w:i w:val="0"/>
                          <w:color w:val="000000" w:themeColor="text1"/>
                          <w:sz w:val="20"/>
                        </w:rPr>
                        <w:fldChar w:fldCharType="separate"/>
                      </w:r>
                      <w:r w:rsidR="000C6A23">
                        <w:rPr>
                          <w:b/>
                          <w:i w:val="0"/>
                          <w:noProof/>
                          <w:color w:val="000000" w:themeColor="text1"/>
                          <w:sz w:val="20"/>
                        </w:rPr>
                        <w:t>2</w:t>
                      </w:r>
                      <w:r w:rsidRPr="00F913C7">
                        <w:rPr>
                          <w:b/>
                          <w:i w:val="0"/>
                          <w:color w:val="000000" w:themeColor="text1"/>
                          <w:sz w:val="20"/>
                        </w:rPr>
                        <w:fldChar w:fldCharType="end"/>
                      </w:r>
                      <w:r w:rsidRPr="00F913C7">
                        <w:rPr>
                          <w:b/>
                          <w:i w:val="0"/>
                          <w:color w:val="000000" w:themeColor="text1"/>
                          <w:sz w:val="20"/>
                        </w:rPr>
                        <w:t>.</w:t>
                      </w:r>
                      <w:r w:rsidRPr="00F913C7">
                        <w:rPr>
                          <w:i w:val="0"/>
                          <w:color w:val="000000" w:themeColor="text1"/>
                          <w:sz w:val="20"/>
                        </w:rPr>
                        <w:t xml:space="preserve"> A. Basic</w:t>
                      </w:r>
                      <w:r w:rsidR="0038022D">
                        <w:rPr>
                          <w:i w:val="0"/>
                          <w:color w:val="000000" w:themeColor="text1"/>
                          <w:sz w:val="20"/>
                        </w:rPr>
                        <w:t xml:space="preserve"> Problem</w:t>
                      </w:r>
                      <w:r w:rsidRPr="00F913C7">
                        <w:rPr>
                          <w:i w:val="0"/>
                          <w:color w:val="000000" w:themeColor="text1"/>
                          <w:sz w:val="20"/>
                        </w:rPr>
                        <w:t xml:space="preserve"> E-07 solved by using XOR. B. Basic</w:t>
                      </w:r>
                      <w:r w:rsidR="0038022D">
                        <w:rPr>
                          <w:i w:val="0"/>
                          <w:color w:val="000000" w:themeColor="text1"/>
                          <w:sz w:val="20"/>
                        </w:rPr>
                        <w:t xml:space="preserve"> Problem</w:t>
                      </w:r>
                      <w:r w:rsidRPr="00F913C7">
                        <w:rPr>
                          <w:i w:val="0"/>
                          <w:color w:val="000000" w:themeColor="text1"/>
                          <w:sz w:val="20"/>
                        </w:rPr>
                        <w:t xml:space="preserve"> E-11 solved by using intersection.</w:t>
                      </w:r>
                    </w:p>
                  </w:txbxContent>
                </v:textbox>
              </v:shape>
            </w:pict>
          </mc:Fallback>
        </mc:AlternateContent>
      </w:r>
      <w:r>
        <w:rPr>
          <w:noProof/>
        </w:rPr>
        <w:drawing>
          <wp:anchor distT="0" distB="0" distL="114300" distR="114300" simplePos="0" relativeHeight="251663360" behindDoc="0" locked="0" layoutInCell="1" allowOverlap="1" wp14:anchorId="541BA5E2" wp14:editId="0819A0B9">
            <wp:simplePos x="0" y="0"/>
            <wp:positionH relativeFrom="column">
              <wp:posOffset>2717800</wp:posOffset>
            </wp:positionH>
            <wp:positionV relativeFrom="paragraph">
              <wp:posOffset>2643505</wp:posOffset>
            </wp:positionV>
            <wp:extent cx="2286000" cy="1828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Problem E-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14:sizeRelH relativeFrom="page">
              <wp14:pctWidth>0</wp14:pctWidth>
            </wp14:sizeRelH>
            <wp14:sizeRelV relativeFrom="page">
              <wp14:pctHeight>0</wp14:pctHeight>
            </wp14:sizeRelV>
          </wp:anchor>
        </w:drawing>
      </w:r>
      <w:r w:rsidR="004C40C1">
        <w:t>On the other hand, for set E, I realized that the vast majority of the problems could be solved by simpl</w:t>
      </w:r>
      <w:r w:rsidR="00897DFA">
        <w:t>e</w:t>
      </w:r>
      <w:r w:rsidR="004C40C1">
        <w:t xml:space="preserve"> purely</w:t>
      </w:r>
      <w:r w:rsidR="00B45767">
        <w:t>-</w:t>
      </w:r>
      <w:r w:rsidR="004C40C1">
        <w:t>visual transformations. I thought this was interesting because, being the last set, I had imagined the problems in set E would be the hardest ones to solve; however, my agent was able to perform really well on this set because the transformations were fairly simple. As an example, look at</w:t>
      </w:r>
      <w:r w:rsidR="0038022D">
        <w:t xml:space="preserve"> </w:t>
      </w:r>
      <w:r w:rsidR="004C40C1">
        <w:t>Basic</w:t>
      </w:r>
      <w:r w:rsidR="0038022D">
        <w:t xml:space="preserve"> Problem</w:t>
      </w:r>
      <w:r w:rsidR="004C40C1">
        <w:t xml:space="preserve"> E-07 (</w:t>
      </w:r>
      <w:r w:rsidR="004C40C1">
        <w:rPr>
          <w:i/>
        </w:rPr>
        <w:t>Figure 2.A</w:t>
      </w:r>
      <w:r w:rsidR="004C40C1">
        <w:t xml:space="preserve">), at first sight it seems this problem is quite complicated with several different shapes being transformed; however, it can be easily solved by taking the pixel-wise difference between the images in the first two frames (something known as the </w:t>
      </w:r>
      <w:r w:rsidR="004C40C1">
        <w:rPr>
          <w:i/>
        </w:rPr>
        <w:t>XOR</w:t>
      </w:r>
      <w:r w:rsidR="004C40C1">
        <w:t xml:space="preserve"> operator). Likewise, Basic </w:t>
      </w:r>
      <w:r w:rsidR="00287985">
        <w:t xml:space="preserve">Problem </w:t>
      </w:r>
      <w:r w:rsidR="004C40C1">
        <w:t>E-11 (</w:t>
      </w:r>
      <w:r w:rsidR="004C40C1">
        <w:rPr>
          <w:i/>
        </w:rPr>
        <w:t>Figure 2.B</w:t>
      </w:r>
      <w:r w:rsidR="004C40C1">
        <w:t xml:space="preserve">), despite having different patterns based on filled vs. empty squares, can be solved by finding the common pixels between the images in the first two frames, i.e. the </w:t>
      </w:r>
      <w:r w:rsidR="004C40C1">
        <w:rPr>
          <w:i/>
        </w:rPr>
        <w:t>intersection</w:t>
      </w:r>
      <w:r w:rsidR="004C40C1">
        <w:t>.</w:t>
      </w:r>
    </w:p>
    <w:p w14:paraId="38732070" w14:textId="6A924EEA" w:rsidR="00F913C7" w:rsidRDefault="00F913C7" w:rsidP="00B31D50">
      <w:r>
        <w:rPr>
          <w:noProof/>
        </w:rPr>
        <w:drawing>
          <wp:anchor distT="0" distB="0" distL="114300" distR="114300" simplePos="0" relativeHeight="251662336" behindDoc="0" locked="0" layoutInCell="1" allowOverlap="1" wp14:anchorId="6C3E65FB" wp14:editId="3D1C3DB3">
            <wp:simplePos x="0" y="0"/>
            <wp:positionH relativeFrom="column">
              <wp:posOffset>0</wp:posOffset>
            </wp:positionH>
            <wp:positionV relativeFrom="paragraph">
              <wp:posOffset>0</wp:posOffset>
            </wp:positionV>
            <wp:extent cx="2286000" cy="1828800"/>
            <wp:effectExtent l="0" t="0" r="0" b="0"/>
            <wp:wrapSquare wrapText="bothSides"/>
            <wp:docPr id="5" name="Picture 5"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 Problem E-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14:sizeRelH relativeFrom="page">
              <wp14:pctWidth>0</wp14:pctWidth>
            </wp14:sizeRelH>
            <wp14:sizeRelV relativeFrom="page">
              <wp14:pctHeight>0</wp14:pctHeight>
            </wp14:sizeRelV>
          </wp:anchor>
        </w:drawing>
      </w:r>
    </w:p>
    <w:p w14:paraId="44E7F95A" w14:textId="77777777" w:rsidR="00F913C7" w:rsidRDefault="00F913C7" w:rsidP="00B31D50"/>
    <w:p w14:paraId="36C6D339" w14:textId="691564A6" w:rsidR="007F5403" w:rsidRDefault="007F5403" w:rsidP="00B31D50">
      <w:r>
        <w:t xml:space="preserve">One of the other </w:t>
      </w:r>
      <w:r w:rsidR="00EB2F71">
        <w:t xml:space="preserve">things that I noticed while working on the problems was that the existing transformations and semantic relationships, which were implemented as part of Project 2 </w:t>
      </w:r>
      <w:r w:rsidR="00CC4962">
        <w:t>for</w:t>
      </w:r>
      <w:r w:rsidR="00EB2F71">
        <w:t xml:space="preserve"> the set C, were causing a lot of false positives when they were running against the new sets D and E. One way of solving this would have been to simply separate the problem sets; however, to me it seemed like a band-aid instead of a </w:t>
      </w:r>
      <w:r w:rsidR="00CC4962">
        <w:t>solution</w:t>
      </w:r>
      <w:r w:rsidR="00EB2F71">
        <w:t xml:space="preserve"> to the actual problem. After some debugging, I came to the conclusion that the root cause was the fact that existing heuristics were </w:t>
      </w:r>
      <w:r w:rsidR="00EB2F71">
        <w:rPr>
          <w:i/>
        </w:rPr>
        <w:t>always</w:t>
      </w:r>
      <w:r w:rsidR="00EB2F71">
        <w:t xml:space="preserve"> trying to find an answer for the problem even if the problem did not really meet the </w:t>
      </w:r>
      <w:r w:rsidR="00EB2F71">
        <w:rPr>
          <w:i/>
        </w:rPr>
        <w:t>conditions</w:t>
      </w:r>
      <w:r w:rsidR="00EB2F71">
        <w:t xml:space="preserve">. So, one of the important changes that I made to my approach was adding validations to each heuristic, i.e. verifying against the complete rows or </w:t>
      </w:r>
      <w:r w:rsidR="00EB2F71">
        <w:lastRenderedPageBreak/>
        <w:t xml:space="preserve">columns that the third frame could be produced by said heuristic, to assert that the problems met certain </w:t>
      </w:r>
      <w:r w:rsidR="00EB2F71">
        <w:rPr>
          <w:i/>
        </w:rPr>
        <w:t>criteria</w:t>
      </w:r>
      <w:r w:rsidR="00EB2F71">
        <w:t xml:space="preserve"> meaning they could potentially be solved by a particular heuristic.</w:t>
      </w:r>
    </w:p>
    <w:p w14:paraId="6EDECD42" w14:textId="192B7262" w:rsidR="00EB2F71" w:rsidRDefault="00EB2F71" w:rsidP="00B31D50">
      <w:r>
        <w:t xml:space="preserve">Finally, adding these validations made me realize that applying transformations or semantics to the diagonals of 3x3 matrices was not really worth it </w:t>
      </w:r>
      <w:r w:rsidR="00806FF9">
        <w:t>because most of the problems exhibited the same patterns in the rows or columns, but not in the diagonals, so having that extra check was causing some false negatives. Thus, I removed the use of diagonals altogether.</w:t>
      </w:r>
    </w:p>
    <w:p w14:paraId="73B5FF4E" w14:textId="4EE3B13D" w:rsidR="00F91C36" w:rsidRPr="004007CF" w:rsidRDefault="00DB746C" w:rsidP="004007CF">
      <w:pPr>
        <w:pStyle w:val="Heading1"/>
      </w:pPr>
      <w:r>
        <w:t>Final Agent: How it Works</w:t>
      </w:r>
    </w:p>
    <w:p w14:paraId="5ED08A81" w14:textId="09AF41A2" w:rsidR="00DB746C" w:rsidRDefault="00F91C36" w:rsidP="00F91C36">
      <w:r>
        <w:t xml:space="preserve">My final agent works in two phases, each leveraging the </w:t>
      </w:r>
      <w:r w:rsidRPr="00605639">
        <w:rPr>
          <w:b/>
        </w:rPr>
        <w:t>Generate &amp; Test</w:t>
      </w:r>
      <w:r>
        <w:t xml:space="preserve"> technique. First, it attempts to solve the problem visually via affine transformations of the images</w:t>
      </w:r>
      <w:r w:rsidR="00C41F0C">
        <w:t xml:space="preserve"> without any knowledge representation</w:t>
      </w:r>
      <w:r>
        <w:t>. It has a list of the different transformations (</w:t>
      </w:r>
      <w:r>
        <w:rPr>
          <w:i/>
        </w:rPr>
        <w:t>Table 1</w:t>
      </w:r>
      <w:r>
        <w:t xml:space="preserve">) it can try and applies them all to the given problem for each of the different </w:t>
      </w:r>
      <w:r>
        <w:rPr>
          <w:i/>
        </w:rPr>
        <w:t>axes</w:t>
      </w:r>
      <w:r w:rsidR="009575CB">
        <w:t>, i.e. row-wise</w:t>
      </w:r>
      <w:r w:rsidR="00001C7C">
        <w:t xml:space="preserve"> and </w:t>
      </w:r>
      <w:r>
        <w:t>column-wise</w:t>
      </w:r>
      <w:r w:rsidR="00001C7C">
        <w:t xml:space="preserve">, </w:t>
      </w:r>
      <w:r>
        <w:t xml:space="preserve">to generate the expected answer. It then iterates through each of the available candidates to test which one best matches the expected </w:t>
      </w:r>
      <w:r w:rsidR="00DB746C">
        <w:t>answer.</w:t>
      </w:r>
      <w:r w:rsidR="00001C7C">
        <w:t xml:space="preserve"> Note that the transformations that were implemented in Project 2</w:t>
      </w:r>
      <w:r w:rsidR="00DE6A23">
        <w:t xml:space="preserve"> </w:t>
      </w:r>
      <w:r w:rsidR="00001C7C">
        <w:t xml:space="preserve">but did not apply </w:t>
      </w:r>
      <w:r w:rsidR="00D15B7A">
        <w:t xml:space="preserve">to the problems in set D and E were omitted in </w:t>
      </w:r>
      <w:r w:rsidR="00D15B7A">
        <w:rPr>
          <w:i/>
        </w:rPr>
        <w:t xml:space="preserve">Table </w:t>
      </w:r>
      <w:r w:rsidR="00D15B7A" w:rsidRPr="00D15B7A">
        <w:t>1</w:t>
      </w:r>
      <w:r w:rsidR="00D15B7A">
        <w:t xml:space="preserve"> </w:t>
      </w:r>
      <w:r w:rsidR="00D15B7A" w:rsidRPr="00D15B7A">
        <w:t>for</w:t>
      </w:r>
      <w:r w:rsidR="00D15B7A">
        <w:t xml:space="preserve"> brevity.</w:t>
      </w:r>
    </w:p>
    <w:p w14:paraId="76EDF3C7" w14:textId="65FCB2F8" w:rsidR="008B262B" w:rsidRPr="008B262B" w:rsidRDefault="008B262B" w:rsidP="008B262B">
      <w:pPr>
        <w:pStyle w:val="Caption"/>
        <w:keepNext/>
        <w:jc w:val="center"/>
        <w:rPr>
          <w:i w:val="0"/>
          <w:color w:val="000000" w:themeColor="text1"/>
          <w:sz w:val="20"/>
        </w:rPr>
      </w:pPr>
      <w:r w:rsidRPr="008B262B">
        <w:rPr>
          <w:b/>
          <w:i w:val="0"/>
          <w:color w:val="000000" w:themeColor="text1"/>
          <w:sz w:val="20"/>
        </w:rPr>
        <w:t xml:space="preserve">Table </w:t>
      </w:r>
      <w:r w:rsidRPr="008B262B">
        <w:rPr>
          <w:b/>
          <w:i w:val="0"/>
          <w:color w:val="000000" w:themeColor="text1"/>
          <w:sz w:val="20"/>
        </w:rPr>
        <w:fldChar w:fldCharType="begin"/>
      </w:r>
      <w:r w:rsidRPr="008B262B">
        <w:rPr>
          <w:b/>
          <w:i w:val="0"/>
          <w:color w:val="000000" w:themeColor="text1"/>
          <w:sz w:val="20"/>
        </w:rPr>
        <w:instrText xml:space="preserve"> SEQ Table \* ARABIC </w:instrText>
      </w:r>
      <w:r w:rsidRPr="008B262B">
        <w:rPr>
          <w:b/>
          <w:i w:val="0"/>
          <w:color w:val="000000" w:themeColor="text1"/>
          <w:sz w:val="20"/>
        </w:rPr>
        <w:fldChar w:fldCharType="separate"/>
      </w:r>
      <w:r w:rsidR="001E1E2F">
        <w:rPr>
          <w:b/>
          <w:i w:val="0"/>
          <w:noProof/>
          <w:color w:val="000000" w:themeColor="text1"/>
          <w:sz w:val="20"/>
        </w:rPr>
        <w:t>1</w:t>
      </w:r>
      <w:r w:rsidRPr="008B262B">
        <w:rPr>
          <w:b/>
          <w:i w:val="0"/>
          <w:color w:val="000000" w:themeColor="text1"/>
          <w:sz w:val="20"/>
        </w:rPr>
        <w:fldChar w:fldCharType="end"/>
      </w:r>
      <w:r w:rsidRPr="008B262B">
        <w:rPr>
          <w:b/>
          <w:i w:val="0"/>
          <w:color w:val="000000" w:themeColor="text1"/>
          <w:sz w:val="20"/>
        </w:rPr>
        <w:t>.</w:t>
      </w:r>
      <w:r w:rsidRPr="008B262B">
        <w:rPr>
          <w:i w:val="0"/>
          <w:color w:val="000000" w:themeColor="text1"/>
          <w:sz w:val="20"/>
        </w:rPr>
        <w:t xml:space="preserve"> List of all transformation</w:t>
      </w:r>
      <w:r w:rsidR="0011018C">
        <w:rPr>
          <w:i w:val="0"/>
          <w:color w:val="000000" w:themeColor="text1"/>
          <w:sz w:val="20"/>
        </w:rPr>
        <w:t>s</w:t>
      </w:r>
      <w:r w:rsidRPr="008B262B">
        <w:rPr>
          <w:i w:val="0"/>
          <w:color w:val="000000" w:themeColor="text1"/>
          <w:sz w:val="20"/>
        </w:rPr>
        <w:t xml:space="preserve"> known to the agent.</w:t>
      </w:r>
    </w:p>
    <w:tbl>
      <w:tblPr>
        <w:tblStyle w:val="TableGrid"/>
        <w:tblW w:w="0" w:type="auto"/>
        <w:tblLook w:val="04A0" w:firstRow="1" w:lastRow="0" w:firstColumn="1" w:lastColumn="0" w:noHBand="0" w:noVBand="1"/>
      </w:tblPr>
      <w:tblGrid>
        <w:gridCol w:w="3955"/>
        <w:gridCol w:w="3955"/>
      </w:tblGrid>
      <w:tr w:rsidR="00DB746C" w14:paraId="01DC9A9A" w14:textId="77777777" w:rsidTr="00DB746C">
        <w:tc>
          <w:tcPr>
            <w:tcW w:w="3955" w:type="dxa"/>
          </w:tcPr>
          <w:p w14:paraId="7214EE72" w14:textId="3B4ED749" w:rsidR="00DB746C" w:rsidRPr="00285C84" w:rsidRDefault="00DB746C" w:rsidP="00DB746C">
            <w:pPr>
              <w:jc w:val="center"/>
              <w:rPr>
                <w:b/>
                <w:sz w:val="18"/>
              </w:rPr>
            </w:pPr>
            <w:r w:rsidRPr="00285C84">
              <w:rPr>
                <w:b/>
                <w:sz w:val="18"/>
              </w:rPr>
              <w:t>Affine Transformation</w:t>
            </w:r>
          </w:p>
        </w:tc>
        <w:tc>
          <w:tcPr>
            <w:tcW w:w="3955" w:type="dxa"/>
          </w:tcPr>
          <w:p w14:paraId="280C7B22" w14:textId="2D8262E7" w:rsidR="00DB746C" w:rsidRPr="00285C84" w:rsidRDefault="008B262B" w:rsidP="00DB746C">
            <w:pPr>
              <w:jc w:val="center"/>
              <w:rPr>
                <w:b/>
                <w:sz w:val="18"/>
              </w:rPr>
            </w:pPr>
            <w:r w:rsidRPr="00285C84">
              <w:rPr>
                <w:b/>
                <w:sz w:val="18"/>
              </w:rPr>
              <w:t>Effect</w:t>
            </w:r>
          </w:p>
        </w:tc>
      </w:tr>
      <w:tr w:rsidR="00DB746C" w14:paraId="42922EB5" w14:textId="77777777" w:rsidTr="00DB746C">
        <w:tc>
          <w:tcPr>
            <w:tcW w:w="3955" w:type="dxa"/>
          </w:tcPr>
          <w:p w14:paraId="0723B1DB" w14:textId="062C4E33" w:rsidR="00DB746C" w:rsidRPr="00285C84" w:rsidRDefault="008B262B" w:rsidP="008B262B">
            <w:pPr>
              <w:jc w:val="left"/>
              <w:rPr>
                <w:sz w:val="18"/>
              </w:rPr>
            </w:pPr>
            <w:r w:rsidRPr="00285C84">
              <w:rPr>
                <w:sz w:val="18"/>
              </w:rPr>
              <w:t>No-Op</w:t>
            </w:r>
          </w:p>
        </w:tc>
        <w:tc>
          <w:tcPr>
            <w:tcW w:w="3955" w:type="dxa"/>
          </w:tcPr>
          <w:p w14:paraId="7F6AE2F8" w14:textId="1D0CFD38" w:rsidR="00DB746C" w:rsidRPr="00285C84" w:rsidRDefault="008B262B" w:rsidP="008B262B">
            <w:pPr>
              <w:jc w:val="right"/>
              <w:rPr>
                <w:sz w:val="18"/>
              </w:rPr>
            </w:pPr>
            <w:r w:rsidRPr="00285C84">
              <w:rPr>
                <w:sz w:val="18"/>
              </w:rPr>
              <w:t>Returns a copy of the given image</w:t>
            </w:r>
          </w:p>
        </w:tc>
      </w:tr>
      <w:tr w:rsidR="00DB746C" w14:paraId="01B02F00" w14:textId="77777777" w:rsidTr="00DB746C">
        <w:tc>
          <w:tcPr>
            <w:tcW w:w="3955" w:type="dxa"/>
          </w:tcPr>
          <w:p w14:paraId="7D16B296" w14:textId="45ACC751" w:rsidR="00DB746C" w:rsidRPr="00285C84" w:rsidRDefault="00DE6A23" w:rsidP="008B262B">
            <w:pPr>
              <w:jc w:val="left"/>
              <w:rPr>
                <w:sz w:val="18"/>
              </w:rPr>
            </w:pPr>
            <w:r w:rsidRPr="00285C84">
              <w:rPr>
                <w:sz w:val="18"/>
              </w:rPr>
              <w:t>XOR</w:t>
            </w:r>
          </w:p>
        </w:tc>
        <w:tc>
          <w:tcPr>
            <w:tcW w:w="3955" w:type="dxa"/>
          </w:tcPr>
          <w:p w14:paraId="6ACE26B7" w14:textId="4398346F" w:rsidR="00DB746C" w:rsidRPr="00285C84" w:rsidRDefault="00DE6A23" w:rsidP="008B262B">
            <w:pPr>
              <w:jc w:val="right"/>
              <w:rPr>
                <w:sz w:val="18"/>
              </w:rPr>
            </w:pPr>
            <w:r w:rsidRPr="00285C84">
              <w:rPr>
                <w:sz w:val="18"/>
              </w:rPr>
              <w:t>Finds the difference between two images</w:t>
            </w:r>
          </w:p>
        </w:tc>
      </w:tr>
      <w:tr w:rsidR="00DB746C" w14:paraId="0A79BA49" w14:textId="77777777" w:rsidTr="00DB746C">
        <w:tc>
          <w:tcPr>
            <w:tcW w:w="3955" w:type="dxa"/>
          </w:tcPr>
          <w:p w14:paraId="5F07B17F" w14:textId="43D62509" w:rsidR="00DB746C" w:rsidRPr="00285C84" w:rsidRDefault="00DE6A23" w:rsidP="008B262B">
            <w:pPr>
              <w:jc w:val="left"/>
              <w:rPr>
                <w:sz w:val="18"/>
              </w:rPr>
            </w:pPr>
            <w:r w:rsidRPr="00285C84">
              <w:rPr>
                <w:sz w:val="18"/>
              </w:rPr>
              <w:t>Union</w:t>
            </w:r>
          </w:p>
        </w:tc>
        <w:tc>
          <w:tcPr>
            <w:tcW w:w="3955" w:type="dxa"/>
          </w:tcPr>
          <w:p w14:paraId="45312C35" w14:textId="6EBAABB9" w:rsidR="00DB746C" w:rsidRPr="00285C84" w:rsidRDefault="00DE6A23" w:rsidP="008B262B">
            <w:pPr>
              <w:jc w:val="right"/>
              <w:rPr>
                <w:sz w:val="18"/>
              </w:rPr>
            </w:pPr>
            <w:r w:rsidRPr="00285C84">
              <w:rPr>
                <w:sz w:val="18"/>
              </w:rPr>
              <w:t>Joins two images together</w:t>
            </w:r>
          </w:p>
        </w:tc>
      </w:tr>
      <w:tr w:rsidR="00DB746C" w14:paraId="32E74C8C" w14:textId="77777777" w:rsidTr="00DB746C">
        <w:tc>
          <w:tcPr>
            <w:tcW w:w="3955" w:type="dxa"/>
          </w:tcPr>
          <w:p w14:paraId="7AEC2B81" w14:textId="04DF3099" w:rsidR="00DB746C" w:rsidRPr="00285C84" w:rsidRDefault="00DE6A23" w:rsidP="008B262B">
            <w:pPr>
              <w:jc w:val="left"/>
              <w:rPr>
                <w:sz w:val="18"/>
              </w:rPr>
            </w:pPr>
            <w:r w:rsidRPr="00285C84">
              <w:rPr>
                <w:sz w:val="18"/>
              </w:rPr>
              <w:t>Rotation(90), Rotation(180)</w:t>
            </w:r>
          </w:p>
        </w:tc>
        <w:tc>
          <w:tcPr>
            <w:tcW w:w="3955" w:type="dxa"/>
          </w:tcPr>
          <w:p w14:paraId="514DDB6A" w14:textId="2F37D181" w:rsidR="00DB746C" w:rsidRPr="00285C84" w:rsidRDefault="00DE6A23" w:rsidP="008B262B">
            <w:pPr>
              <w:jc w:val="right"/>
              <w:rPr>
                <w:sz w:val="18"/>
              </w:rPr>
            </w:pPr>
            <w:r w:rsidRPr="00285C84">
              <w:rPr>
                <w:sz w:val="18"/>
              </w:rPr>
              <w:t>Rotates the image by a certain degree</w:t>
            </w:r>
          </w:p>
        </w:tc>
      </w:tr>
      <w:tr w:rsidR="00DB746C" w14:paraId="02AF3FA9" w14:textId="77777777" w:rsidTr="00DB746C">
        <w:tc>
          <w:tcPr>
            <w:tcW w:w="3955" w:type="dxa"/>
          </w:tcPr>
          <w:p w14:paraId="6E7064EF" w14:textId="054F37B1" w:rsidR="00DB746C" w:rsidRPr="00285C84" w:rsidRDefault="00DE6A23" w:rsidP="008B262B">
            <w:pPr>
              <w:jc w:val="left"/>
              <w:rPr>
                <w:sz w:val="18"/>
              </w:rPr>
            </w:pPr>
            <w:r w:rsidRPr="00285C84">
              <w:rPr>
                <w:sz w:val="18"/>
              </w:rPr>
              <w:t>Centered XOR With Offset</w:t>
            </w:r>
          </w:p>
        </w:tc>
        <w:tc>
          <w:tcPr>
            <w:tcW w:w="3955" w:type="dxa"/>
          </w:tcPr>
          <w:p w14:paraId="68DD0900" w14:textId="7DC3AE1E" w:rsidR="00DB746C" w:rsidRPr="00285C84" w:rsidRDefault="00DE6A23" w:rsidP="008B262B">
            <w:pPr>
              <w:jc w:val="right"/>
              <w:rPr>
                <w:sz w:val="18"/>
              </w:rPr>
            </w:pPr>
            <w:r w:rsidRPr="00285C84">
              <w:rPr>
                <w:sz w:val="18"/>
              </w:rPr>
              <w:t>Finds the difference between two images by first offsetting the second image and then centering the result</w:t>
            </w:r>
          </w:p>
        </w:tc>
      </w:tr>
      <w:tr w:rsidR="008B262B" w14:paraId="128AA7E8" w14:textId="77777777" w:rsidTr="00DB746C">
        <w:tc>
          <w:tcPr>
            <w:tcW w:w="3955" w:type="dxa"/>
          </w:tcPr>
          <w:p w14:paraId="1540355E" w14:textId="5103CD27" w:rsidR="00266A3B" w:rsidRPr="00285C84" w:rsidRDefault="00266A3B" w:rsidP="008B262B">
            <w:pPr>
              <w:jc w:val="left"/>
              <w:rPr>
                <w:sz w:val="18"/>
              </w:rPr>
            </w:pPr>
            <w:r w:rsidRPr="00285C84">
              <w:rPr>
                <w:sz w:val="18"/>
              </w:rPr>
              <w:t xml:space="preserve">Image </w:t>
            </w:r>
            <w:r w:rsidR="00DE6A23" w:rsidRPr="00285C84">
              <w:rPr>
                <w:sz w:val="18"/>
              </w:rPr>
              <w:t>Segment Top Bottom Union</w:t>
            </w:r>
          </w:p>
        </w:tc>
        <w:tc>
          <w:tcPr>
            <w:tcW w:w="3955" w:type="dxa"/>
          </w:tcPr>
          <w:p w14:paraId="5B4C2094" w14:textId="2D512F6C" w:rsidR="008B262B" w:rsidRPr="00285C84" w:rsidRDefault="00DE6A23" w:rsidP="008B262B">
            <w:pPr>
              <w:jc w:val="right"/>
              <w:rPr>
                <w:sz w:val="18"/>
              </w:rPr>
            </w:pPr>
            <w:r w:rsidRPr="00285C84">
              <w:rPr>
                <w:sz w:val="18"/>
              </w:rPr>
              <w:t>Segments two images in half vertically and merges the top segment of the first one with the bottom segment of the second one</w:t>
            </w:r>
          </w:p>
        </w:tc>
      </w:tr>
      <w:tr w:rsidR="00266A3B" w14:paraId="6BE5117F" w14:textId="77777777" w:rsidTr="00DB746C">
        <w:tc>
          <w:tcPr>
            <w:tcW w:w="3955" w:type="dxa"/>
          </w:tcPr>
          <w:p w14:paraId="0336F109" w14:textId="6ECE626F" w:rsidR="00266A3B" w:rsidRPr="00285C84" w:rsidRDefault="00DE6A23" w:rsidP="008B262B">
            <w:pPr>
              <w:jc w:val="left"/>
              <w:rPr>
                <w:sz w:val="18"/>
              </w:rPr>
            </w:pPr>
            <w:r w:rsidRPr="00285C84">
              <w:rPr>
                <w:sz w:val="18"/>
              </w:rPr>
              <w:t>Intersection</w:t>
            </w:r>
          </w:p>
        </w:tc>
        <w:tc>
          <w:tcPr>
            <w:tcW w:w="3955" w:type="dxa"/>
          </w:tcPr>
          <w:p w14:paraId="6DC9A5A8" w14:textId="2502BE13" w:rsidR="00266A3B" w:rsidRPr="00285C84" w:rsidRDefault="00DE6A23" w:rsidP="008B262B">
            <w:pPr>
              <w:jc w:val="right"/>
              <w:rPr>
                <w:sz w:val="18"/>
              </w:rPr>
            </w:pPr>
            <w:r w:rsidRPr="00285C84">
              <w:rPr>
                <w:sz w:val="18"/>
              </w:rPr>
              <w:t>Finds common elements between two images</w:t>
            </w:r>
          </w:p>
        </w:tc>
      </w:tr>
    </w:tbl>
    <w:p w14:paraId="48ECA8A2" w14:textId="5031DBAE" w:rsidR="006C0D6C" w:rsidRDefault="00F91C36" w:rsidP="00F91C36">
      <w:r>
        <w:lastRenderedPageBreak/>
        <w:t xml:space="preserve">To find this best match, it uses </w:t>
      </w:r>
      <w:r w:rsidR="00421061">
        <w:t xml:space="preserve">the Normalized Root Mean Square Error as </w:t>
      </w:r>
      <w:r>
        <w:t>a similarity measure based on the pixel-by-pixe</w:t>
      </w:r>
      <w:r w:rsidR="00421061">
        <w:t xml:space="preserve">l difference between the images, producing a score between 0.0 (no match) and 1.0 (perfect match). However, my agent only </w:t>
      </w:r>
      <w:r w:rsidR="00421061">
        <w:rPr>
          <w:i/>
        </w:rPr>
        <w:t>trusts</w:t>
      </w:r>
      <w:r w:rsidR="00421061">
        <w:t xml:space="preserve"> answers with a </w:t>
      </w:r>
      <w:r w:rsidR="006C0D6C">
        <w:t xml:space="preserve">minimum </w:t>
      </w:r>
      <w:r w:rsidR="00421061">
        <w:t xml:space="preserve">similarity measure </w:t>
      </w:r>
      <w:r w:rsidR="006C0D6C">
        <w:t xml:space="preserve">of </w:t>
      </w:r>
      <w:r w:rsidR="009575CB">
        <w:t xml:space="preserve">0.8 or 0.9 (depending </w:t>
      </w:r>
      <w:r w:rsidR="004358C5">
        <w:t xml:space="preserve">on </w:t>
      </w:r>
      <w:r w:rsidR="009575CB">
        <w:t>the transformation) or more</w:t>
      </w:r>
      <w:r w:rsidR="00421061">
        <w:t xml:space="preserve">. Once it has found all the answers based on each of the transformations and axes, it simply takes </w:t>
      </w:r>
      <w:r w:rsidR="007F5213">
        <w:t>the one with the highest score.</w:t>
      </w:r>
    </w:p>
    <w:p w14:paraId="6B4F6F43" w14:textId="34CF7F33" w:rsidR="00AC2EE0" w:rsidRDefault="00AC2EE0" w:rsidP="00F91C36">
      <w:r>
        <w:rPr>
          <w:noProof/>
        </w:rPr>
        <mc:AlternateContent>
          <mc:Choice Requires="wps">
            <w:drawing>
              <wp:anchor distT="0" distB="0" distL="114300" distR="114300" simplePos="0" relativeHeight="251668480" behindDoc="1" locked="0" layoutInCell="1" allowOverlap="1" wp14:anchorId="19904508" wp14:editId="2EEBB62B">
                <wp:simplePos x="0" y="0"/>
                <wp:positionH relativeFrom="page">
                  <wp:posOffset>4241165</wp:posOffset>
                </wp:positionH>
                <wp:positionV relativeFrom="paragraph">
                  <wp:posOffset>1710267</wp:posOffset>
                </wp:positionV>
                <wp:extent cx="2218055" cy="283210"/>
                <wp:effectExtent l="0" t="0" r="4445" b="5080"/>
                <wp:wrapSquare wrapText="bothSides"/>
                <wp:docPr id="9" name="Text Box 9"/>
                <wp:cNvGraphicFramePr/>
                <a:graphic xmlns:a="http://schemas.openxmlformats.org/drawingml/2006/main">
                  <a:graphicData uri="http://schemas.microsoft.com/office/word/2010/wordprocessingShape">
                    <wps:wsp>
                      <wps:cNvSpPr txBox="1"/>
                      <wps:spPr>
                        <a:xfrm>
                          <a:off x="0" y="0"/>
                          <a:ext cx="2218055" cy="283210"/>
                        </a:xfrm>
                        <a:prstGeom prst="rect">
                          <a:avLst/>
                        </a:prstGeom>
                        <a:solidFill>
                          <a:prstClr val="white"/>
                        </a:solidFill>
                        <a:ln>
                          <a:noFill/>
                        </a:ln>
                      </wps:spPr>
                      <wps:txbx>
                        <w:txbxContent>
                          <w:p w14:paraId="2B485FB1" w14:textId="168B1A50" w:rsidR="004358C5" w:rsidRPr="004358C5" w:rsidRDefault="004358C5" w:rsidP="004358C5">
                            <w:pPr>
                              <w:pStyle w:val="Caption"/>
                              <w:jc w:val="center"/>
                              <w:rPr>
                                <w:i w:val="0"/>
                                <w:noProof/>
                                <w:color w:val="000000" w:themeColor="text1"/>
                                <w:sz w:val="20"/>
                              </w:rPr>
                            </w:pPr>
                            <w:r w:rsidRPr="004358C5">
                              <w:rPr>
                                <w:b/>
                                <w:i w:val="0"/>
                                <w:color w:val="000000" w:themeColor="text1"/>
                                <w:sz w:val="20"/>
                              </w:rPr>
                              <w:t xml:space="preserve">Figure </w:t>
                            </w:r>
                            <w:r w:rsidRPr="004358C5">
                              <w:rPr>
                                <w:b/>
                                <w:i w:val="0"/>
                                <w:color w:val="000000" w:themeColor="text1"/>
                                <w:sz w:val="20"/>
                              </w:rPr>
                              <w:fldChar w:fldCharType="begin"/>
                            </w:r>
                            <w:r w:rsidRPr="004358C5">
                              <w:rPr>
                                <w:b/>
                                <w:i w:val="0"/>
                                <w:color w:val="000000" w:themeColor="text1"/>
                                <w:sz w:val="20"/>
                              </w:rPr>
                              <w:instrText xml:space="preserve"> SEQ Figure \* ARABIC </w:instrText>
                            </w:r>
                            <w:r w:rsidRPr="004358C5">
                              <w:rPr>
                                <w:b/>
                                <w:i w:val="0"/>
                                <w:color w:val="000000" w:themeColor="text1"/>
                                <w:sz w:val="20"/>
                              </w:rPr>
                              <w:fldChar w:fldCharType="separate"/>
                            </w:r>
                            <w:r w:rsidR="000C6A23">
                              <w:rPr>
                                <w:b/>
                                <w:i w:val="0"/>
                                <w:noProof/>
                                <w:color w:val="000000" w:themeColor="text1"/>
                                <w:sz w:val="20"/>
                              </w:rPr>
                              <w:t>3</w:t>
                            </w:r>
                            <w:r w:rsidRPr="004358C5">
                              <w:rPr>
                                <w:b/>
                                <w:i w:val="0"/>
                                <w:color w:val="000000" w:themeColor="text1"/>
                                <w:sz w:val="20"/>
                              </w:rPr>
                              <w:fldChar w:fldCharType="end"/>
                            </w:r>
                            <w:r w:rsidRPr="004358C5">
                              <w:rPr>
                                <w:b/>
                                <w:i w:val="0"/>
                                <w:color w:val="000000" w:themeColor="text1"/>
                                <w:sz w:val="20"/>
                              </w:rPr>
                              <w:t>.</w:t>
                            </w:r>
                            <w:r w:rsidRPr="004358C5">
                              <w:rPr>
                                <w:i w:val="0"/>
                                <w:color w:val="000000" w:themeColor="text1"/>
                                <w:sz w:val="20"/>
                              </w:rPr>
                              <w:t xml:space="preserve"> Basic</w:t>
                            </w:r>
                            <w:r w:rsidR="0050446F">
                              <w:rPr>
                                <w:i w:val="0"/>
                                <w:color w:val="000000" w:themeColor="text1"/>
                                <w:sz w:val="20"/>
                              </w:rPr>
                              <w:t xml:space="preserve"> Problem</w:t>
                            </w:r>
                            <w:r w:rsidRPr="004358C5">
                              <w:rPr>
                                <w:i w:val="0"/>
                                <w:color w:val="000000" w:themeColor="text1"/>
                                <w:sz w:val="20"/>
                              </w:rPr>
                              <w:t xml:space="preserve"> E-04 solved by “Centered  XOR with Offset”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904508" id="Text Box 9" o:spid="_x0000_s1028" type="#_x0000_t202" style="position:absolute;left:0;text-align:left;margin-left:333.95pt;margin-top:134.65pt;width:174.65pt;height:22.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" stroked="f">
                <v:textbox style="mso-fit-shape-to-text:t" inset="0,0,0,0">
                  <w:txbxContent>
                    <w:p w14:paraId="2B485FB1" w14:textId="168B1A50" w:rsidR="004358C5" w:rsidRPr="004358C5" w:rsidRDefault="004358C5" w:rsidP="004358C5">
                      <w:pPr>
                        <w:pStyle w:val="Caption"/>
                        <w:jc w:val="center"/>
                        <w:rPr>
                          <w:i w:val="0"/>
                          <w:noProof/>
                          <w:color w:val="000000" w:themeColor="text1"/>
                          <w:sz w:val="20"/>
                        </w:rPr>
                      </w:pPr>
                      <w:r w:rsidRPr="004358C5">
                        <w:rPr>
                          <w:b/>
                          <w:i w:val="0"/>
                          <w:color w:val="000000" w:themeColor="text1"/>
                          <w:sz w:val="20"/>
                        </w:rPr>
                        <w:t xml:space="preserve">Figure </w:t>
                      </w:r>
                      <w:r w:rsidRPr="004358C5">
                        <w:rPr>
                          <w:b/>
                          <w:i w:val="0"/>
                          <w:color w:val="000000" w:themeColor="text1"/>
                          <w:sz w:val="20"/>
                        </w:rPr>
                        <w:fldChar w:fldCharType="begin"/>
                      </w:r>
                      <w:r w:rsidRPr="004358C5">
                        <w:rPr>
                          <w:b/>
                          <w:i w:val="0"/>
                          <w:color w:val="000000" w:themeColor="text1"/>
                          <w:sz w:val="20"/>
                        </w:rPr>
                        <w:instrText xml:space="preserve"> SEQ Figure \* ARABIC </w:instrText>
                      </w:r>
                      <w:r w:rsidRPr="004358C5">
                        <w:rPr>
                          <w:b/>
                          <w:i w:val="0"/>
                          <w:color w:val="000000" w:themeColor="text1"/>
                          <w:sz w:val="20"/>
                        </w:rPr>
                        <w:fldChar w:fldCharType="separate"/>
                      </w:r>
                      <w:r w:rsidR="000C6A23">
                        <w:rPr>
                          <w:b/>
                          <w:i w:val="0"/>
                          <w:noProof/>
                          <w:color w:val="000000" w:themeColor="text1"/>
                          <w:sz w:val="20"/>
                        </w:rPr>
                        <w:t>3</w:t>
                      </w:r>
                      <w:r w:rsidRPr="004358C5">
                        <w:rPr>
                          <w:b/>
                          <w:i w:val="0"/>
                          <w:color w:val="000000" w:themeColor="text1"/>
                          <w:sz w:val="20"/>
                        </w:rPr>
                        <w:fldChar w:fldCharType="end"/>
                      </w:r>
                      <w:r w:rsidRPr="004358C5">
                        <w:rPr>
                          <w:b/>
                          <w:i w:val="0"/>
                          <w:color w:val="000000" w:themeColor="text1"/>
                          <w:sz w:val="20"/>
                        </w:rPr>
                        <w:t>.</w:t>
                      </w:r>
                      <w:r w:rsidRPr="004358C5">
                        <w:rPr>
                          <w:i w:val="0"/>
                          <w:color w:val="000000" w:themeColor="text1"/>
                          <w:sz w:val="20"/>
                        </w:rPr>
                        <w:t xml:space="preserve"> Basic</w:t>
                      </w:r>
                      <w:r w:rsidR="0050446F">
                        <w:rPr>
                          <w:i w:val="0"/>
                          <w:color w:val="000000" w:themeColor="text1"/>
                          <w:sz w:val="20"/>
                        </w:rPr>
                        <w:t xml:space="preserve"> Problem</w:t>
                      </w:r>
                      <w:r w:rsidRPr="004358C5">
                        <w:rPr>
                          <w:i w:val="0"/>
                          <w:color w:val="000000" w:themeColor="text1"/>
                          <w:sz w:val="20"/>
                        </w:rPr>
                        <w:t xml:space="preserve"> E-04 solved by “Centered  XOR with Offset” transformation.</w:t>
                      </w:r>
                    </w:p>
                  </w:txbxContent>
                </v:textbox>
                <w10:wrap type="square" anchorx="page"/>
              </v:shape>
            </w:pict>
          </mc:Fallback>
        </mc:AlternateContent>
      </w:r>
      <w:r>
        <w:rPr>
          <w:noProof/>
        </w:rPr>
        <w:drawing>
          <wp:anchor distT="0" distB="0" distL="114300" distR="114300" simplePos="0" relativeHeight="251666432" behindDoc="0" locked="0" layoutInCell="1" allowOverlap="1" wp14:anchorId="560AC4B2" wp14:editId="1604F968">
            <wp:simplePos x="0" y="0"/>
            <wp:positionH relativeFrom="page">
              <wp:posOffset>4224866</wp:posOffset>
            </wp:positionH>
            <wp:positionV relativeFrom="paragraph">
              <wp:posOffset>22436</wp:posOffset>
            </wp:positionV>
            <wp:extent cx="2286000" cy="1828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 Problem E-0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14:sizeRelH relativeFrom="page">
              <wp14:pctWidth>0</wp14:pctWidth>
            </wp14:sizeRelH>
            <wp14:sizeRelV relativeFrom="page">
              <wp14:pctHeight>0</wp14:pctHeight>
            </wp14:sizeRelV>
          </wp:anchor>
        </w:drawing>
      </w:r>
      <w:r w:rsidR="00E61BFA">
        <w:t xml:space="preserve">To exemplify this process, </w:t>
      </w:r>
      <w:r w:rsidR="005A368E">
        <w:t>for</w:t>
      </w:r>
      <w:r w:rsidR="00E61BFA">
        <w:t xml:space="preserve"> </w:t>
      </w:r>
      <w:r w:rsidR="004358C5">
        <w:t>Basic</w:t>
      </w:r>
      <w:r w:rsidR="0050446F">
        <w:t xml:space="preserve"> Problem</w:t>
      </w:r>
      <w:r w:rsidR="004358C5">
        <w:t xml:space="preserve"> </w:t>
      </w:r>
      <w:r w:rsidR="00BE5699">
        <w:t>E</w:t>
      </w:r>
      <w:r w:rsidR="00E61BFA">
        <w:t>-0</w:t>
      </w:r>
      <w:r w:rsidR="00BE5699">
        <w:t>4</w:t>
      </w:r>
      <w:r w:rsidR="00E61BFA">
        <w:t xml:space="preserve"> (</w:t>
      </w:r>
      <w:r w:rsidR="00E61BFA">
        <w:rPr>
          <w:i/>
        </w:rPr>
        <w:t>Figure 3</w:t>
      </w:r>
      <w:r w:rsidR="00E61BFA">
        <w:t>)</w:t>
      </w:r>
      <w:r w:rsidR="005A368E">
        <w:t xml:space="preserve"> </w:t>
      </w:r>
      <w:r w:rsidR="00E61BFA">
        <w:t xml:space="preserve">the highest-scoring transformation would be </w:t>
      </w:r>
      <w:r w:rsidR="005A368E">
        <w:t>offsetting the second image to the left, then applying the XOR operator with the first image and the</w:t>
      </w:r>
      <w:r w:rsidR="00E02601">
        <w:t>n</w:t>
      </w:r>
      <w:r w:rsidR="005A368E">
        <w:t xml:space="preserve"> centering the result to produce the correct answer number 8. This procedure applies row-wise, but if we look at the problem column-wise, the only difference is that the second image would be offset to the bottom, and that would produce answer number 8 again.</w:t>
      </w:r>
    </w:p>
    <w:p w14:paraId="00F5486D" w14:textId="6449984B" w:rsidR="00CA2CA3" w:rsidRDefault="00C771E8" w:rsidP="00F91C36">
      <w:r>
        <w:t>Now, i</w:t>
      </w:r>
      <w:r w:rsidR="00421061">
        <w:t xml:space="preserve">f the visual-only phase does not yield an answer, then my agent </w:t>
      </w:r>
      <w:r w:rsidR="00531969">
        <w:t xml:space="preserve">goes into the second phase and </w:t>
      </w:r>
      <w:r w:rsidR="00421061">
        <w:t xml:space="preserve">attempts to solve the problem semantically via </w:t>
      </w:r>
      <w:r w:rsidR="00B64D76" w:rsidRPr="00611D3D">
        <w:rPr>
          <w:b/>
        </w:rPr>
        <w:t>Semantic Networks</w:t>
      </w:r>
      <w:r w:rsidR="0060518B">
        <w:t xml:space="preserve">. In order to build </w:t>
      </w:r>
      <w:r w:rsidR="009850EA">
        <w:t>semantic</w:t>
      </w:r>
      <w:r w:rsidR="0060518B">
        <w:t xml:space="preserve"> relationships, my agent performs two crucial pre-processing steps: shape extraction and shape classification. To extract shapes, I implemented the contour-following algorithm as proposed by </w:t>
      </w:r>
      <w:r>
        <w:t>Jonghoon, et al</w:t>
      </w:r>
      <w:r w:rsidRPr="00C771E8">
        <w:t>.</w:t>
      </w:r>
      <w:r w:rsidR="0060518B" w:rsidRPr="00C771E8">
        <w:t xml:space="preserve"> (</w:t>
      </w:r>
      <w:r>
        <w:t>2016</w:t>
      </w:r>
      <w:r w:rsidR="0060518B" w:rsidRPr="00C771E8">
        <w:t>)</w:t>
      </w:r>
      <w:r w:rsidR="0060518B">
        <w:t xml:space="preserve"> that considers</w:t>
      </w:r>
      <w:r w:rsidR="005A2ED7">
        <w:t xml:space="preserve"> a lot of </w:t>
      </w:r>
      <w:r w:rsidR="0060518B">
        <w:t xml:space="preserve">different cases, in particular corners, in order to extract </w:t>
      </w:r>
      <w:r>
        <w:t xml:space="preserve">close to </w:t>
      </w:r>
      <w:r w:rsidR="005A2ED7">
        <w:t>100</w:t>
      </w:r>
      <w:r w:rsidR="0060518B">
        <w:t xml:space="preserve"> percent of the points that form the contour of an object. Having the contour of each</w:t>
      </w:r>
      <w:r w:rsidR="00BE7313">
        <w:t xml:space="preserve"> of the shapes inside </w:t>
      </w:r>
      <w:r w:rsidR="0060518B">
        <w:t>a</w:t>
      </w:r>
      <w:r w:rsidR="00166D3A">
        <w:t>n image</w:t>
      </w:r>
      <w:r w:rsidR="0060518B">
        <w:t>, other attributes are computed like its approximate area, size,</w:t>
      </w:r>
      <w:r w:rsidR="00135266">
        <w:t xml:space="preserve"> whether it is filled or not,</w:t>
      </w:r>
      <w:r w:rsidR="00CA2CA3">
        <w:t xml:space="preserve"> etc.</w:t>
      </w:r>
    </w:p>
    <w:p w14:paraId="2DF409B7" w14:textId="3E5179AD" w:rsidR="00CA2CA3" w:rsidRDefault="006631AB" w:rsidP="00F91C36">
      <w:r>
        <w:t xml:space="preserve">In my current design, the shape extractor merges similar shapes that are too close to each other to handle the fact that the contour-following algorithm will find two contours in shapes with thick outlines (one external and one internal). However, this caused some false negatives in some of the problems; to mitigate this, </w:t>
      </w:r>
      <w:r w:rsidR="00CA2CA3">
        <w:t>I also implemented the Connected Components algorithm</w:t>
      </w:r>
      <w:r w:rsidR="00F47903">
        <w:t xml:space="preserve"> (n.d.)</w:t>
      </w:r>
      <w:r w:rsidR="00CA2CA3">
        <w:t xml:space="preserve"> with</w:t>
      </w:r>
      <w:r>
        <w:t xml:space="preserve"> </w:t>
      </w:r>
      <w:r w:rsidR="00CA2CA3">
        <w:t xml:space="preserve">the idea of using </w:t>
      </w:r>
      <w:r w:rsidR="00CA2CA3">
        <w:lastRenderedPageBreak/>
        <w:t xml:space="preserve">it as </w:t>
      </w:r>
      <w:r w:rsidR="00F47903">
        <w:t xml:space="preserve">a way of </w:t>
      </w:r>
      <w:r w:rsidR="00952CF8">
        <w:t xml:space="preserve">extracting only </w:t>
      </w:r>
      <w:r>
        <w:rPr>
          <w:i/>
        </w:rPr>
        <w:t>bounding boxes</w:t>
      </w:r>
      <w:r>
        <w:t xml:space="preserve"> for simple purposes like counting shapes which does not require </w:t>
      </w:r>
      <w:r w:rsidR="00145433">
        <w:t>the handling of two closely-related contours</w:t>
      </w:r>
      <w:r>
        <w:t>.</w:t>
      </w:r>
    </w:p>
    <w:p w14:paraId="2DBF1A1B" w14:textId="1274C340" w:rsidR="00BE7313" w:rsidRDefault="0060518B" w:rsidP="00F47903">
      <w:r>
        <w:t xml:space="preserve">On the other hand, to classify shapes, </w:t>
      </w:r>
      <w:r w:rsidR="00F47903">
        <w:t>I</w:t>
      </w:r>
      <w:r w:rsidR="00C41F0C">
        <w:t xml:space="preserve"> implemented the $1 Recognizer, as proposed by </w:t>
      </w:r>
      <w:r w:rsidR="00E8187A">
        <w:t>Wobbrock, Wilson and Li</w:t>
      </w:r>
      <w:r w:rsidR="00C41F0C">
        <w:rPr>
          <w:i/>
        </w:rPr>
        <w:t xml:space="preserve"> </w:t>
      </w:r>
      <w:r w:rsidR="00C41F0C">
        <w:t>(</w:t>
      </w:r>
      <w:r w:rsidR="00E8187A">
        <w:t>2007</w:t>
      </w:r>
      <w:r w:rsidR="00C41F0C">
        <w:t>). This is a template-based algorithm that is significantly more accurate since it use</w:t>
      </w:r>
      <w:r w:rsidR="00FF05BC">
        <w:t xml:space="preserve">s previously recorded shapes as </w:t>
      </w:r>
      <w:r w:rsidR="00C41F0C">
        <w:t>templates to match a given shape to. It is also rotation, translation and scale invariant. However, for this algorithm to work, I had to extract shape</w:t>
      </w:r>
      <w:r w:rsidR="00B64D76">
        <w:t>s from the problem set</w:t>
      </w:r>
      <w:r w:rsidR="00EF56FB">
        <w:t>s</w:t>
      </w:r>
      <w:r w:rsidR="00B64D76">
        <w:t xml:space="preserve"> and save</w:t>
      </w:r>
      <w:r w:rsidR="00C41F0C">
        <w:t xml:space="preserve"> their contours as templates.</w:t>
      </w:r>
    </w:p>
    <w:p w14:paraId="0EB67502" w14:textId="64DF13A5" w:rsidR="00002C2E" w:rsidRDefault="00C41F0C" w:rsidP="00F91C36">
      <w:r>
        <w:t xml:space="preserve">Once all the shapes from each of the </w:t>
      </w:r>
      <w:r w:rsidR="008F2E74">
        <w:t>images</w:t>
      </w:r>
      <w:r>
        <w:t xml:space="preserve"> of the pr</w:t>
      </w:r>
      <w:r w:rsidR="00B64D76">
        <w:t xml:space="preserve">oblem have been extracted, </w:t>
      </w:r>
      <w:r>
        <w:t xml:space="preserve">my agent </w:t>
      </w:r>
      <w:r w:rsidR="00B64D76">
        <w:t xml:space="preserve">then </w:t>
      </w:r>
      <w:r>
        <w:t xml:space="preserve">starts generating semantics between them to represent knowledge. As with the first phase, my agent also has a list of </w:t>
      </w:r>
      <w:r w:rsidR="00D76E73">
        <w:t>relationships</w:t>
      </w:r>
      <w:r>
        <w:t xml:space="preserve"> (</w:t>
      </w:r>
      <w:r>
        <w:rPr>
          <w:i/>
        </w:rPr>
        <w:t xml:space="preserve">Table </w:t>
      </w:r>
      <w:r w:rsidR="00831352">
        <w:rPr>
          <w:i/>
        </w:rPr>
        <w:t>2</w:t>
      </w:r>
      <w:r>
        <w:t xml:space="preserve">) it can attempt to build for a particular problem. </w:t>
      </w:r>
      <w:r w:rsidR="00D76E73">
        <w:t>Because this whole process can be very computationally expensive, my agent tries to build one rela</w:t>
      </w:r>
      <w:r w:rsidR="00F76522">
        <w:t>tionship at a time row-wise</w:t>
      </w:r>
      <w:r w:rsidR="00831352">
        <w:t xml:space="preserve"> and</w:t>
      </w:r>
      <w:r w:rsidR="00F76522">
        <w:t xml:space="preserve"> </w:t>
      </w:r>
      <w:r w:rsidR="00D76E73">
        <w:t>column-wis</w:t>
      </w:r>
      <w:r w:rsidR="00831352">
        <w:t>e</w:t>
      </w:r>
      <w:r w:rsidR="00D76E73">
        <w:t>, and the</w:t>
      </w:r>
      <w:r w:rsidR="00BE7313">
        <w:t>n</w:t>
      </w:r>
      <w:r w:rsidR="00D76E73">
        <w:t xml:space="preserve"> tests each answer to see which one complies with the expected semantics. Moreover, because there is no image similarity measure here, the agent only trusts the answer if it is the </w:t>
      </w:r>
      <w:r w:rsidR="00D76E73">
        <w:rPr>
          <w:i/>
        </w:rPr>
        <w:t>same</w:t>
      </w:r>
      <w:r w:rsidR="00D76E73">
        <w:t xml:space="preserve"> for </w:t>
      </w:r>
      <w:r w:rsidR="00831352">
        <w:t xml:space="preserve">both </w:t>
      </w:r>
      <w:r w:rsidR="00F76522">
        <w:t>axes</w:t>
      </w:r>
      <w:r w:rsidR="00D76E73">
        <w:t xml:space="preserve">. If the answers differ, then it continues to attempt the next </w:t>
      </w:r>
      <w:r w:rsidR="00FF05BC">
        <w:t>relationship</w:t>
      </w:r>
      <w:r w:rsidR="00D76E73">
        <w:t xml:space="preserve"> until an answer is found or all relationships have been exhausted.</w:t>
      </w:r>
      <w:r w:rsidR="00831352">
        <w:t xml:space="preserve"> Note again that </w:t>
      </w:r>
      <w:r w:rsidR="00831352">
        <w:rPr>
          <w:i/>
        </w:rPr>
        <w:t xml:space="preserve">Table 2 </w:t>
      </w:r>
      <w:r w:rsidR="00831352">
        <w:t>only shows the semantic relationships that applied to the problems for this project.</w:t>
      </w:r>
    </w:p>
    <w:p w14:paraId="089C9431" w14:textId="74C14791" w:rsidR="001E1E2F" w:rsidRDefault="001E1E2F" w:rsidP="00F91C36">
      <w:r>
        <w:t xml:space="preserve">As I mentioned previously, a lot of the problems in set D involved finding </w:t>
      </w:r>
      <w:r>
        <w:rPr>
          <w:i/>
        </w:rPr>
        <w:t>missing</w:t>
      </w:r>
      <w:r>
        <w:t xml:space="preserve"> shapes and patterns. This property allowed to nicely apply the technique of </w:t>
      </w:r>
      <w:r w:rsidRPr="00605639">
        <w:rPr>
          <w:b/>
        </w:rPr>
        <w:t>Problem Reduction</w:t>
      </w:r>
      <w:r>
        <w:t xml:space="preserve"> and let my agent solve sub-problems independently which allowed </w:t>
      </w:r>
      <w:r w:rsidR="006B307E">
        <w:t>to find</w:t>
      </w:r>
      <w:r>
        <w:t xml:space="preserve"> partial solutions by only looking at certain objects inside each image instead of dealing with all the complete </w:t>
      </w:r>
      <w:r w:rsidR="006B307E">
        <w:t>image</w:t>
      </w:r>
      <w:r>
        <w:t>.</w:t>
      </w:r>
    </w:p>
    <w:p w14:paraId="2DB4FD3F" w14:textId="490451F1" w:rsidR="001E1E2F" w:rsidRDefault="001E1E2F" w:rsidP="001E1E2F">
      <w:r>
        <w:t>As an example of this, Basic Problem D-07 (</w:t>
      </w:r>
      <w:r>
        <w:rPr>
          <w:i/>
        </w:rPr>
        <w:t>Figure 4</w:t>
      </w:r>
      <w:r>
        <w:t xml:space="preserve">) can be sub-divided into two problems: (1) finding the missing center shape and (2) finding the missing pattern that is applied to that shape. As </w:t>
      </w:r>
      <w:r w:rsidRPr="00605639">
        <w:rPr>
          <w:b/>
        </w:rPr>
        <w:t>background knowledge</w:t>
      </w:r>
      <w:r>
        <w:t>, the agent knows that the possible patterns are (a) having the center shape surrounded by four other</w:t>
      </w:r>
      <w:r>
        <w:t xml:space="preserve"> </w:t>
      </w:r>
      <w:r>
        <w:t xml:space="preserve">shapes, (b) having the center shape inside another larger shape and (c) have the center shape inside the same shape but larger. Focusing only on sub-problem (1), it is easy to see that the common center shapes are a cross, a square and a heart; </w:t>
      </w:r>
      <w:r>
        <w:lastRenderedPageBreak/>
        <w:t xml:space="preserve">thus, the missing shape is a </w:t>
      </w:r>
      <w:r w:rsidRPr="00611D3D">
        <w:rPr>
          <w:i/>
        </w:rPr>
        <w:t>square</w:t>
      </w:r>
      <w:r>
        <w:t xml:space="preserve"> since there are only two of those when there should be three. Then, focusing on sub-problem (2), it is simple to find that the missing pattern is (a) since there are only two instances of that pattern. When merging the solutions to these two sub-problems, the agent generates the correct answer number 1.</w:t>
      </w:r>
    </w:p>
    <w:p w14:paraId="40092476" w14:textId="2025A216" w:rsidR="001E1E2F" w:rsidRPr="001E1E2F" w:rsidRDefault="001E1E2F" w:rsidP="001E1E2F">
      <w:pPr>
        <w:pStyle w:val="Caption"/>
        <w:keepNext/>
        <w:jc w:val="center"/>
        <w:rPr>
          <w:i w:val="0"/>
          <w:color w:val="000000" w:themeColor="text1"/>
          <w:sz w:val="20"/>
        </w:rPr>
      </w:pPr>
      <w:r w:rsidRPr="001E1E2F">
        <w:rPr>
          <w:b/>
          <w:i w:val="0"/>
          <w:color w:val="000000" w:themeColor="text1"/>
          <w:sz w:val="20"/>
        </w:rPr>
        <w:t xml:space="preserve">Table </w:t>
      </w:r>
      <w:r w:rsidRPr="001E1E2F">
        <w:rPr>
          <w:b/>
          <w:i w:val="0"/>
          <w:color w:val="000000" w:themeColor="text1"/>
          <w:sz w:val="20"/>
        </w:rPr>
        <w:fldChar w:fldCharType="begin"/>
      </w:r>
      <w:r w:rsidRPr="001E1E2F">
        <w:rPr>
          <w:b/>
          <w:i w:val="0"/>
          <w:color w:val="000000" w:themeColor="text1"/>
          <w:sz w:val="20"/>
        </w:rPr>
        <w:instrText xml:space="preserve"> SEQ Table \* ARABIC </w:instrText>
      </w:r>
      <w:r w:rsidRPr="001E1E2F">
        <w:rPr>
          <w:b/>
          <w:i w:val="0"/>
          <w:color w:val="000000" w:themeColor="text1"/>
          <w:sz w:val="20"/>
        </w:rPr>
        <w:fldChar w:fldCharType="separate"/>
      </w:r>
      <w:r w:rsidRPr="001E1E2F">
        <w:rPr>
          <w:b/>
          <w:i w:val="0"/>
          <w:noProof/>
          <w:color w:val="000000" w:themeColor="text1"/>
          <w:sz w:val="20"/>
        </w:rPr>
        <w:t>2</w:t>
      </w:r>
      <w:r w:rsidRPr="001E1E2F">
        <w:rPr>
          <w:b/>
          <w:i w:val="0"/>
          <w:color w:val="000000" w:themeColor="text1"/>
          <w:sz w:val="20"/>
        </w:rPr>
        <w:fldChar w:fldCharType="end"/>
      </w:r>
      <w:r w:rsidRPr="001E1E2F">
        <w:rPr>
          <w:b/>
          <w:i w:val="0"/>
          <w:color w:val="000000" w:themeColor="text1"/>
          <w:sz w:val="20"/>
        </w:rPr>
        <w:t>.</w:t>
      </w:r>
      <w:r w:rsidRPr="001E1E2F">
        <w:rPr>
          <w:i w:val="0"/>
          <w:color w:val="000000" w:themeColor="text1"/>
          <w:sz w:val="20"/>
        </w:rPr>
        <w:t xml:space="preserve"> List of all semantic relationships known to the agent.</w:t>
      </w:r>
    </w:p>
    <w:tbl>
      <w:tblPr>
        <w:tblStyle w:val="TableGrid"/>
        <w:tblpPr w:leftFromText="180" w:rightFromText="180" w:vertAnchor="text" w:horzAnchor="margin" w:tblpY="112"/>
        <w:tblW w:w="0" w:type="auto"/>
        <w:tblLook w:val="04A0" w:firstRow="1" w:lastRow="0" w:firstColumn="1" w:lastColumn="0" w:noHBand="0" w:noVBand="1"/>
      </w:tblPr>
      <w:tblGrid>
        <w:gridCol w:w="2795"/>
        <w:gridCol w:w="2764"/>
        <w:gridCol w:w="2351"/>
      </w:tblGrid>
      <w:tr w:rsidR="001E1E2F" w14:paraId="558C0F7F" w14:textId="77777777" w:rsidTr="001E1E2F">
        <w:tc>
          <w:tcPr>
            <w:tcW w:w="2795" w:type="dxa"/>
          </w:tcPr>
          <w:p w14:paraId="413ACD76" w14:textId="77777777" w:rsidR="001E1E2F" w:rsidRPr="001E1E2F" w:rsidRDefault="001E1E2F" w:rsidP="001E1E2F">
            <w:pPr>
              <w:jc w:val="center"/>
              <w:rPr>
                <w:b/>
                <w:sz w:val="18"/>
                <w:szCs w:val="18"/>
              </w:rPr>
            </w:pPr>
            <w:r w:rsidRPr="001E1E2F">
              <w:rPr>
                <w:b/>
                <w:sz w:val="18"/>
                <w:szCs w:val="18"/>
              </w:rPr>
              <w:t>Relationship</w:t>
            </w:r>
          </w:p>
        </w:tc>
        <w:tc>
          <w:tcPr>
            <w:tcW w:w="2764" w:type="dxa"/>
          </w:tcPr>
          <w:p w14:paraId="07E8F665" w14:textId="77777777" w:rsidR="001E1E2F" w:rsidRPr="001E1E2F" w:rsidRDefault="001E1E2F" w:rsidP="001E1E2F">
            <w:pPr>
              <w:jc w:val="center"/>
              <w:rPr>
                <w:b/>
                <w:sz w:val="18"/>
                <w:szCs w:val="18"/>
              </w:rPr>
            </w:pPr>
            <w:r w:rsidRPr="001E1E2F">
              <w:rPr>
                <w:b/>
                <w:sz w:val="18"/>
                <w:szCs w:val="18"/>
              </w:rPr>
              <w:t>Semantics</w:t>
            </w:r>
          </w:p>
        </w:tc>
        <w:tc>
          <w:tcPr>
            <w:tcW w:w="2351" w:type="dxa"/>
          </w:tcPr>
          <w:p w14:paraId="0F4141F5" w14:textId="77777777" w:rsidR="001E1E2F" w:rsidRPr="001E1E2F" w:rsidRDefault="001E1E2F" w:rsidP="001E1E2F">
            <w:pPr>
              <w:jc w:val="center"/>
              <w:rPr>
                <w:b/>
                <w:sz w:val="18"/>
                <w:szCs w:val="18"/>
              </w:rPr>
            </w:pPr>
            <w:r w:rsidRPr="001E1E2F">
              <w:rPr>
                <w:b/>
                <w:sz w:val="18"/>
                <w:szCs w:val="18"/>
              </w:rPr>
              <w:t>Example Problems</w:t>
            </w:r>
          </w:p>
        </w:tc>
      </w:tr>
      <w:tr w:rsidR="001E1E2F" w14:paraId="48C2EBAC" w14:textId="77777777" w:rsidTr="001E1E2F">
        <w:tc>
          <w:tcPr>
            <w:tcW w:w="2795" w:type="dxa"/>
          </w:tcPr>
          <w:p w14:paraId="793B5D84" w14:textId="77777777" w:rsidR="001E1E2F" w:rsidRPr="001E1E2F" w:rsidRDefault="001E1E2F" w:rsidP="001E1E2F">
            <w:pPr>
              <w:jc w:val="left"/>
              <w:rPr>
                <w:sz w:val="18"/>
                <w:szCs w:val="18"/>
              </w:rPr>
            </w:pPr>
            <w:r w:rsidRPr="001E1E2F">
              <w:rPr>
                <w:sz w:val="18"/>
                <w:szCs w:val="18"/>
              </w:rPr>
              <w:t>Find Missing Frame</w:t>
            </w:r>
          </w:p>
        </w:tc>
        <w:tc>
          <w:tcPr>
            <w:tcW w:w="2764" w:type="dxa"/>
          </w:tcPr>
          <w:p w14:paraId="757F7DBF" w14:textId="77777777" w:rsidR="001E1E2F" w:rsidRPr="001E1E2F" w:rsidRDefault="001E1E2F" w:rsidP="001E1E2F">
            <w:pPr>
              <w:jc w:val="right"/>
              <w:rPr>
                <w:sz w:val="18"/>
                <w:szCs w:val="18"/>
              </w:rPr>
            </w:pPr>
            <w:r w:rsidRPr="001E1E2F">
              <w:rPr>
                <w:iCs/>
                <w:sz w:val="18"/>
                <w:szCs w:val="18"/>
              </w:rPr>
              <w:t>Finds missing frame in matrix</w:t>
            </w:r>
          </w:p>
        </w:tc>
        <w:tc>
          <w:tcPr>
            <w:tcW w:w="2351" w:type="dxa"/>
          </w:tcPr>
          <w:p w14:paraId="3707FEB3" w14:textId="77777777" w:rsidR="001E1E2F" w:rsidRPr="001E1E2F" w:rsidRDefault="001E1E2F" w:rsidP="001E1E2F">
            <w:pPr>
              <w:jc w:val="right"/>
              <w:rPr>
                <w:iCs/>
                <w:sz w:val="18"/>
                <w:szCs w:val="18"/>
              </w:rPr>
            </w:pPr>
            <w:r w:rsidRPr="001E1E2F">
              <w:rPr>
                <w:iCs/>
                <w:sz w:val="18"/>
                <w:szCs w:val="18"/>
              </w:rPr>
              <w:t>Basic D-02, D-03</w:t>
            </w:r>
          </w:p>
        </w:tc>
      </w:tr>
      <w:tr w:rsidR="001E1E2F" w14:paraId="15A60464" w14:textId="77777777" w:rsidTr="001E1E2F">
        <w:tc>
          <w:tcPr>
            <w:tcW w:w="2795" w:type="dxa"/>
          </w:tcPr>
          <w:p w14:paraId="78D80CBB" w14:textId="77777777" w:rsidR="001E1E2F" w:rsidRPr="001E1E2F" w:rsidRDefault="001E1E2F" w:rsidP="001E1E2F">
            <w:pPr>
              <w:jc w:val="left"/>
              <w:rPr>
                <w:sz w:val="18"/>
                <w:szCs w:val="18"/>
              </w:rPr>
            </w:pPr>
            <w:r w:rsidRPr="001E1E2F">
              <w:rPr>
                <w:sz w:val="18"/>
                <w:szCs w:val="18"/>
              </w:rPr>
              <w:t>Find &amp; Merge Common Shapes Row Column</w:t>
            </w:r>
          </w:p>
        </w:tc>
        <w:tc>
          <w:tcPr>
            <w:tcW w:w="2764" w:type="dxa"/>
          </w:tcPr>
          <w:p w14:paraId="136D6DAE" w14:textId="77777777" w:rsidR="001E1E2F" w:rsidRPr="001E1E2F" w:rsidRDefault="001E1E2F" w:rsidP="001E1E2F">
            <w:pPr>
              <w:jc w:val="right"/>
              <w:rPr>
                <w:sz w:val="18"/>
                <w:szCs w:val="18"/>
              </w:rPr>
            </w:pPr>
            <w:r w:rsidRPr="001E1E2F">
              <w:rPr>
                <w:sz w:val="18"/>
                <w:szCs w:val="18"/>
              </w:rPr>
              <w:t>Finds common shapes in rows and in columns, merging them</w:t>
            </w:r>
          </w:p>
        </w:tc>
        <w:tc>
          <w:tcPr>
            <w:tcW w:w="2351" w:type="dxa"/>
          </w:tcPr>
          <w:p w14:paraId="6815568B" w14:textId="77777777" w:rsidR="001E1E2F" w:rsidRPr="001E1E2F" w:rsidRDefault="001E1E2F" w:rsidP="001E1E2F">
            <w:pPr>
              <w:jc w:val="right"/>
              <w:rPr>
                <w:sz w:val="18"/>
                <w:szCs w:val="18"/>
              </w:rPr>
            </w:pPr>
            <w:r w:rsidRPr="001E1E2F">
              <w:rPr>
                <w:sz w:val="18"/>
                <w:szCs w:val="18"/>
              </w:rPr>
              <w:t>Basic D-04, D-05</w:t>
            </w:r>
          </w:p>
        </w:tc>
      </w:tr>
      <w:tr w:rsidR="001E1E2F" w14:paraId="244EE85C" w14:textId="77777777" w:rsidTr="001E1E2F">
        <w:tc>
          <w:tcPr>
            <w:tcW w:w="2795" w:type="dxa"/>
          </w:tcPr>
          <w:p w14:paraId="1D032767" w14:textId="77777777" w:rsidR="001E1E2F" w:rsidRPr="001E1E2F" w:rsidRDefault="001E1E2F" w:rsidP="001E1E2F">
            <w:pPr>
              <w:jc w:val="left"/>
              <w:rPr>
                <w:sz w:val="18"/>
                <w:szCs w:val="18"/>
              </w:rPr>
            </w:pPr>
            <w:r w:rsidRPr="001E1E2F">
              <w:rPr>
                <w:sz w:val="18"/>
                <w:szCs w:val="18"/>
              </w:rPr>
              <w:t>Find Missing Center Shape &amp; Apply Pattern</w:t>
            </w:r>
          </w:p>
        </w:tc>
        <w:tc>
          <w:tcPr>
            <w:tcW w:w="2764" w:type="dxa"/>
          </w:tcPr>
          <w:p w14:paraId="1D0B614D" w14:textId="77777777" w:rsidR="001E1E2F" w:rsidRPr="001E1E2F" w:rsidRDefault="001E1E2F" w:rsidP="001E1E2F">
            <w:pPr>
              <w:jc w:val="right"/>
              <w:rPr>
                <w:iCs/>
                <w:sz w:val="18"/>
                <w:szCs w:val="18"/>
              </w:rPr>
            </w:pPr>
            <w:r w:rsidRPr="001E1E2F">
              <w:rPr>
                <w:iCs/>
                <w:sz w:val="18"/>
                <w:szCs w:val="18"/>
              </w:rPr>
              <w:t>Looks for missing center shape in the matrix and then applies a specific pattern to it</w:t>
            </w:r>
          </w:p>
        </w:tc>
        <w:tc>
          <w:tcPr>
            <w:tcW w:w="2351" w:type="dxa"/>
          </w:tcPr>
          <w:p w14:paraId="58A09A5E" w14:textId="77777777" w:rsidR="001E1E2F" w:rsidRPr="001E1E2F" w:rsidRDefault="001E1E2F" w:rsidP="001E1E2F">
            <w:pPr>
              <w:jc w:val="right"/>
              <w:rPr>
                <w:iCs/>
                <w:sz w:val="18"/>
                <w:szCs w:val="18"/>
              </w:rPr>
            </w:pPr>
            <w:r w:rsidRPr="001E1E2F">
              <w:rPr>
                <w:iCs/>
                <w:sz w:val="18"/>
                <w:szCs w:val="18"/>
              </w:rPr>
              <w:t>Basic D-06</w:t>
            </w:r>
          </w:p>
        </w:tc>
      </w:tr>
      <w:tr w:rsidR="001E1E2F" w14:paraId="2B2F329E" w14:textId="77777777" w:rsidTr="001E1E2F">
        <w:tc>
          <w:tcPr>
            <w:tcW w:w="2795" w:type="dxa"/>
          </w:tcPr>
          <w:p w14:paraId="0234CD98" w14:textId="77777777" w:rsidR="001E1E2F" w:rsidRPr="001E1E2F" w:rsidRDefault="001E1E2F" w:rsidP="001E1E2F">
            <w:pPr>
              <w:jc w:val="left"/>
              <w:rPr>
                <w:sz w:val="18"/>
                <w:szCs w:val="18"/>
              </w:rPr>
            </w:pPr>
            <w:r w:rsidRPr="001E1E2F">
              <w:rPr>
                <w:sz w:val="18"/>
                <w:szCs w:val="18"/>
              </w:rPr>
              <w:t>Find Missing Center Shape &amp; Missing Pattern</w:t>
            </w:r>
          </w:p>
        </w:tc>
        <w:tc>
          <w:tcPr>
            <w:tcW w:w="2764" w:type="dxa"/>
          </w:tcPr>
          <w:p w14:paraId="3EBFEE3A" w14:textId="77777777" w:rsidR="001E1E2F" w:rsidRPr="001E1E2F" w:rsidRDefault="001E1E2F" w:rsidP="001E1E2F">
            <w:pPr>
              <w:jc w:val="right"/>
              <w:rPr>
                <w:iCs/>
                <w:sz w:val="18"/>
                <w:szCs w:val="18"/>
              </w:rPr>
            </w:pPr>
            <w:r w:rsidRPr="001E1E2F">
              <w:rPr>
                <w:iCs/>
                <w:sz w:val="18"/>
                <w:szCs w:val="18"/>
              </w:rPr>
              <w:t>Looks for missing center shape and missing pattern, out of a known set, in the matrix</w:t>
            </w:r>
          </w:p>
        </w:tc>
        <w:tc>
          <w:tcPr>
            <w:tcW w:w="2351" w:type="dxa"/>
          </w:tcPr>
          <w:p w14:paraId="6422EEC7" w14:textId="77777777" w:rsidR="001E1E2F" w:rsidRPr="001E1E2F" w:rsidRDefault="001E1E2F" w:rsidP="001E1E2F">
            <w:pPr>
              <w:jc w:val="right"/>
              <w:rPr>
                <w:iCs/>
                <w:sz w:val="18"/>
                <w:szCs w:val="18"/>
              </w:rPr>
            </w:pPr>
            <w:r w:rsidRPr="001E1E2F">
              <w:rPr>
                <w:iCs/>
                <w:sz w:val="18"/>
                <w:szCs w:val="18"/>
              </w:rPr>
              <w:t>Basic D-07, D-08</w:t>
            </w:r>
          </w:p>
        </w:tc>
      </w:tr>
      <w:tr w:rsidR="001E1E2F" w14:paraId="1003EFA3" w14:textId="77777777" w:rsidTr="001E1E2F">
        <w:tc>
          <w:tcPr>
            <w:tcW w:w="2795" w:type="dxa"/>
          </w:tcPr>
          <w:p w14:paraId="4CB5A792" w14:textId="77777777" w:rsidR="001E1E2F" w:rsidRPr="001E1E2F" w:rsidRDefault="001E1E2F" w:rsidP="001E1E2F">
            <w:pPr>
              <w:jc w:val="left"/>
              <w:rPr>
                <w:sz w:val="18"/>
                <w:szCs w:val="18"/>
              </w:rPr>
            </w:pPr>
            <w:r w:rsidRPr="001E1E2F">
              <w:rPr>
                <w:sz w:val="18"/>
                <w:szCs w:val="18"/>
              </w:rPr>
              <w:t>Find Missing Image Pattern</w:t>
            </w:r>
          </w:p>
        </w:tc>
        <w:tc>
          <w:tcPr>
            <w:tcW w:w="2764" w:type="dxa"/>
          </w:tcPr>
          <w:p w14:paraId="6FEA7383" w14:textId="77777777" w:rsidR="001E1E2F" w:rsidRPr="001E1E2F" w:rsidRDefault="001E1E2F" w:rsidP="001E1E2F">
            <w:pPr>
              <w:jc w:val="right"/>
              <w:rPr>
                <w:iCs/>
                <w:sz w:val="18"/>
                <w:szCs w:val="18"/>
              </w:rPr>
            </w:pPr>
            <w:r w:rsidRPr="001E1E2F">
              <w:rPr>
                <w:iCs/>
                <w:sz w:val="18"/>
                <w:szCs w:val="18"/>
              </w:rPr>
              <w:t>Looks for missing image pattern that should be valid in groups of three for each image</w:t>
            </w:r>
          </w:p>
        </w:tc>
        <w:tc>
          <w:tcPr>
            <w:tcW w:w="2351" w:type="dxa"/>
          </w:tcPr>
          <w:p w14:paraId="105E62E0" w14:textId="77777777" w:rsidR="001E1E2F" w:rsidRPr="001E1E2F" w:rsidRDefault="001E1E2F" w:rsidP="001E1E2F">
            <w:pPr>
              <w:jc w:val="right"/>
              <w:rPr>
                <w:iCs/>
                <w:sz w:val="18"/>
                <w:szCs w:val="18"/>
              </w:rPr>
            </w:pPr>
            <w:r w:rsidRPr="001E1E2F">
              <w:rPr>
                <w:iCs/>
                <w:sz w:val="18"/>
                <w:szCs w:val="18"/>
              </w:rPr>
              <w:t>Basic D-09</w:t>
            </w:r>
          </w:p>
        </w:tc>
      </w:tr>
      <w:tr w:rsidR="001E1E2F" w14:paraId="47237E55" w14:textId="77777777" w:rsidTr="001E1E2F">
        <w:tc>
          <w:tcPr>
            <w:tcW w:w="2795" w:type="dxa"/>
          </w:tcPr>
          <w:p w14:paraId="020D05E7" w14:textId="77777777" w:rsidR="001E1E2F" w:rsidRPr="001E1E2F" w:rsidRDefault="001E1E2F" w:rsidP="001E1E2F">
            <w:pPr>
              <w:jc w:val="left"/>
              <w:rPr>
                <w:sz w:val="18"/>
                <w:szCs w:val="18"/>
              </w:rPr>
            </w:pPr>
            <w:r w:rsidRPr="001E1E2F">
              <w:rPr>
                <w:sz w:val="18"/>
                <w:szCs w:val="18"/>
              </w:rPr>
              <w:t>Find Missing Shape &amp; Count</w:t>
            </w:r>
          </w:p>
        </w:tc>
        <w:tc>
          <w:tcPr>
            <w:tcW w:w="2764" w:type="dxa"/>
          </w:tcPr>
          <w:p w14:paraId="48A81F8C" w14:textId="77777777" w:rsidR="001E1E2F" w:rsidRPr="001E1E2F" w:rsidRDefault="001E1E2F" w:rsidP="001E1E2F">
            <w:pPr>
              <w:jc w:val="right"/>
              <w:rPr>
                <w:iCs/>
                <w:sz w:val="18"/>
                <w:szCs w:val="18"/>
              </w:rPr>
            </w:pPr>
            <w:r w:rsidRPr="001E1E2F">
              <w:rPr>
                <w:iCs/>
                <w:sz w:val="18"/>
                <w:szCs w:val="18"/>
              </w:rPr>
              <w:t>Looks for missing shape and its count in the matrix</w:t>
            </w:r>
          </w:p>
        </w:tc>
        <w:tc>
          <w:tcPr>
            <w:tcW w:w="2351" w:type="dxa"/>
          </w:tcPr>
          <w:p w14:paraId="74CF1347" w14:textId="77777777" w:rsidR="001E1E2F" w:rsidRPr="001E1E2F" w:rsidRDefault="001E1E2F" w:rsidP="001E1E2F">
            <w:pPr>
              <w:jc w:val="right"/>
              <w:rPr>
                <w:iCs/>
                <w:sz w:val="18"/>
                <w:szCs w:val="18"/>
              </w:rPr>
            </w:pPr>
            <w:r w:rsidRPr="001E1E2F">
              <w:rPr>
                <w:iCs/>
                <w:sz w:val="18"/>
                <w:szCs w:val="18"/>
              </w:rPr>
              <w:t>Basic D-12</w:t>
            </w:r>
          </w:p>
        </w:tc>
      </w:tr>
      <w:tr w:rsidR="001E1E2F" w14:paraId="6F0FD4ED" w14:textId="77777777" w:rsidTr="001E1E2F">
        <w:tc>
          <w:tcPr>
            <w:tcW w:w="2795" w:type="dxa"/>
          </w:tcPr>
          <w:p w14:paraId="37B26051" w14:textId="77777777" w:rsidR="001E1E2F" w:rsidRPr="001E1E2F" w:rsidRDefault="001E1E2F" w:rsidP="001E1E2F">
            <w:pPr>
              <w:jc w:val="left"/>
              <w:rPr>
                <w:sz w:val="18"/>
                <w:szCs w:val="18"/>
              </w:rPr>
            </w:pPr>
            <w:r w:rsidRPr="001E1E2F">
              <w:rPr>
                <w:sz w:val="18"/>
                <w:szCs w:val="18"/>
              </w:rPr>
              <w:t>Delete Common Shapes &amp; Keep Center Shape</w:t>
            </w:r>
          </w:p>
        </w:tc>
        <w:tc>
          <w:tcPr>
            <w:tcW w:w="2764" w:type="dxa"/>
          </w:tcPr>
          <w:p w14:paraId="5125CA4F" w14:textId="77777777" w:rsidR="001E1E2F" w:rsidRPr="001E1E2F" w:rsidRDefault="001E1E2F" w:rsidP="001E1E2F">
            <w:pPr>
              <w:jc w:val="right"/>
              <w:rPr>
                <w:iCs/>
                <w:sz w:val="18"/>
                <w:szCs w:val="18"/>
              </w:rPr>
            </w:pPr>
            <w:r w:rsidRPr="001E1E2F">
              <w:rPr>
                <w:iCs/>
                <w:sz w:val="18"/>
                <w:szCs w:val="18"/>
              </w:rPr>
              <w:t>Deletes common shapes between two images, keeping center shape</w:t>
            </w:r>
          </w:p>
        </w:tc>
        <w:tc>
          <w:tcPr>
            <w:tcW w:w="2351" w:type="dxa"/>
          </w:tcPr>
          <w:p w14:paraId="31CF0C18" w14:textId="77777777" w:rsidR="001E1E2F" w:rsidRPr="001E1E2F" w:rsidRDefault="001E1E2F" w:rsidP="001E1E2F">
            <w:pPr>
              <w:jc w:val="right"/>
              <w:rPr>
                <w:iCs/>
                <w:sz w:val="18"/>
                <w:szCs w:val="18"/>
              </w:rPr>
            </w:pPr>
            <w:r w:rsidRPr="001E1E2F">
              <w:rPr>
                <w:iCs/>
                <w:sz w:val="18"/>
                <w:szCs w:val="18"/>
              </w:rPr>
              <w:t>Basic E-06</w:t>
            </w:r>
          </w:p>
        </w:tc>
      </w:tr>
      <w:tr w:rsidR="001E1E2F" w14:paraId="4B6566B3" w14:textId="77777777" w:rsidTr="001E1E2F">
        <w:tc>
          <w:tcPr>
            <w:tcW w:w="2795" w:type="dxa"/>
          </w:tcPr>
          <w:p w14:paraId="4D686AA1" w14:textId="77777777" w:rsidR="001E1E2F" w:rsidRPr="001E1E2F" w:rsidRDefault="001E1E2F" w:rsidP="001E1E2F">
            <w:pPr>
              <w:jc w:val="left"/>
              <w:rPr>
                <w:sz w:val="18"/>
                <w:szCs w:val="18"/>
              </w:rPr>
            </w:pPr>
            <w:r w:rsidRPr="001E1E2F">
              <w:rPr>
                <w:sz w:val="18"/>
                <w:szCs w:val="18"/>
              </w:rPr>
              <w:t>Partition Shape into Smaller Shapes with Same Rotation</w:t>
            </w:r>
          </w:p>
        </w:tc>
        <w:tc>
          <w:tcPr>
            <w:tcW w:w="2764" w:type="dxa"/>
          </w:tcPr>
          <w:p w14:paraId="39CF76EF" w14:textId="77777777" w:rsidR="001E1E2F" w:rsidRPr="001E1E2F" w:rsidRDefault="001E1E2F" w:rsidP="001E1E2F">
            <w:pPr>
              <w:jc w:val="right"/>
              <w:rPr>
                <w:iCs/>
                <w:sz w:val="18"/>
                <w:szCs w:val="18"/>
              </w:rPr>
            </w:pPr>
            <w:r w:rsidRPr="001E1E2F">
              <w:rPr>
                <w:iCs/>
                <w:sz w:val="18"/>
                <w:szCs w:val="18"/>
              </w:rPr>
              <w:t>Partitions shape into smaller shapes keeping rotation</w:t>
            </w:r>
          </w:p>
        </w:tc>
        <w:tc>
          <w:tcPr>
            <w:tcW w:w="2351" w:type="dxa"/>
          </w:tcPr>
          <w:p w14:paraId="67127D7F" w14:textId="77777777" w:rsidR="001E1E2F" w:rsidRPr="001E1E2F" w:rsidRDefault="001E1E2F" w:rsidP="001E1E2F">
            <w:pPr>
              <w:jc w:val="right"/>
              <w:rPr>
                <w:iCs/>
                <w:sz w:val="18"/>
                <w:szCs w:val="18"/>
              </w:rPr>
            </w:pPr>
            <w:r w:rsidRPr="001E1E2F">
              <w:rPr>
                <w:iCs/>
                <w:sz w:val="18"/>
                <w:szCs w:val="18"/>
              </w:rPr>
              <w:t>Challenge D-10</w:t>
            </w:r>
          </w:p>
        </w:tc>
      </w:tr>
      <w:tr w:rsidR="001E1E2F" w14:paraId="4FE86154" w14:textId="77777777" w:rsidTr="001E1E2F">
        <w:tc>
          <w:tcPr>
            <w:tcW w:w="2795" w:type="dxa"/>
          </w:tcPr>
          <w:p w14:paraId="0C21BAA5" w14:textId="77777777" w:rsidR="001E1E2F" w:rsidRPr="001E1E2F" w:rsidRDefault="001E1E2F" w:rsidP="001E1E2F">
            <w:pPr>
              <w:jc w:val="left"/>
              <w:rPr>
                <w:sz w:val="18"/>
                <w:szCs w:val="18"/>
              </w:rPr>
            </w:pPr>
            <w:r w:rsidRPr="001E1E2F">
              <w:rPr>
                <w:sz w:val="18"/>
                <w:szCs w:val="18"/>
              </w:rPr>
              <w:t>Shapes Arithmetic</w:t>
            </w:r>
          </w:p>
        </w:tc>
        <w:tc>
          <w:tcPr>
            <w:tcW w:w="2764" w:type="dxa"/>
          </w:tcPr>
          <w:p w14:paraId="050208B6" w14:textId="77777777" w:rsidR="001E1E2F" w:rsidRPr="001E1E2F" w:rsidRDefault="001E1E2F" w:rsidP="001E1E2F">
            <w:pPr>
              <w:jc w:val="right"/>
              <w:rPr>
                <w:iCs/>
                <w:sz w:val="18"/>
                <w:szCs w:val="18"/>
              </w:rPr>
            </w:pPr>
            <w:r w:rsidRPr="001E1E2F">
              <w:rPr>
                <w:iCs/>
                <w:sz w:val="18"/>
                <w:szCs w:val="18"/>
              </w:rPr>
              <w:t>Performs some arithmetic operation between frames based on the shapes’ sides</w:t>
            </w:r>
          </w:p>
        </w:tc>
        <w:tc>
          <w:tcPr>
            <w:tcW w:w="2351" w:type="dxa"/>
          </w:tcPr>
          <w:p w14:paraId="3A14ED82" w14:textId="77777777" w:rsidR="001E1E2F" w:rsidRPr="001E1E2F" w:rsidRDefault="001E1E2F" w:rsidP="001E1E2F">
            <w:pPr>
              <w:jc w:val="right"/>
              <w:rPr>
                <w:iCs/>
                <w:sz w:val="18"/>
                <w:szCs w:val="18"/>
              </w:rPr>
            </w:pPr>
            <w:r w:rsidRPr="001E1E2F">
              <w:rPr>
                <w:iCs/>
                <w:sz w:val="18"/>
                <w:szCs w:val="18"/>
              </w:rPr>
              <w:t>Challenge E-05, E-06</w:t>
            </w:r>
          </w:p>
        </w:tc>
      </w:tr>
    </w:tbl>
    <w:p w14:paraId="387C9AB6" w14:textId="4F54B2B2" w:rsidR="001E1E2F" w:rsidRDefault="001E1E2F" w:rsidP="001E1E2F"/>
    <w:p w14:paraId="38F8D00A" w14:textId="15D8258F" w:rsidR="001E1E2F" w:rsidRDefault="000C6A23" w:rsidP="001E1E2F">
      <w:r>
        <w:rPr>
          <w:noProof/>
        </w:rPr>
        <w:lastRenderedPageBreak/>
        <w:drawing>
          <wp:anchor distT="0" distB="0" distL="114300" distR="114300" simplePos="0" relativeHeight="251669504" behindDoc="0" locked="0" layoutInCell="1" allowOverlap="1" wp14:anchorId="1431E762" wp14:editId="225A88CF">
            <wp:simplePos x="0" y="0"/>
            <wp:positionH relativeFrom="page">
              <wp:align>center</wp:align>
            </wp:positionH>
            <wp:positionV relativeFrom="paragraph">
              <wp:posOffset>0</wp:posOffset>
            </wp:positionV>
            <wp:extent cx="2286000" cy="1828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sic Problem D-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14:sizeRelH relativeFrom="page">
              <wp14:pctWidth>0</wp14:pctWidth>
            </wp14:sizeRelH>
            <wp14:sizeRelV relativeFrom="page">
              <wp14:pctHeight>0</wp14:pctHeight>
            </wp14:sizeRelV>
          </wp:anchor>
        </w:drawing>
      </w:r>
    </w:p>
    <w:p w14:paraId="55FC0539" w14:textId="1A7A4848" w:rsidR="001E1E2F" w:rsidRDefault="001E1E2F" w:rsidP="001E1E2F"/>
    <w:p w14:paraId="7024416E" w14:textId="4D8B16C1" w:rsidR="001E1E2F" w:rsidRDefault="001E1E2F" w:rsidP="001E1E2F"/>
    <w:p w14:paraId="20F37CA1" w14:textId="5005A2F6" w:rsidR="001E1E2F" w:rsidRDefault="001E1E2F" w:rsidP="001E1E2F"/>
    <w:p w14:paraId="18994A7F" w14:textId="5EC78D22" w:rsidR="001E1E2F" w:rsidRDefault="001E1E2F" w:rsidP="001E1E2F"/>
    <w:p w14:paraId="5C92CB68" w14:textId="3119E81B" w:rsidR="001E1E2F" w:rsidRDefault="001E1E2F" w:rsidP="001E1E2F"/>
    <w:p w14:paraId="31557876" w14:textId="4AB4E867" w:rsidR="001E1E2F" w:rsidRDefault="001E1E2F" w:rsidP="001E1E2F">
      <w:r>
        <w:rPr>
          <w:noProof/>
        </w:rPr>
        <mc:AlternateContent>
          <mc:Choice Requires="wps">
            <w:drawing>
              <wp:anchor distT="0" distB="0" distL="114300" distR="114300" simplePos="0" relativeHeight="251671552" behindDoc="1" locked="0" layoutInCell="1" allowOverlap="1" wp14:anchorId="6B23C5C9" wp14:editId="786B2CCA">
                <wp:simplePos x="0" y="0"/>
                <wp:positionH relativeFrom="page">
                  <wp:align>center</wp:align>
                </wp:positionH>
                <wp:positionV relativeFrom="paragraph">
                  <wp:posOffset>147320</wp:posOffset>
                </wp:positionV>
                <wp:extent cx="3383280" cy="28346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83280" cy="283464"/>
                        </a:xfrm>
                        <a:prstGeom prst="rect">
                          <a:avLst/>
                        </a:prstGeom>
                        <a:solidFill>
                          <a:prstClr val="white"/>
                        </a:solidFill>
                        <a:ln>
                          <a:noFill/>
                        </a:ln>
                      </wps:spPr>
                      <wps:txbx>
                        <w:txbxContent>
                          <w:p w14:paraId="40A02185" w14:textId="175851AF" w:rsidR="001E1E2F" w:rsidRPr="001E1E2F" w:rsidRDefault="001E1E2F" w:rsidP="001E1E2F">
                            <w:pPr>
                              <w:pStyle w:val="Caption"/>
                              <w:jc w:val="center"/>
                              <w:rPr>
                                <w:i w:val="0"/>
                                <w:noProof/>
                                <w:color w:val="000000" w:themeColor="text1"/>
                                <w:sz w:val="20"/>
                              </w:rPr>
                            </w:pPr>
                            <w:r w:rsidRPr="001E1E2F">
                              <w:rPr>
                                <w:b/>
                                <w:i w:val="0"/>
                                <w:color w:val="000000" w:themeColor="text1"/>
                                <w:sz w:val="20"/>
                              </w:rPr>
                              <w:t xml:space="preserve">Figure </w:t>
                            </w:r>
                            <w:r w:rsidRPr="001E1E2F">
                              <w:rPr>
                                <w:b/>
                                <w:i w:val="0"/>
                                <w:color w:val="000000" w:themeColor="text1"/>
                                <w:sz w:val="20"/>
                              </w:rPr>
                              <w:fldChar w:fldCharType="begin"/>
                            </w:r>
                            <w:r w:rsidRPr="001E1E2F">
                              <w:rPr>
                                <w:b/>
                                <w:i w:val="0"/>
                                <w:color w:val="000000" w:themeColor="text1"/>
                                <w:sz w:val="20"/>
                              </w:rPr>
                              <w:instrText xml:space="preserve"> SEQ Figure \* ARABIC </w:instrText>
                            </w:r>
                            <w:r w:rsidRPr="001E1E2F">
                              <w:rPr>
                                <w:b/>
                                <w:i w:val="0"/>
                                <w:color w:val="000000" w:themeColor="text1"/>
                                <w:sz w:val="20"/>
                              </w:rPr>
                              <w:fldChar w:fldCharType="separate"/>
                            </w:r>
                            <w:r w:rsidR="000C6A23">
                              <w:rPr>
                                <w:b/>
                                <w:i w:val="0"/>
                                <w:noProof/>
                                <w:color w:val="000000" w:themeColor="text1"/>
                                <w:sz w:val="20"/>
                              </w:rPr>
                              <w:t>4</w:t>
                            </w:r>
                            <w:r w:rsidRPr="001E1E2F">
                              <w:rPr>
                                <w:b/>
                                <w:i w:val="0"/>
                                <w:color w:val="000000" w:themeColor="text1"/>
                                <w:sz w:val="20"/>
                              </w:rPr>
                              <w:fldChar w:fldCharType="end"/>
                            </w:r>
                            <w:r w:rsidRPr="001E1E2F">
                              <w:rPr>
                                <w:b/>
                                <w:i w:val="0"/>
                                <w:color w:val="000000" w:themeColor="text1"/>
                                <w:sz w:val="20"/>
                              </w:rPr>
                              <w:t>.</w:t>
                            </w:r>
                            <w:r w:rsidRPr="001E1E2F">
                              <w:rPr>
                                <w:i w:val="0"/>
                                <w:color w:val="000000" w:themeColor="text1"/>
                                <w:sz w:val="20"/>
                              </w:rPr>
                              <w:t xml:space="preserve"> Basic</w:t>
                            </w:r>
                            <w:r w:rsidR="00BC7169">
                              <w:rPr>
                                <w:i w:val="0"/>
                                <w:color w:val="000000" w:themeColor="text1"/>
                                <w:sz w:val="20"/>
                              </w:rPr>
                              <w:t xml:space="preserve"> Problem</w:t>
                            </w:r>
                            <w:r w:rsidRPr="001E1E2F">
                              <w:rPr>
                                <w:i w:val="0"/>
                                <w:color w:val="000000" w:themeColor="text1"/>
                                <w:sz w:val="20"/>
                              </w:rPr>
                              <w:t xml:space="preserve"> D-07 solved via Problem Reduction.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23C5C9" id="Text Box 12" o:spid="_x0000_s1029" type="#_x0000_t202" style="position:absolute;left:0;text-align:left;margin-left:0;margin-top:11.6pt;width:266.4pt;height:22.3pt;z-index:-2516449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" stroked="f">
                <v:textbox style="mso-fit-shape-to-text:t" inset="0,0,0,0">
                  <w:txbxContent>
                    <w:p w14:paraId="40A02185" w14:textId="175851AF" w:rsidR="001E1E2F" w:rsidRPr="001E1E2F" w:rsidRDefault="001E1E2F" w:rsidP="001E1E2F">
                      <w:pPr>
                        <w:pStyle w:val="Caption"/>
                        <w:jc w:val="center"/>
                        <w:rPr>
                          <w:i w:val="0"/>
                          <w:noProof/>
                          <w:color w:val="000000" w:themeColor="text1"/>
                          <w:sz w:val="20"/>
                        </w:rPr>
                      </w:pPr>
                      <w:r w:rsidRPr="001E1E2F">
                        <w:rPr>
                          <w:b/>
                          <w:i w:val="0"/>
                          <w:color w:val="000000" w:themeColor="text1"/>
                          <w:sz w:val="20"/>
                        </w:rPr>
                        <w:t xml:space="preserve">Figure </w:t>
                      </w:r>
                      <w:r w:rsidRPr="001E1E2F">
                        <w:rPr>
                          <w:b/>
                          <w:i w:val="0"/>
                          <w:color w:val="000000" w:themeColor="text1"/>
                          <w:sz w:val="20"/>
                        </w:rPr>
                        <w:fldChar w:fldCharType="begin"/>
                      </w:r>
                      <w:r w:rsidRPr="001E1E2F">
                        <w:rPr>
                          <w:b/>
                          <w:i w:val="0"/>
                          <w:color w:val="000000" w:themeColor="text1"/>
                          <w:sz w:val="20"/>
                        </w:rPr>
                        <w:instrText xml:space="preserve"> SEQ Figure \* ARABIC </w:instrText>
                      </w:r>
                      <w:r w:rsidRPr="001E1E2F">
                        <w:rPr>
                          <w:b/>
                          <w:i w:val="0"/>
                          <w:color w:val="000000" w:themeColor="text1"/>
                          <w:sz w:val="20"/>
                        </w:rPr>
                        <w:fldChar w:fldCharType="separate"/>
                      </w:r>
                      <w:r w:rsidR="000C6A23">
                        <w:rPr>
                          <w:b/>
                          <w:i w:val="0"/>
                          <w:noProof/>
                          <w:color w:val="000000" w:themeColor="text1"/>
                          <w:sz w:val="20"/>
                        </w:rPr>
                        <w:t>4</w:t>
                      </w:r>
                      <w:r w:rsidRPr="001E1E2F">
                        <w:rPr>
                          <w:b/>
                          <w:i w:val="0"/>
                          <w:color w:val="000000" w:themeColor="text1"/>
                          <w:sz w:val="20"/>
                        </w:rPr>
                        <w:fldChar w:fldCharType="end"/>
                      </w:r>
                      <w:r w:rsidRPr="001E1E2F">
                        <w:rPr>
                          <w:b/>
                          <w:i w:val="0"/>
                          <w:color w:val="000000" w:themeColor="text1"/>
                          <w:sz w:val="20"/>
                        </w:rPr>
                        <w:t>.</w:t>
                      </w:r>
                      <w:r w:rsidRPr="001E1E2F">
                        <w:rPr>
                          <w:i w:val="0"/>
                          <w:color w:val="000000" w:themeColor="text1"/>
                          <w:sz w:val="20"/>
                        </w:rPr>
                        <w:t xml:space="preserve"> Basic</w:t>
                      </w:r>
                      <w:r w:rsidR="00BC7169">
                        <w:rPr>
                          <w:i w:val="0"/>
                          <w:color w:val="000000" w:themeColor="text1"/>
                          <w:sz w:val="20"/>
                        </w:rPr>
                        <w:t xml:space="preserve"> Problem</w:t>
                      </w:r>
                      <w:r w:rsidRPr="001E1E2F">
                        <w:rPr>
                          <w:i w:val="0"/>
                          <w:color w:val="000000" w:themeColor="text1"/>
                          <w:sz w:val="20"/>
                        </w:rPr>
                        <w:t xml:space="preserve"> D-07 solved via Problem Reduction.</w:t>
                      </w:r>
                    </w:p>
                  </w:txbxContent>
                </v:textbox>
                <w10:wrap anchorx="page"/>
              </v:shape>
            </w:pict>
          </mc:Fallback>
        </mc:AlternateContent>
      </w:r>
    </w:p>
    <w:p w14:paraId="73C3408C" w14:textId="3E71EE8E" w:rsidR="001E1E2F" w:rsidRDefault="001E1E2F" w:rsidP="001E1E2F"/>
    <w:p w14:paraId="136427E4" w14:textId="051CCCF5" w:rsidR="001E1E2F" w:rsidRDefault="001E1E2F" w:rsidP="001E1E2F">
      <w:r>
        <w:t xml:space="preserve">Finally, in terms of </w:t>
      </w:r>
      <w:r>
        <w:rPr>
          <w:b/>
        </w:rPr>
        <w:t>knowledge representation</w:t>
      </w:r>
      <w:r>
        <w:t xml:space="preserve">, each of the semantic relationships is represented as a </w:t>
      </w:r>
      <w:r>
        <w:rPr>
          <w:b/>
        </w:rPr>
        <w:t>class</w:t>
      </w:r>
      <w:r>
        <w:t xml:space="preserve"> with </w:t>
      </w:r>
      <w:r>
        <w:rPr>
          <w:i/>
        </w:rPr>
        <w:t xml:space="preserve">generate </w:t>
      </w:r>
      <w:r>
        <w:t xml:space="preserve">and </w:t>
      </w:r>
      <w:r>
        <w:rPr>
          <w:i/>
        </w:rPr>
        <w:t>test</w:t>
      </w:r>
      <w:r>
        <w:t xml:space="preserve"> methods that construct the expected result</w:t>
      </w:r>
      <w:r>
        <w:t xml:space="preserve"> (</w:t>
      </w:r>
      <w:r>
        <w:t>anything from another image to a single number like a count)</w:t>
      </w:r>
      <w:r>
        <w:t xml:space="preserve"> </w:t>
      </w:r>
      <w:r>
        <w:t xml:space="preserve">and test </w:t>
      </w:r>
      <w:r w:rsidR="007A1580">
        <w:t>the</w:t>
      </w:r>
      <w:r>
        <w:t xml:space="preserve"> </w:t>
      </w:r>
      <w:r>
        <w:t>expected result</w:t>
      </w:r>
      <w:r>
        <w:t xml:space="preserve"> against </w:t>
      </w:r>
      <w:r>
        <w:t>every</w:t>
      </w:r>
      <w:r>
        <w:t xml:space="preserve"> answer to find the correct one (if any), respectively.</w:t>
      </w:r>
    </w:p>
    <w:p w14:paraId="1EF21F59" w14:textId="4926D204" w:rsidR="00EA356A" w:rsidRDefault="00347764" w:rsidP="00EA356A">
      <w:pPr>
        <w:pStyle w:val="Heading1"/>
      </w:pPr>
      <w:r>
        <w:t>Final Agent: Performance</w:t>
      </w:r>
    </w:p>
    <w:p w14:paraId="102E194F" w14:textId="461F800E" w:rsidR="00A11216" w:rsidRDefault="00EA356A" w:rsidP="00EA356A">
      <w:r>
        <w:t xml:space="preserve">I believe my agent’s performance in this project was </w:t>
      </w:r>
      <w:r w:rsidR="00A11216">
        <w:t>decent</w:t>
      </w:r>
      <w:r>
        <w:t xml:space="preserve"> with an accuracy of ~</w:t>
      </w:r>
      <w:r w:rsidR="00A11216">
        <w:t>6</w:t>
      </w:r>
      <w:r w:rsidR="00416A92">
        <w:t>2</w:t>
      </w:r>
      <w:r>
        <w:t>% (</w:t>
      </w:r>
      <w:r w:rsidR="00DE2D68">
        <w:t>60</w:t>
      </w:r>
      <w:r>
        <w:t xml:space="preserve"> out of </w:t>
      </w:r>
      <w:r w:rsidR="00DE2D68">
        <w:t>96</w:t>
      </w:r>
      <w:r>
        <w:t xml:space="preserve"> problems). </w:t>
      </w:r>
      <w:r w:rsidR="00A11216">
        <w:t>These results</w:t>
      </w:r>
      <w:r w:rsidR="00E12856">
        <w:t>, however,</w:t>
      </w:r>
      <w:r w:rsidR="00A11216">
        <w:t xml:space="preserve"> are </w:t>
      </w:r>
      <w:r w:rsidR="00416A92">
        <w:t>slightly</w:t>
      </w:r>
      <w:r w:rsidR="00A11216">
        <w:t xml:space="preserve"> worse than those from Project </w:t>
      </w:r>
      <w:r w:rsidR="00416A92">
        <w:t>2 (</w:t>
      </w:r>
      <w:r w:rsidR="00A11216">
        <w:t>~</w:t>
      </w:r>
      <w:r w:rsidR="00416A92">
        <w:t>67</w:t>
      </w:r>
      <w:r w:rsidR="00A11216">
        <w:t>% accuracy</w:t>
      </w:r>
      <w:r w:rsidR="00416A92">
        <w:t>), and significantly worse from Project 1 (~94% accuracy).</w:t>
      </w:r>
      <w:r w:rsidR="00A11216">
        <w:t xml:space="preserve"> Over </w:t>
      </w:r>
      <w:r w:rsidR="00416A92">
        <w:t>all the problem sets</w:t>
      </w:r>
      <w:r w:rsidR="00A11216">
        <w:t xml:space="preserve"> my agent </w:t>
      </w:r>
      <w:r w:rsidR="00416A92">
        <w:t>obtained</w:t>
      </w:r>
      <w:r w:rsidR="00A11216">
        <w:t xml:space="preserve"> a</w:t>
      </w:r>
      <w:r w:rsidR="00416A92">
        <w:t xml:space="preserve"> </w:t>
      </w:r>
      <w:r w:rsidR="00416A92" w:rsidRPr="00416A92">
        <w:rPr>
          <w:b/>
        </w:rPr>
        <w:t>final</w:t>
      </w:r>
      <w:r w:rsidR="00A11216" w:rsidRPr="00416A92">
        <w:rPr>
          <w:b/>
        </w:rPr>
        <w:t xml:space="preserve"> accuracy of ~</w:t>
      </w:r>
      <w:r w:rsidR="00416A92" w:rsidRPr="00416A92">
        <w:rPr>
          <w:b/>
        </w:rPr>
        <w:t>6</w:t>
      </w:r>
      <w:r w:rsidR="00A11216" w:rsidRPr="00416A92">
        <w:rPr>
          <w:b/>
        </w:rPr>
        <w:t>9%</w:t>
      </w:r>
      <w:r w:rsidR="00A11216">
        <w:t xml:space="preserve"> (</w:t>
      </w:r>
      <w:r w:rsidR="00416A92">
        <w:t>133</w:t>
      </w:r>
      <w:r w:rsidR="00A11216">
        <w:t xml:space="preserve"> out of </w:t>
      </w:r>
      <w:r w:rsidR="00416A92">
        <w:t>192</w:t>
      </w:r>
      <w:r w:rsidR="00A11216">
        <w:t xml:space="preserve"> problems)</w:t>
      </w:r>
      <w:r w:rsidR="00416A92">
        <w:t xml:space="preserve"> which I find very satisfying</w:t>
      </w:r>
      <w:r w:rsidR="009B57B4">
        <w:t>!</w:t>
      </w:r>
      <w:r w:rsidR="00A11216">
        <w:t xml:space="preserve"> The complete breakdown of correct answers is shown in </w:t>
      </w:r>
      <w:r w:rsidR="00A11216">
        <w:rPr>
          <w:i/>
        </w:rPr>
        <w:t xml:space="preserve">Table </w:t>
      </w:r>
      <w:r w:rsidR="00416A92">
        <w:rPr>
          <w:i/>
        </w:rPr>
        <w:t>3</w:t>
      </w:r>
      <w:r w:rsidR="00A11216">
        <w:t>.</w:t>
      </w:r>
    </w:p>
    <w:p w14:paraId="0FF2397D" w14:textId="3548E644" w:rsidR="004D0CF0" w:rsidRPr="004D0CF0" w:rsidRDefault="004D0CF0" w:rsidP="004D0CF0">
      <w:pPr>
        <w:pStyle w:val="Caption"/>
        <w:keepNext/>
        <w:jc w:val="center"/>
        <w:rPr>
          <w:i w:val="0"/>
          <w:color w:val="000000" w:themeColor="text1"/>
          <w:sz w:val="20"/>
        </w:rPr>
      </w:pPr>
      <w:r w:rsidRPr="004D0CF0">
        <w:rPr>
          <w:b/>
          <w:i w:val="0"/>
          <w:color w:val="000000" w:themeColor="text1"/>
          <w:sz w:val="20"/>
        </w:rPr>
        <w:t xml:space="preserve">Table </w:t>
      </w:r>
      <w:r w:rsidR="00416A92">
        <w:rPr>
          <w:b/>
          <w:i w:val="0"/>
          <w:color w:val="000000" w:themeColor="text1"/>
          <w:sz w:val="20"/>
        </w:rPr>
        <w:t>3</w:t>
      </w:r>
      <w:r w:rsidRPr="004D0CF0">
        <w:rPr>
          <w:b/>
          <w:i w:val="0"/>
          <w:color w:val="000000" w:themeColor="text1"/>
          <w:sz w:val="20"/>
        </w:rPr>
        <w:t>.</w:t>
      </w:r>
      <w:r w:rsidRPr="004D0CF0">
        <w:rPr>
          <w:i w:val="0"/>
          <w:color w:val="000000" w:themeColor="text1"/>
          <w:sz w:val="20"/>
        </w:rPr>
        <w:t xml:space="preserve"> Results from </w:t>
      </w:r>
      <w:r w:rsidR="00416A92">
        <w:rPr>
          <w:i w:val="0"/>
          <w:color w:val="000000" w:themeColor="text1"/>
          <w:sz w:val="20"/>
        </w:rPr>
        <w:t>all problem sets</w:t>
      </w:r>
    </w:p>
    <w:tbl>
      <w:tblPr>
        <w:tblStyle w:val="TableGrid"/>
        <w:tblW w:w="0" w:type="auto"/>
        <w:tblLook w:val="04A0" w:firstRow="1" w:lastRow="0" w:firstColumn="1" w:lastColumn="0" w:noHBand="0" w:noVBand="1"/>
      </w:tblPr>
      <w:tblGrid>
        <w:gridCol w:w="1408"/>
        <w:gridCol w:w="1295"/>
        <w:gridCol w:w="1265"/>
        <w:gridCol w:w="1363"/>
        <w:gridCol w:w="1452"/>
        <w:gridCol w:w="1127"/>
      </w:tblGrid>
      <w:tr w:rsidR="004D0CF0" w14:paraId="6DAD1A1C" w14:textId="486EE64B" w:rsidTr="004D0CF0">
        <w:tc>
          <w:tcPr>
            <w:tcW w:w="1408" w:type="dxa"/>
          </w:tcPr>
          <w:p w14:paraId="29B1B2A3" w14:textId="0345CA6D" w:rsidR="004D0CF0" w:rsidRPr="000C6A23" w:rsidRDefault="004D0CF0" w:rsidP="00A11216">
            <w:pPr>
              <w:jc w:val="center"/>
              <w:rPr>
                <w:b/>
                <w:sz w:val="20"/>
              </w:rPr>
            </w:pPr>
            <w:r w:rsidRPr="000C6A23">
              <w:rPr>
                <w:b/>
                <w:sz w:val="20"/>
              </w:rPr>
              <w:t>Problem Set</w:t>
            </w:r>
          </w:p>
        </w:tc>
        <w:tc>
          <w:tcPr>
            <w:tcW w:w="1295" w:type="dxa"/>
          </w:tcPr>
          <w:p w14:paraId="211EE7EA" w14:textId="09FF4277" w:rsidR="004D0CF0" w:rsidRPr="000C6A23" w:rsidRDefault="004D0CF0" w:rsidP="00A11216">
            <w:pPr>
              <w:jc w:val="center"/>
              <w:rPr>
                <w:b/>
                <w:sz w:val="20"/>
              </w:rPr>
            </w:pPr>
            <w:r w:rsidRPr="000C6A23">
              <w:rPr>
                <w:b/>
                <w:sz w:val="20"/>
              </w:rPr>
              <w:t>Basic</w:t>
            </w:r>
          </w:p>
        </w:tc>
        <w:tc>
          <w:tcPr>
            <w:tcW w:w="1265" w:type="dxa"/>
          </w:tcPr>
          <w:p w14:paraId="39B3C789" w14:textId="1AF85A7C" w:rsidR="004D0CF0" w:rsidRPr="000C6A23" w:rsidRDefault="004D0CF0" w:rsidP="00A11216">
            <w:pPr>
              <w:jc w:val="center"/>
              <w:rPr>
                <w:b/>
                <w:sz w:val="20"/>
              </w:rPr>
            </w:pPr>
            <w:r w:rsidRPr="000C6A23">
              <w:rPr>
                <w:b/>
                <w:sz w:val="20"/>
              </w:rPr>
              <w:t>Test</w:t>
            </w:r>
          </w:p>
        </w:tc>
        <w:tc>
          <w:tcPr>
            <w:tcW w:w="1363" w:type="dxa"/>
          </w:tcPr>
          <w:p w14:paraId="40FAB035" w14:textId="5964767B" w:rsidR="004D0CF0" w:rsidRPr="000C6A23" w:rsidRDefault="004D0CF0" w:rsidP="00A11216">
            <w:pPr>
              <w:jc w:val="center"/>
              <w:rPr>
                <w:b/>
                <w:sz w:val="20"/>
              </w:rPr>
            </w:pPr>
            <w:r w:rsidRPr="000C6A23">
              <w:rPr>
                <w:b/>
                <w:sz w:val="20"/>
              </w:rPr>
              <w:t>Ravens</w:t>
            </w:r>
          </w:p>
        </w:tc>
        <w:tc>
          <w:tcPr>
            <w:tcW w:w="1452" w:type="dxa"/>
          </w:tcPr>
          <w:p w14:paraId="6C46A822" w14:textId="35E08D26" w:rsidR="004D0CF0" w:rsidRPr="000C6A23" w:rsidRDefault="004D0CF0" w:rsidP="00A11216">
            <w:pPr>
              <w:jc w:val="center"/>
              <w:rPr>
                <w:b/>
                <w:sz w:val="20"/>
              </w:rPr>
            </w:pPr>
            <w:r w:rsidRPr="000C6A23">
              <w:rPr>
                <w:b/>
                <w:sz w:val="20"/>
              </w:rPr>
              <w:t>Challenge</w:t>
            </w:r>
          </w:p>
        </w:tc>
        <w:tc>
          <w:tcPr>
            <w:tcW w:w="1127" w:type="dxa"/>
          </w:tcPr>
          <w:p w14:paraId="6185A562" w14:textId="04463DCA" w:rsidR="004D0CF0" w:rsidRPr="000C6A23" w:rsidRDefault="004D0CF0" w:rsidP="00A11216">
            <w:pPr>
              <w:jc w:val="center"/>
              <w:rPr>
                <w:b/>
                <w:sz w:val="20"/>
              </w:rPr>
            </w:pPr>
            <w:r w:rsidRPr="000C6A23">
              <w:rPr>
                <w:b/>
                <w:sz w:val="20"/>
              </w:rPr>
              <w:t>Total</w:t>
            </w:r>
          </w:p>
        </w:tc>
      </w:tr>
      <w:tr w:rsidR="004D0CF0" w14:paraId="1403231C" w14:textId="5F268E25" w:rsidTr="004D0CF0">
        <w:tc>
          <w:tcPr>
            <w:tcW w:w="1408" w:type="dxa"/>
          </w:tcPr>
          <w:p w14:paraId="24CF8475" w14:textId="0293AAB9" w:rsidR="004D0CF0" w:rsidRPr="000C6A23" w:rsidRDefault="004D0CF0" w:rsidP="004D0CF0">
            <w:pPr>
              <w:jc w:val="center"/>
              <w:rPr>
                <w:sz w:val="20"/>
              </w:rPr>
            </w:pPr>
            <w:r w:rsidRPr="000C6A23">
              <w:rPr>
                <w:sz w:val="20"/>
              </w:rPr>
              <w:t>B</w:t>
            </w:r>
          </w:p>
        </w:tc>
        <w:tc>
          <w:tcPr>
            <w:tcW w:w="1295" w:type="dxa"/>
          </w:tcPr>
          <w:p w14:paraId="48193FB7" w14:textId="1D5AA02B" w:rsidR="004D0CF0" w:rsidRPr="000C6A23" w:rsidRDefault="004D0CF0" w:rsidP="004D0CF0">
            <w:pPr>
              <w:jc w:val="center"/>
              <w:rPr>
                <w:sz w:val="20"/>
              </w:rPr>
            </w:pPr>
            <w:r w:rsidRPr="000C6A23">
              <w:rPr>
                <w:sz w:val="20"/>
              </w:rPr>
              <w:t>12</w:t>
            </w:r>
          </w:p>
        </w:tc>
        <w:tc>
          <w:tcPr>
            <w:tcW w:w="1265" w:type="dxa"/>
          </w:tcPr>
          <w:p w14:paraId="0BAE26B3" w14:textId="1EAD8C08" w:rsidR="004D0CF0" w:rsidRPr="000C6A23" w:rsidRDefault="004D0CF0" w:rsidP="004D0CF0">
            <w:pPr>
              <w:jc w:val="center"/>
              <w:rPr>
                <w:sz w:val="20"/>
              </w:rPr>
            </w:pPr>
            <w:r w:rsidRPr="000C6A23">
              <w:rPr>
                <w:sz w:val="20"/>
              </w:rPr>
              <w:t>12</w:t>
            </w:r>
          </w:p>
        </w:tc>
        <w:tc>
          <w:tcPr>
            <w:tcW w:w="1363" w:type="dxa"/>
          </w:tcPr>
          <w:p w14:paraId="330F64FD" w14:textId="3626E04C" w:rsidR="004D0CF0" w:rsidRPr="000C6A23" w:rsidRDefault="004D0CF0" w:rsidP="004D0CF0">
            <w:pPr>
              <w:jc w:val="center"/>
              <w:rPr>
                <w:sz w:val="20"/>
              </w:rPr>
            </w:pPr>
            <w:r w:rsidRPr="000C6A23">
              <w:rPr>
                <w:sz w:val="20"/>
              </w:rPr>
              <w:t>1</w:t>
            </w:r>
            <w:r w:rsidR="00416A92" w:rsidRPr="000C6A23">
              <w:rPr>
                <w:sz w:val="20"/>
              </w:rPr>
              <w:t>1</w:t>
            </w:r>
          </w:p>
        </w:tc>
        <w:tc>
          <w:tcPr>
            <w:tcW w:w="1452" w:type="dxa"/>
          </w:tcPr>
          <w:p w14:paraId="70A20E15" w14:textId="4407BE6D" w:rsidR="004D0CF0" w:rsidRPr="000C6A23" w:rsidRDefault="004D0CF0" w:rsidP="004D0CF0">
            <w:pPr>
              <w:jc w:val="center"/>
              <w:rPr>
                <w:sz w:val="20"/>
              </w:rPr>
            </w:pPr>
            <w:r w:rsidRPr="000C6A23">
              <w:rPr>
                <w:sz w:val="20"/>
              </w:rPr>
              <w:t>1</w:t>
            </w:r>
            <w:r w:rsidR="00416A92" w:rsidRPr="000C6A23">
              <w:rPr>
                <w:sz w:val="20"/>
              </w:rPr>
              <w:t>0</w:t>
            </w:r>
          </w:p>
        </w:tc>
        <w:tc>
          <w:tcPr>
            <w:tcW w:w="1127" w:type="dxa"/>
          </w:tcPr>
          <w:p w14:paraId="652810B5" w14:textId="11955FF2" w:rsidR="004D0CF0" w:rsidRPr="000C6A23" w:rsidRDefault="004D0CF0" w:rsidP="004D0CF0">
            <w:pPr>
              <w:jc w:val="center"/>
              <w:rPr>
                <w:sz w:val="20"/>
              </w:rPr>
            </w:pPr>
            <w:r w:rsidRPr="000C6A23">
              <w:rPr>
                <w:sz w:val="20"/>
              </w:rPr>
              <w:t>45</w:t>
            </w:r>
          </w:p>
        </w:tc>
      </w:tr>
      <w:tr w:rsidR="004D0CF0" w14:paraId="32107FFC" w14:textId="4D15E5D7" w:rsidTr="004D0CF0">
        <w:tc>
          <w:tcPr>
            <w:tcW w:w="1408" w:type="dxa"/>
          </w:tcPr>
          <w:p w14:paraId="576696CD" w14:textId="76092C5B" w:rsidR="004D0CF0" w:rsidRPr="000C6A23" w:rsidRDefault="004D0CF0" w:rsidP="004D0CF0">
            <w:pPr>
              <w:jc w:val="center"/>
              <w:rPr>
                <w:sz w:val="20"/>
              </w:rPr>
            </w:pPr>
            <w:r w:rsidRPr="000C6A23">
              <w:rPr>
                <w:sz w:val="20"/>
              </w:rPr>
              <w:t>C</w:t>
            </w:r>
          </w:p>
        </w:tc>
        <w:tc>
          <w:tcPr>
            <w:tcW w:w="1295" w:type="dxa"/>
          </w:tcPr>
          <w:p w14:paraId="15B42811" w14:textId="505EF936" w:rsidR="004D0CF0" w:rsidRPr="000C6A23" w:rsidRDefault="004D0CF0" w:rsidP="004D0CF0">
            <w:pPr>
              <w:jc w:val="center"/>
              <w:rPr>
                <w:sz w:val="20"/>
              </w:rPr>
            </w:pPr>
            <w:r w:rsidRPr="000C6A23">
              <w:rPr>
                <w:sz w:val="20"/>
              </w:rPr>
              <w:t>1</w:t>
            </w:r>
            <w:r w:rsidR="00416A92" w:rsidRPr="000C6A23">
              <w:rPr>
                <w:sz w:val="20"/>
              </w:rPr>
              <w:t>1</w:t>
            </w:r>
          </w:p>
        </w:tc>
        <w:tc>
          <w:tcPr>
            <w:tcW w:w="1265" w:type="dxa"/>
          </w:tcPr>
          <w:p w14:paraId="3B71D5BD" w14:textId="48F1ECDB" w:rsidR="004D0CF0" w:rsidRPr="000C6A23" w:rsidRDefault="00416A92" w:rsidP="004D0CF0">
            <w:pPr>
              <w:jc w:val="center"/>
              <w:rPr>
                <w:sz w:val="20"/>
              </w:rPr>
            </w:pPr>
            <w:r w:rsidRPr="000C6A23">
              <w:rPr>
                <w:sz w:val="20"/>
              </w:rPr>
              <w:t>7</w:t>
            </w:r>
          </w:p>
        </w:tc>
        <w:tc>
          <w:tcPr>
            <w:tcW w:w="1363" w:type="dxa"/>
          </w:tcPr>
          <w:p w14:paraId="19218B07" w14:textId="538EA403" w:rsidR="004D0CF0" w:rsidRPr="000C6A23" w:rsidRDefault="004D0CF0" w:rsidP="004D0CF0">
            <w:pPr>
              <w:jc w:val="center"/>
              <w:rPr>
                <w:sz w:val="20"/>
              </w:rPr>
            </w:pPr>
            <w:r w:rsidRPr="000C6A23">
              <w:rPr>
                <w:sz w:val="20"/>
              </w:rPr>
              <w:t>4</w:t>
            </w:r>
          </w:p>
        </w:tc>
        <w:tc>
          <w:tcPr>
            <w:tcW w:w="1452" w:type="dxa"/>
          </w:tcPr>
          <w:p w14:paraId="36DF5D71" w14:textId="42F899E6" w:rsidR="004D0CF0" w:rsidRPr="000C6A23" w:rsidRDefault="00416A92" w:rsidP="004D0CF0">
            <w:pPr>
              <w:jc w:val="center"/>
              <w:rPr>
                <w:sz w:val="20"/>
              </w:rPr>
            </w:pPr>
            <w:r w:rsidRPr="000C6A23">
              <w:rPr>
                <w:sz w:val="20"/>
              </w:rPr>
              <w:t>6</w:t>
            </w:r>
          </w:p>
        </w:tc>
        <w:tc>
          <w:tcPr>
            <w:tcW w:w="1127" w:type="dxa"/>
          </w:tcPr>
          <w:p w14:paraId="5C1F4D22" w14:textId="5A58207B" w:rsidR="004D0CF0" w:rsidRPr="000C6A23" w:rsidRDefault="00416A92" w:rsidP="004D0CF0">
            <w:pPr>
              <w:jc w:val="center"/>
              <w:rPr>
                <w:sz w:val="20"/>
              </w:rPr>
            </w:pPr>
            <w:r w:rsidRPr="000C6A23">
              <w:rPr>
                <w:sz w:val="20"/>
              </w:rPr>
              <w:t>28</w:t>
            </w:r>
          </w:p>
        </w:tc>
      </w:tr>
      <w:tr w:rsidR="00416A92" w14:paraId="51CBADAF" w14:textId="77777777" w:rsidTr="004D0CF0">
        <w:tc>
          <w:tcPr>
            <w:tcW w:w="1408" w:type="dxa"/>
          </w:tcPr>
          <w:p w14:paraId="2F384D73" w14:textId="44415E25" w:rsidR="00416A92" w:rsidRPr="000C6A23" w:rsidRDefault="00416A92" w:rsidP="004D0CF0">
            <w:pPr>
              <w:jc w:val="center"/>
              <w:rPr>
                <w:sz w:val="20"/>
              </w:rPr>
            </w:pPr>
            <w:r w:rsidRPr="000C6A23">
              <w:rPr>
                <w:sz w:val="20"/>
              </w:rPr>
              <w:t>D</w:t>
            </w:r>
          </w:p>
        </w:tc>
        <w:tc>
          <w:tcPr>
            <w:tcW w:w="1295" w:type="dxa"/>
          </w:tcPr>
          <w:p w14:paraId="1DFFFBF6" w14:textId="2EC3A793" w:rsidR="00416A92" w:rsidRPr="000C6A23" w:rsidRDefault="00416A92" w:rsidP="004D0CF0">
            <w:pPr>
              <w:jc w:val="center"/>
              <w:rPr>
                <w:sz w:val="20"/>
              </w:rPr>
            </w:pPr>
            <w:r w:rsidRPr="000C6A23">
              <w:rPr>
                <w:sz w:val="20"/>
              </w:rPr>
              <w:t>11</w:t>
            </w:r>
          </w:p>
        </w:tc>
        <w:tc>
          <w:tcPr>
            <w:tcW w:w="1265" w:type="dxa"/>
          </w:tcPr>
          <w:p w14:paraId="0071D547" w14:textId="07E60DFC" w:rsidR="00416A92" w:rsidRPr="000C6A23" w:rsidRDefault="00416A92" w:rsidP="004D0CF0">
            <w:pPr>
              <w:jc w:val="center"/>
              <w:rPr>
                <w:sz w:val="20"/>
              </w:rPr>
            </w:pPr>
            <w:r w:rsidRPr="000C6A23">
              <w:rPr>
                <w:sz w:val="20"/>
              </w:rPr>
              <w:t>7</w:t>
            </w:r>
          </w:p>
        </w:tc>
        <w:tc>
          <w:tcPr>
            <w:tcW w:w="1363" w:type="dxa"/>
          </w:tcPr>
          <w:p w14:paraId="2A0FAE28" w14:textId="306AAFC6" w:rsidR="00416A92" w:rsidRPr="000C6A23" w:rsidRDefault="00416A92" w:rsidP="004D0CF0">
            <w:pPr>
              <w:jc w:val="center"/>
              <w:rPr>
                <w:sz w:val="20"/>
              </w:rPr>
            </w:pPr>
            <w:r w:rsidRPr="000C6A23">
              <w:rPr>
                <w:sz w:val="20"/>
              </w:rPr>
              <w:t>2</w:t>
            </w:r>
          </w:p>
        </w:tc>
        <w:tc>
          <w:tcPr>
            <w:tcW w:w="1452" w:type="dxa"/>
          </w:tcPr>
          <w:p w14:paraId="3698F233" w14:textId="0C778241" w:rsidR="00416A92" w:rsidRPr="000C6A23" w:rsidRDefault="00416A92" w:rsidP="004D0CF0">
            <w:pPr>
              <w:jc w:val="center"/>
              <w:rPr>
                <w:sz w:val="20"/>
              </w:rPr>
            </w:pPr>
            <w:r w:rsidRPr="000C6A23">
              <w:rPr>
                <w:sz w:val="20"/>
              </w:rPr>
              <w:t>6</w:t>
            </w:r>
          </w:p>
        </w:tc>
        <w:tc>
          <w:tcPr>
            <w:tcW w:w="1127" w:type="dxa"/>
          </w:tcPr>
          <w:p w14:paraId="24906050" w14:textId="7BB3EF2E" w:rsidR="00416A92" w:rsidRPr="000C6A23" w:rsidRDefault="00416A92" w:rsidP="004D0CF0">
            <w:pPr>
              <w:jc w:val="center"/>
              <w:rPr>
                <w:sz w:val="20"/>
              </w:rPr>
            </w:pPr>
            <w:r w:rsidRPr="000C6A23">
              <w:rPr>
                <w:sz w:val="20"/>
              </w:rPr>
              <w:t>26</w:t>
            </w:r>
          </w:p>
        </w:tc>
      </w:tr>
      <w:tr w:rsidR="00416A92" w14:paraId="3FCD5BA3" w14:textId="77777777" w:rsidTr="004D0CF0">
        <w:tc>
          <w:tcPr>
            <w:tcW w:w="1408" w:type="dxa"/>
          </w:tcPr>
          <w:p w14:paraId="525BB204" w14:textId="1AC59ACB" w:rsidR="00416A92" w:rsidRPr="000C6A23" w:rsidRDefault="00416A92" w:rsidP="004D0CF0">
            <w:pPr>
              <w:jc w:val="center"/>
              <w:rPr>
                <w:sz w:val="20"/>
              </w:rPr>
            </w:pPr>
            <w:r w:rsidRPr="000C6A23">
              <w:rPr>
                <w:sz w:val="20"/>
              </w:rPr>
              <w:t>E</w:t>
            </w:r>
          </w:p>
        </w:tc>
        <w:tc>
          <w:tcPr>
            <w:tcW w:w="1295" w:type="dxa"/>
          </w:tcPr>
          <w:p w14:paraId="22C921F1" w14:textId="3823BBA4" w:rsidR="00416A92" w:rsidRPr="000C6A23" w:rsidRDefault="00416A92" w:rsidP="004D0CF0">
            <w:pPr>
              <w:jc w:val="center"/>
              <w:rPr>
                <w:sz w:val="20"/>
              </w:rPr>
            </w:pPr>
            <w:r w:rsidRPr="000C6A23">
              <w:rPr>
                <w:sz w:val="20"/>
              </w:rPr>
              <w:t>12</w:t>
            </w:r>
          </w:p>
        </w:tc>
        <w:tc>
          <w:tcPr>
            <w:tcW w:w="1265" w:type="dxa"/>
          </w:tcPr>
          <w:p w14:paraId="1927CFE7" w14:textId="7DC16068" w:rsidR="00416A92" w:rsidRPr="000C6A23" w:rsidRDefault="00416A92" w:rsidP="004D0CF0">
            <w:pPr>
              <w:jc w:val="center"/>
              <w:rPr>
                <w:sz w:val="20"/>
              </w:rPr>
            </w:pPr>
            <w:r w:rsidRPr="000C6A23">
              <w:rPr>
                <w:sz w:val="20"/>
              </w:rPr>
              <w:t>11</w:t>
            </w:r>
          </w:p>
        </w:tc>
        <w:tc>
          <w:tcPr>
            <w:tcW w:w="1363" w:type="dxa"/>
          </w:tcPr>
          <w:p w14:paraId="275F90FC" w14:textId="668B6D33" w:rsidR="00416A92" w:rsidRPr="000C6A23" w:rsidRDefault="00416A92" w:rsidP="004D0CF0">
            <w:pPr>
              <w:jc w:val="center"/>
              <w:rPr>
                <w:sz w:val="20"/>
              </w:rPr>
            </w:pPr>
            <w:r w:rsidRPr="000C6A23">
              <w:rPr>
                <w:sz w:val="20"/>
              </w:rPr>
              <w:t>6</w:t>
            </w:r>
          </w:p>
        </w:tc>
        <w:tc>
          <w:tcPr>
            <w:tcW w:w="1452" w:type="dxa"/>
          </w:tcPr>
          <w:p w14:paraId="1849D2A4" w14:textId="29D0200F" w:rsidR="00416A92" w:rsidRPr="000C6A23" w:rsidRDefault="00416A92" w:rsidP="004D0CF0">
            <w:pPr>
              <w:jc w:val="center"/>
              <w:rPr>
                <w:sz w:val="20"/>
              </w:rPr>
            </w:pPr>
            <w:r w:rsidRPr="000C6A23">
              <w:rPr>
                <w:sz w:val="20"/>
              </w:rPr>
              <w:t>5</w:t>
            </w:r>
          </w:p>
        </w:tc>
        <w:tc>
          <w:tcPr>
            <w:tcW w:w="1127" w:type="dxa"/>
          </w:tcPr>
          <w:p w14:paraId="63228ECE" w14:textId="2E8E0E2A" w:rsidR="00416A92" w:rsidRPr="000C6A23" w:rsidRDefault="00416A92" w:rsidP="004D0CF0">
            <w:pPr>
              <w:jc w:val="center"/>
              <w:rPr>
                <w:sz w:val="20"/>
              </w:rPr>
            </w:pPr>
            <w:r w:rsidRPr="000C6A23">
              <w:rPr>
                <w:sz w:val="20"/>
              </w:rPr>
              <w:t>34</w:t>
            </w:r>
          </w:p>
        </w:tc>
      </w:tr>
    </w:tbl>
    <w:p w14:paraId="0627760F" w14:textId="77777777" w:rsidR="00A11216" w:rsidRPr="00A11216" w:rsidRDefault="00A11216" w:rsidP="00EA356A"/>
    <w:p w14:paraId="64689314" w14:textId="77777777" w:rsidR="00C50A7D" w:rsidRDefault="00265C64" w:rsidP="00EA356A">
      <w:r>
        <w:lastRenderedPageBreak/>
        <w:t>I think my agent is not efficient: the agent’s execution time was ~</w:t>
      </w:r>
      <w:r w:rsidR="00E01ADA">
        <w:t>25</w:t>
      </w:r>
      <w:r>
        <w:t xml:space="preserve"> minutes, with the </w:t>
      </w:r>
      <w:r w:rsidR="008A4212">
        <w:t>majority</w:t>
      </w:r>
      <w:r>
        <w:t xml:space="preserve"> of the time spent solving problems in the set</w:t>
      </w:r>
      <w:r w:rsidR="00E01ADA">
        <w:t>s</w:t>
      </w:r>
      <w:r>
        <w:t xml:space="preserve"> C</w:t>
      </w:r>
      <w:r w:rsidR="00E01ADA">
        <w:t xml:space="preserve"> and D</w:t>
      </w:r>
      <w:r>
        <w:t>. This can be attributed to the fact that</w:t>
      </w:r>
      <w:r w:rsidR="00E01ADA">
        <w:t xml:space="preserve"> the majority of problems in those sets cannot be solved using visual transformations, and the agent had to resort to using a long list of semantics which had been accumulating since Project 2, each requiring much more processing when performing tasks like shape extraction. Moreover, all these problems involve 3x3 matrices which are inherently more computationally expensive to handle since they contain more images and more answers which need to be processed in different ways.</w:t>
      </w:r>
    </w:p>
    <w:p w14:paraId="15374E8F" w14:textId="2C932011" w:rsidR="00265C64" w:rsidRPr="00C50A7D" w:rsidRDefault="00E01ADA" w:rsidP="00EA356A">
      <w:r>
        <w:t xml:space="preserve">More specifically, using </w:t>
      </w:r>
      <w:r>
        <w:rPr>
          <w:b/>
        </w:rPr>
        <w:t>Big O</w:t>
      </w:r>
      <w:r>
        <w:t xml:space="preserve"> notation</w:t>
      </w:r>
      <w:r w:rsidR="00C50A7D">
        <w:t xml:space="preserve"> and focusing on the </w:t>
      </w:r>
      <w:r w:rsidR="00C50A7D">
        <w:rPr>
          <w:b/>
        </w:rPr>
        <w:t>worst case</w:t>
      </w:r>
      <w:r w:rsidR="00C50A7D">
        <w:t xml:space="preserve"> where semantic relationships need to be used</w:t>
      </w:r>
      <w:r>
        <w:t>,</w:t>
      </w:r>
      <w:r w:rsidR="00C50A7D">
        <w:t xml:space="preserve"> both the shape extraction and the shape classification use algorithms that traverse through an image in a row by column fashion which makes them both </w:t>
      </w:r>
      <w:r w:rsidR="00C50A7D">
        <w:rPr>
          <w:b/>
        </w:rPr>
        <w:t>O(n</w:t>
      </w:r>
      <w:r w:rsidR="00C50A7D" w:rsidRPr="00C50A7D">
        <w:rPr>
          <w:b/>
          <w:vertAlign w:val="superscript"/>
        </w:rPr>
        <w:t>2</w:t>
      </w:r>
      <w:r w:rsidR="00C50A7D">
        <w:rPr>
          <w:b/>
        </w:rPr>
        <w:t>)</w:t>
      </w:r>
      <w:r w:rsidR="00C50A7D">
        <w:t xml:space="preserve">. Moreover, the agent loops through each semantic relationship and loops through each axis (row-wise and column-wise), i.e. produces two nested loops, yielding again </w:t>
      </w:r>
      <w:r w:rsidR="00C50A7D">
        <w:rPr>
          <w:b/>
        </w:rPr>
        <w:t>O(n</w:t>
      </w:r>
      <w:r w:rsidR="00C50A7D" w:rsidRPr="00C50A7D">
        <w:rPr>
          <w:b/>
          <w:vertAlign w:val="superscript"/>
        </w:rPr>
        <w:t>2</w:t>
      </w:r>
      <w:r w:rsidR="00C50A7D">
        <w:rPr>
          <w:b/>
        </w:rPr>
        <w:t>)</w:t>
      </w:r>
      <w:r w:rsidR="00C50A7D">
        <w:t>. Thus</w:t>
      </w:r>
      <w:r w:rsidR="00A7491F">
        <w:t xml:space="preserve">. </w:t>
      </w:r>
      <w:r w:rsidR="00C50A7D">
        <w:t xml:space="preserve">my agent’s worst-case runtime efficiency is </w:t>
      </w:r>
      <w:r w:rsidR="00C50A7D">
        <w:rPr>
          <w:b/>
        </w:rPr>
        <w:t>O(n</w:t>
      </w:r>
      <w:r w:rsidR="00C50A7D" w:rsidRPr="00C50A7D">
        <w:rPr>
          <w:b/>
          <w:vertAlign w:val="superscript"/>
        </w:rPr>
        <w:t>4</w:t>
      </w:r>
      <w:r w:rsidR="00C50A7D">
        <w:rPr>
          <w:b/>
        </w:rPr>
        <w:t>)</w:t>
      </w:r>
      <w:r w:rsidR="00C50A7D">
        <w:t>.</w:t>
      </w:r>
    </w:p>
    <w:p w14:paraId="1FD98D7A" w14:textId="4B80406B" w:rsidR="004A74B0" w:rsidRPr="008A644B" w:rsidRDefault="004A74B0" w:rsidP="00EA356A">
      <w:r>
        <w:t xml:space="preserve">In terms of generality, I believe my agent suffered from overfitting. It was able to solve all </w:t>
      </w:r>
      <w:r w:rsidR="00731EB4">
        <w:t xml:space="preserve">but one of </w:t>
      </w:r>
      <w:r>
        <w:t xml:space="preserve">the problems it was exposed to as part of its </w:t>
      </w:r>
      <w:r>
        <w:rPr>
          <w:i/>
        </w:rPr>
        <w:t>training</w:t>
      </w:r>
      <w:r>
        <w:t xml:space="preserve">, but only around 54% of the </w:t>
      </w:r>
      <w:r>
        <w:rPr>
          <w:i/>
        </w:rPr>
        <w:t xml:space="preserve">hidden </w:t>
      </w:r>
      <w:r>
        <w:t xml:space="preserve"> problems (Test and Ravens), which indicates that my agent was not able to apply the list of transformations and relationships that are </w:t>
      </w:r>
      <w:r w:rsidR="00336F86">
        <w:t xml:space="preserve">part </w:t>
      </w:r>
      <w:r>
        <w:t xml:space="preserve">of its </w:t>
      </w:r>
      <w:r>
        <w:rPr>
          <w:i/>
        </w:rPr>
        <w:t>toolkit</w:t>
      </w:r>
      <w:r>
        <w:t xml:space="preserve"> as successfully and</w:t>
      </w:r>
      <w:r w:rsidR="00336F86">
        <w:t xml:space="preserve"> consistently to problems it had</w:t>
      </w:r>
      <w:r>
        <w:t xml:space="preserve"> not seen before. It is</w:t>
      </w:r>
      <w:r w:rsidR="008A644B">
        <w:t xml:space="preserve"> also</w:t>
      </w:r>
      <w:r>
        <w:t xml:space="preserve"> important to note the poor performance in the Ravens problems</w:t>
      </w:r>
      <w:r w:rsidR="00C50A7D">
        <w:t>, especially for set D,</w:t>
      </w:r>
      <w:r>
        <w:t xml:space="preserve"> (only </w:t>
      </w:r>
      <w:r w:rsidR="00C50A7D">
        <w:t>2</w:t>
      </w:r>
      <w:r>
        <w:t xml:space="preserve"> out of 12!) because it</w:t>
      </w:r>
      <w:r w:rsidR="00634FEA">
        <w:t xml:space="preserve"> hints to the fact that my agent is not </w:t>
      </w:r>
      <w:r w:rsidR="00A7491F">
        <w:t xml:space="preserve">successfully </w:t>
      </w:r>
      <w:r w:rsidR="00634FEA">
        <w:t xml:space="preserve">solving the </w:t>
      </w:r>
      <w:r w:rsidR="00634FEA">
        <w:rPr>
          <w:i/>
        </w:rPr>
        <w:t>real</w:t>
      </w:r>
      <w:r w:rsidR="00634FEA">
        <w:t xml:space="preserve"> Raven’s</w:t>
      </w:r>
      <w:r w:rsidR="00C6034E">
        <w:t xml:space="preserve"> test</w:t>
      </w:r>
      <w:r w:rsidR="00A7491F">
        <w:t xml:space="preserve">, </w:t>
      </w:r>
      <w:r w:rsidR="008A644B">
        <w:t xml:space="preserve">indicating a lack of </w:t>
      </w:r>
      <w:r w:rsidR="008A644B">
        <w:rPr>
          <w:i/>
        </w:rPr>
        <w:t>true</w:t>
      </w:r>
      <w:r w:rsidR="008A644B">
        <w:t xml:space="preserve"> generality.</w:t>
      </w:r>
    </w:p>
    <w:p w14:paraId="3A77BB12" w14:textId="14F128DC" w:rsidR="0020748E" w:rsidRDefault="00634FEA" w:rsidP="00EA356A">
      <w:r>
        <w:t>On the other hand</w:t>
      </w:r>
      <w:r w:rsidR="0020748E">
        <w:t xml:space="preserve">, its performance on the Basic and Test sets is </w:t>
      </w:r>
      <w:r>
        <w:t xml:space="preserve">roughly the same with </w:t>
      </w:r>
      <w:r w:rsidR="007E7547">
        <w:t>four</w:t>
      </w:r>
      <w:r>
        <w:t xml:space="preserve"> </w:t>
      </w:r>
      <w:r w:rsidR="008C70BB">
        <w:t xml:space="preserve">Test </w:t>
      </w:r>
      <w:r>
        <w:t xml:space="preserve">problems being answered incorrectly and </w:t>
      </w:r>
      <w:r w:rsidR="007E7547">
        <w:t>two</w:t>
      </w:r>
      <w:r>
        <w:t xml:space="preserve"> </w:t>
      </w:r>
      <w:r w:rsidR="00106D20">
        <w:t xml:space="preserve">Test </w:t>
      </w:r>
      <w:r>
        <w:t>problem</w:t>
      </w:r>
      <w:r w:rsidR="007E7547">
        <w:t>s</w:t>
      </w:r>
      <w:r>
        <w:t xml:space="preserve"> being skipped.</w:t>
      </w:r>
      <w:r w:rsidR="0020748E">
        <w:t xml:space="preserve"> This implies that my agent was finding some answers to </w:t>
      </w:r>
      <w:r w:rsidR="007E7547">
        <w:t>those</w:t>
      </w:r>
      <w:r w:rsidR="0020748E">
        <w:t xml:space="preserve"> problem</w:t>
      </w:r>
      <w:r w:rsidR="007E7547">
        <w:t>s</w:t>
      </w:r>
      <w:r w:rsidR="0020748E">
        <w:t xml:space="preserve">, but it was not </w:t>
      </w:r>
      <w:r w:rsidR="0020748E">
        <w:rPr>
          <w:i/>
        </w:rPr>
        <w:t xml:space="preserve">confident </w:t>
      </w:r>
      <w:r w:rsidR="0020748E">
        <w:t xml:space="preserve">enough they were correct, i.e. phase 1 might have found answers whose similarity measure </w:t>
      </w:r>
      <w:r w:rsidR="007E7547">
        <w:t>was less than the threshold</w:t>
      </w:r>
      <w:r w:rsidR="0020748E">
        <w:t xml:space="preserve"> or phase two, relatio</w:t>
      </w:r>
      <w:r w:rsidR="00B46E87">
        <w:t>n</w:t>
      </w:r>
      <w:r w:rsidR="0020748E">
        <w:t>sh</w:t>
      </w:r>
      <w:r>
        <w:t>ips that did not match row-wise</w:t>
      </w:r>
      <w:r w:rsidR="007E7547">
        <w:t xml:space="preserve"> and</w:t>
      </w:r>
      <w:r>
        <w:t xml:space="preserve"> </w:t>
      </w:r>
      <w:r w:rsidR="0020748E">
        <w:t xml:space="preserve">column-wise. As an improvement for future work, the similarity measure could potentially be </w:t>
      </w:r>
      <w:r w:rsidR="007E7547">
        <w:t>changed to something different than RMSE</w:t>
      </w:r>
      <w:r w:rsidR="00B66B7C">
        <w:t>,</w:t>
      </w:r>
      <w:r>
        <w:t xml:space="preserve"> or</w:t>
      </w:r>
      <w:r w:rsidR="00914FFE">
        <w:t xml:space="preserve"> the validations in the</w:t>
      </w:r>
      <w:r>
        <w:t xml:space="preserve"> semantic relationships could </w:t>
      </w:r>
      <w:r w:rsidR="00914FFE">
        <w:t>be relaxed to avoid overfitting too much the requirements needed for each problem.</w:t>
      </w:r>
    </w:p>
    <w:p w14:paraId="76B38607" w14:textId="14069942" w:rsidR="001D3C07" w:rsidRDefault="00B46E87" w:rsidP="001D3C07">
      <w:pPr>
        <w:pStyle w:val="Heading1"/>
      </w:pPr>
      <w:r>
        <w:lastRenderedPageBreak/>
        <w:t>Final Agent: Limitations</w:t>
      </w:r>
    </w:p>
    <w:p w14:paraId="3AE1F1EF" w14:textId="321FCAD2" w:rsidR="00FC64B3" w:rsidRDefault="000C6A23" w:rsidP="00536AC1">
      <w:r>
        <w:rPr>
          <w:noProof/>
        </w:rPr>
        <w:drawing>
          <wp:anchor distT="0" distB="0" distL="114300" distR="114300" simplePos="0" relativeHeight="251673600" behindDoc="1" locked="0" layoutInCell="1" allowOverlap="1" wp14:anchorId="62054250" wp14:editId="28A3CBF2">
            <wp:simplePos x="0" y="0"/>
            <wp:positionH relativeFrom="page">
              <wp:posOffset>3451860</wp:posOffset>
            </wp:positionH>
            <wp:positionV relativeFrom="paragraph">
              <wp:posOffset>1711113</wp:posOffset>
            </wp:positionV>
            <wp:extent cx="868680" cy="868680"/>
            <wp:effectExtent l="0" t="0" r="0" b="0"/>
            <wp:wrapNone/>
            <wp:docPr id="18" name="Picture 18" descr="A picture containing objec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png"/>
                    <pic:cNvPicPr/>
                  </pic:nvPicPr>
                  <pic:blipFill>
                    <a:blip r:embed="rId14">
                      <a:extLst>
                        <a:ext uri="{28A0092B-C50C-407E-A947-70E740481C1C}">
                          <a14:useLocalDpi xmlns:a14="http://schemas.microsoft.com/office/drawing/2010/main" val="0"/>
                        </a:ext>
                      </a:extLst>
                    </a:blip>
                    <a:stretch>
                      <a:fillRect/>
                    </a:stretch>
                  </pic:blipFill>
                  <pic:spPr>
                    <a:xfrm>
                      <a:off x="0" y="0"/>
                      <a:ext cx="868680" cy="868680"/>
                    </a:xfrm>
                    <a:prstGeom prst="rect">
                      <a:avLst/>
                    </a:prstGeom>
                  </pic:spPr>
                </pic:pic>
              </a:graphicData>
            </a:graphic>
            <wp14:sizeRelH relativeFrom="page">
              <wp14:pctWidth>0</wp14:pctWidth>
            </wp14:sizeRelH>
            <wp14:sizeRelV relativeFrom="page">
              <wp14:pctHeight>0</wp14:pctHeight>
            </wp14:sizeRelV>
          </wp:anchor>
        </w:drawing>
      </w:r>
      <w:r w:rsidR="004D056E">
        <w:t xml:space="preserve">My agent’s major limitations are related to the following </w:t>
      </w:r>
      <w:r w:rsidR="002B1D04">
        <w:t>three</w:t>
      </w:r>
      <w:r w:rsidR="004D056E">
        <w:t xml:space="preserve"> aspects: shape extra</w:t>
      </w:r>
      <w:r w:rsidR="00B66B7C">
        <w:t>ction</w:t>
      </w:r>
      <w:r w:rsidR="002B1D04">
        <w:t xml:space="preserve">, </w:t>
      </w:r>
      <w:r w:rsidR="00536AC1">
        <w:t xml:space="preserve">runtime execution, and </w:t>
      </w:r>
      <w:r w:rsidR="002B1D04">
        <w:t>known transformations and semantics</w:t>
      </w:r>
      <w:r w:rsidR="00536AC1">
        <w:t xml:space="preserve">. </w:t>
      </w:r>
      <w:r w:rsidR="004D056E">
        <w:t xml:space="preserve">Because my agent uses contour tracing to extract shapes from a </w:t>
      </w:r>
      <w:r w:rsidR="00120272">
        <w:t>figure,</w:t>
      </w:r>
      <w:r w:rsidR="00536AC1">
        <w:t xml:space="preserve"> it currently fails for those images where </w:t>
      </w:r>
      <w:r w:rsidR="00AC6DAA">
        <w:t xml:space="preserve">there are </w:t>
      </w:r>
      <w:r w:rsidR="00FC64B3">
        <w:t>overlapping shapes</w:t>
      </w:r>
      <w:r w:rsidR="00536AC1">
        <w:t xml:space="preserve"> (</w:t>
      </w:r>
      <w:r w:rsidR="00536AC1">
        <w:rPr>
          <w:i/>
        </w:rPr>
        <w:t xml:space="preserve">Figure </w:t>
      </w:r>
      <w:r>
        <w:rPr>
          <w:i/>
        </w:rPr>
        <w:t>5</w:t>
      </w:r>
      <w:r w:rsidR="00536AC1">
        <w:t xml:space="preserve">). </w:t>
      </w:r>
      <w:r w:rsidR="00FC64B3">
        <w:t xml:space="preserve">Since the algorithm follows black pixels to determine the contour, overlapping shapes would cause it to extract the contour of both shapes </w:t>
      </w:r>
      <w:r w:rsidR="00FC64B3">
        <w:rPr>
          <w:i/>
        </w:rPr>
        <w:t>together</w:t>
      </w:r>
      <w:r w:rsidR="00FC64B3">
        <w:t xml:space="preserve"> instead of correctly identifying two different shapes. Due to this limitation my agent </w:t>
      </w:r>
      <w:r>
        <w:t xml:space="preserve">will fail to solve problems containing this type of shapes </w:t>
      </w:r>
      <w:r w:rsidR="00116BAB">
        <w:t xml:space="preserve">like </w:t>
      </w:r>
      <w:r>
        <w:t xml:space="preserve">Basic Problem </w:t>
      </w:r>
      <w:r w:rsidR="00FC64B3">
        <w:t>D-10</w:t>
      </w:r>
      <w:r>
        <w:t>.</w:t>
      </w:r>
    </w:p>
    <w:p w14:paraId="36C54CFD" w14:textId="514C8A28" w:rsidR="00F36A8F" w:rsidRDefault="00F36A8F" w:rsidP="00536AC1"/>
    <w:p w14:paraId="70888079" w14:textId="77777777" w:rsidR="000C6A23" w:rsidRDefault="000C6A23" w:rsidP="00536AC1"/>
    <w:p w14:paraId="33D06B06" w14:textId="169ADDF2" w:rsidR="000C6A23" w:rsidRDefault="000C6A23" w:rsidP="00536AC1">
      <w:r>
        <w:rPr>
          <w:noProof/>
        </w:rPr>
        <mc:AlternateContent>
          <mc:Choice Requires="wps">
            <w:drawing>
              <wp:anchor distT="0" distB="0" distL="114300" distR="114300" simplePos="0" relativeHeight="251675648" behindDoc="1" locked="0" layoutInCell="1" allowOverlap="1" wp14:anchorId="1F7CC58F" wp14:editId="40D69DF3">
                <wp:simplePos x="0" y="0"/>
                <wp:positionH relativeFrom="page">
                  <wp:align>center</wp:align>
                </wp:positionH>
                <wp:positionV relativeFrom="paragraph">
                  <wp:posOffset>130175</wp:posOffset>
                </wp:positionV>
                <wp:extent cx="3685032" cy="28346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85032" cy="283464"/>
                        </a:xfrm>
                        <a:prstGeom prst="rect">
                          <a:avLst/>
                        </a:prstGeom>
                        <a:solidFill>
                          <a:prstClr val="white"/>
                        </a:solidFill>
                        <a:ln>
                          <a:noFill/>
                        </a:ln>
                      </wps:spPr>
                      <wps:txbx>
                        <w:txbxContent>
                          <w:p w14:paraId="297BE206" w14:textId="06DCA4ED" w:rsidR="000C6A23" w:rsidRPr="000C6A23" w:rsidRDefault="000C6A23" w:rsidP="000C6A23">
                            <w:pPr>
                              <w:pStyle w:val="Caption"/>
                              <w:jc w:val="center"/>
                              <w:rPr>
                                <w:i w:val="0"/>
                                <w:noProof/>
                                <w:color w:val="000000" w:themeColor="text1"/>
                                <w:sz w:val="20"/>
                              </w:rPr>
                            </w:pPr>
                            <w:r w:rsidRPr="000C6A23">
                              <w:rPr>
                                <w:b/>
                                <w:i w:val="0"/>
                                <w:color w:val="000000" w:themeColor="text1"/>
                                <w:sz w:val="20"/>
                              </w:rPr>
                              <w:t xml:space="preserve">Figure </w:t>
                            </w:r>
                            <w:r w:rsidRPr="000C6A23">
                              <w:rPr>
                                <w:b/>
                                <w:i w:val="0"/>
                                <w:color w:val="000000" w:themeColor="text1"/>
                                <w:sz w:val="20"/>
                              </w:rPr>
                              <w:fldChar w:fldCharType="begin"/>
                            </w:r>
                            <w:r w:rsidRPr="000C6A23">
                              <w:rPr>
                                <w:b/>
                                <w:i w:val="0"/>
                                <w:color w:val="000000" w:themeColor="text1"/>
                                <w:sz w:val="20"/>
                              </w:rPr>
                              <w:instrText xml:space="preserve"> SEQ Figure \* ARABIC </w:instrText>
                            </w:r>
                            <w:r w:rsidRPr="000C6A23">
                              <w:rPr>
                                <w:b/>
                                <w:i w:val="0"/>
                                <w:color w:val="000000" w:themeColor="text1"/>
                                <w:sz w:val="20"/>
                              </w:rPr>
                              <w:fldChar w:fldCharType="separate"/>
                            </w:r>
                            <w:r w:rsidRPr="000C6A23">
                              <w:rPr>
                                <w:b/>
                                <w:i w:val="0"/>
                                <w:noProof/>
                                <w:color w:val="000000" w:themeColor="text1"/>
                                <w:sz w:val="20"/>
                              </w:rPr>
                              <w:t>5</w:t>
                            </w:r>
                            <w:r w:rsidRPr="000C6A23">
                              <w:rPr>
                                <w:b/>
                                <w:i w:val="0"/>
                                <w:color w:val="000000" w:themeColor="text1"/>
                                <w:sz w:val="20"/>
                              </w:rPr>
                              <w:fldChar w:fldCharType="end"/>
                            </w:r>
                            <w:r w:rsidRPr="000C6A23">
                              <w:rPr>
                                <w:b/>
                                <w:i w:val="0"/>
                                <w:color w:val="000000" w:themeColor="text1"/>
                                <w:sz w:val="20"/>
                              </w:rPr>
                              <w:t>.</w:t>
                            </w:r>
                            <w:r w:rsidRPr="000C6A23">
                              <w:rPr>
                                <w:i w:val="0"/>
                                <w:color w:val="000000" w:themeColor="text1"/>
                                <w:sz w:val="20"/>
                              </w:rPr>
                              <w:t xml:space="preserve"> An image with overlapping shapes</w:t>
                            </w:r>
                            <w:r>
                              <w:rPr>
                                <w:i w:val="0"/>
                                <w:color w:val="000000" w:themeColor="text1"/>
                                <w:sz w:val="20"/>
                              </w:rPr>
                              <w:t>: a diamond and a cross</w:t>
                            </w:r>
                            <w:r w:rsidRPr="000C6A23">
                              <w:rPr>
                                <w:i w:val="0"/>
                                <w:color w:val="000000" w:themeColor="text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F7CC58F" id="Text Box 19" o:spid="_x0000_s1030" type="#_x0000_t202" style="position:absolute;left:0;text-align:left;margin-left:0;margin-top:10.25pt;width:290.15pt;height:22.3pt;z-index:-2516408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" stroked="f">
                <v:textbox style="mso-fit-shape-to-text:t" inset="0,0,0,0">
                  <w:txbxContent>
                    <w:p w14:paraId="297BE206" w14:textId="06DCA4ED" w:rsidR="000C6A23" w:rsidRPr="000C6A23" w:rsidRDefault="000C6A23" w:rsidP="000C6A23">
                      <w:pPr>
                        <w:pStyle w:val="Caption"/>
                        <w:jc w:val="center"/>
                        <w:rPr>
                          <w:i w:val="0"/>
                          <w:noProof/>
                          <w:color w:val="000000" w:themeColor="text1"/>
                          <w:sz w:val="20"/>
                        </w:rPr>
                      </w:pPr>
                      <w:r w:rsidRPr="000C6A23">
                        <w:rPr>
                          <w:b/>
                          <w:i w:val="0"/>
                          <w:color w:val="000000" w:themeColor="text1"/>
                          <w:sz w:val="20"/>
                        </w:rPr>
                        <w:t xml:space="preserve">Figure </w:t>
                      </w:r>
                      <w:r w:rsidRPr="000C6A23">
                        <w:rPr>
                          <w:b/>
                          <w:i w:val="0"/>
                          <w:color w:val="000000" w:themeColor="text1"/>
                          <w:sz w:val="20"/>
                        </w:rPr>
                        <w:fldChar w:fldCharType="begin"/>
                      </w:r>
                      <w:r w:rsidRPr="000C6A23">
                        <w:rPr>
                          <w:b/>
                          <w:i w:val="0"/>
                          <w:color w:val="000000" w:themeColor="text1"/>
                          <w:sz w:val="20"/>
                        </w:rPr>
                        <w:instrText xml:space="preserve"> SEQ Figure \* ARABIC </w:instrText>
                      </w:r>
                      <w:r w:rsidRPr="000C6A23">
                        <w:rPr>
                          <w:b/>
                          <w:i w:val="0"/>
                          <w:color w:val="000000" w:themeColor="text1"/>
                          <w:sz w:val="20"/>
                        </w:rPr>
                        <w:fldChar w:fldCharType="separate"/>
                      </w:r>
                      <w:r w:rsidRPr="000C6A23">
                        <w:rPr>
                          <w:b/>
                          <w:i w:val="0"/>
                          <w:noProof/>
                          <w:color w:val="000000" w:themeColor="text1"/>
                          <w:sz w:val="20"/>
                        </w:rPr>
                        <w:t>5</w:t>
                      </w:r>
                      <w:r w:rsidRPr="000C6A23">
                        <w:rPr>
                          <w:b/>
                          <w:i w:val="0"/>
                          <w:color w:val="000000" w:themeColor="text1"/>
                          <w:sz w:val="20"/>
                        </w:rPr>
                        <w:fldChar w:fldCharType="end"/>
                      </w:r>
                      <w:r w:rsidRPr="000C6A23">
                        <w:rPr>
                          <w:b/>
                          <w:i w:val="0"/>
                          <w:color w:val="000000" w:themeColor="text1"/>
                          <w:sz w:val="20"/>
                        </w:rPr>
                        <w:t>.</w:t>
                      </w:r>
                      <w:r w:rsidRPr="000C6A23">
                        <w:rPr>
                          <w:i w:val="0"/>
                          <w:color w:val="000000" w:themeColor="text1"/>
                          <w:sz w:val="20"/>
                        </w:rPr>
                        <w:t xml:space="preserve"> An image with overlapping shapes</w:t>
                      </w:r>
                      <w:r>
                        <w:rPr>
                          <w:i w:val="0"/>
                          <w:color w:val="000000" w:themeColor="text1"/>
                          <w:sz w:val="20"/>
                        </w:rPr>
                        <w:t>: a diamond and a cross</w:t>
                      </w:r>
                      <w:r w:rsidRPr="000C6A23">
                        <w:rPr>
                          <w:i w:val="0"/>
                          <w:color w:val="000000" w:themeColor="text1"/>
                          <w:sz w:val="20"/>
                        </w:rPr>
                        <w:t>.</w:t>
                      </w:r>
                    </w:p>
                  </w:txbxContent>
                </v:textbox>
                <w10:wrap anchorx="page"/>
              </v:shape>
            </w:pict>
          </mc:Fallback>
        </mc:AlternateContent>
      </w:r>
    </w:p>
    <w:p w14:paraId="4CD6910D" w14:textId="77777777" w:rsidR="000C6A23" w:rsidRDefault="000C6A23" w:rsidP="00536AC1"/>
    <w:p w14:paraId="128535DD" w14:textId="059F1EC3" w:rsidR="003744A1" w:rsidRDefault="00536AC1" w:rsidP="00536AC1">
      <w:r>
        <w:t xml:space="preserve">On the other hand, my agent is not </w:t>
      </w:r>
      <w:r w:rsidR="00652DB8">
        <w:t>efficient,</w:t>
      </w:r>
      <w:r w:rsidR="00F407B3">
        <w:t xml:space="preserve"> and </w:t>
      </w:r>
      <w:r w:rsidR="00FC64B3">
        <w:t xml:space="preserve">its runtime execution became a limitation during its development since it slowed down the iteration process of making changes and validating them, having to wait almost 30 minutes each time. Moreover, this execution will keep growing exponentially either if the transformations and semantics increase in complexity or if my agent were to be presented with more problems. </w:t>
      </w:r>
      <w:r w:rsidR="003744A1">
        <w:t xml:space="preserve">As an </w:t>
      </w:r>
      <w:r w:rsidR="00652DB8">
        <w:t xml:space="preserve">improvement, optimization techniques, </w:t>
      </w:r>
      <w:r w:rsidR="008E6780">
        <w:t>like caching,</w:t>
      </w:r>
      <w:r w:rsidR="003744A1">
        <w:t xml:space="preserve"> will need to be explored to speed up the computation of certain transformations.</w:t>
      </w:r>
    </w:p>
    <w:p w14:paraId="5D48AD48" w14:textId="719B6336" w:rsidR="003744A1" w:rsidRPr="00E1513F" w:rsidRDefault="00536AC1" w:rsidP="00536AC1">
      <w:r>
        <w:t xml:space="preserve">Finally, </w:t>
      </w:r>
      <w:r w:rsidR="002B1D04">
        <w:t xml:space="preserve">my agent works based on a fixed amount of visual transformations and semantic relationships. </w:t>
      </w:r>
      <w:r w:rsidR="009314EE">
        <w:t xml:space="preserve">Because it does not derive any </w:t>
      </w:r>
      <w:r w:rsidR="009314EE" w:rsidRPr="00A90E2B">
        <w:rPr>
          <w:i/>
        </w:rPr>
        <w:t>new</w:t>
      </w:r>
      <w:r w:rsidR="009314EE">
        <w:t xml:space="preserve"> ones on its own based on the problems it is currently solving, this is its biggest limitation as it will fail to solve any new problems whose characteristics do not fall into what it currently knows. For example, it </w:t>
      </w:r>
      <w:r w:rsidR="003744A1">
        <w:t xml:space="preserve">was not able to answer Challenge Problem </w:t>
      </w:r>
      <w:r w:rsidR="00E1513F">
        <w:t>E-</w:t>
      </w:r>
      <w:r w:rsidR="003744A1">
        <w:t>0</w:t>
      </w:r>
      <w:r w:rsidR="00E1513F">
        <w:t>7</w:t>
      </w:r>
      <w:r w:rsidR="008346A8">
        <w:t xml:space="preserve"> </w:t>
      </w:r>
      <w:r w:rsidR="009314EE">
        <w:t xml:space="preserve">because the agent does not have a transformation or semantic relationship that considers </w:t>
      </w:r>
      <w:r w:rsidR="003744A1">
        <w:t xml:space="preserve">the </w:t>
      </w:r>
      <w:r w:rsidR="00E1513F">
        <w:rPr>
          <w:i/>
        </w:rPr>
        <w:t>vertices</w:t>
      </w:r>
      <w:r w:rsidR="003744A1">
        <w:t xml:space="preserve"> </w:t>
      </w:r>
      <w:r w:rsidR="00E1513F">
        <w:t xml:space="preserve">of shapes and performs </w:t>
      </w:r>
      <w:r w:rsidR="00E1513F">
        <w:rPr>
          <w:i/>
        </w:rPr>
        <w:t>operations</w:t>
      </w:r>
      <w:r w:rsidR="00E1513F">
        <w:t xml:space="preserve"> on them.</w:t>
      </w:r>
    </w:p>
    <w:p w14:paraId="6B6ED208" w14:textId="4F523770" w:rsidR="00C24CF2" w:rsidRDefault="0011034E" w:rsidP="00C24CF2">
      <w:pPr>
        <w:pStyle w:val="Heading1"/>
      </w:pPr>
      <w:r>
        <w:lastRenderedPageBreak/>
        <w:t>Human Cognition Connection</w:t>
      </w:r>
    </w:p>
    <w:p w14:paraId="77DE1C55" w14:textId="1BEF2C79" w:rsidR="001B3AE6" w:rsidRPr="00956FB7" w:rsidRDefault="00C24CF2" w:rsidP="00C24CF2">
      <w:r>
        <w:t xml:space="preserve">I think my agent reflects the way </w:t>
      </w:r>
      <w:r>
        <w:rPr>
          <w:i/>
        </w:rPr>
        <w:t>I</w:t>
      </w:r>
      <w:r>
        <w:t xml:space="preserve"> learned to solve </w:t>
      </w:r>
      <w:r w:rsidR="001E3350">
        <w:t>3x3</w:t>
      </w:r>
      <w:r>
        <w:t xml:space="preserve"> Raven’s Progressive Matrices problems in this project.</w:t>
      </w:r>
      <w:r w:rsidR="005706EB">
        <w:t xml:space="preserve"> I went through each pr</w:t>
      </w:r>
      <w:bookmarkStart w:id="0" w:name="_GoBack"/>
      <w:bookmarkEnd w:id="0"/>
      <w:r w:rsidR="005706EB">
        <w:t>oblem and annotated each one with the transformation I believed could be applied to each image to generate the correct answer. This is reflected in my revisions as I started providing this reasoning to my agent by implementing each transformation incrementally and tackling similar problems at a time, improving its performance from revision to revision.</w:t>
      </w:r>
    </w:p>
    <w:p w14:paraId="32F1E24D" w14:textId="7A9D0424" w:rsidR="001B3AE6" w:rsidRDefault="001B3AE6" w:rsidP="00C24CF2">
      <w:r>
        <w:t>Later on, w</w:t>
      </w:r>
      <w:r w:rsidR="005706EB">
        <w:t xml:space="preserve">hen I started looking at the </w:t>
      </w:r>
      <w:r w:rsidR="001E3350">
        <w:t>problems that my agent was not solving because image</w:t>
      </w:r>
      <w:r w:rsidR="005706EB">
        <w:t xml:space="preserve"> transformations </w:t>
      </w:r>
      <w:r w:rsidR="001E3350">
        <w:t xml:space="preserve">were not enough, I knew </w:t>
      </w:r>
      <w:r w:rsidR="005706EB">
        <w:t xml:space="preserve">more sophisticated knowledge representations </w:t>
      </w:r>
      <w:r w:rsidR="001E3350">
        <w:t>were needed. Thus, I</w:t>
      </w:r>
      <w:r w:rsidR="005706EB">
        <w:t xml:space="preserve"> reflected on which relationships could solve the problems and then translated them into my agent’s library of available semantics, which is again reflected in the</w:t>
      </w:r>
      <w:r>
        <w:t xml:space="preserve"> revisions of the agent.</w:t>
      </w:r>
    </w:p>
    <w:p w14:paraId="69239A58" w14:textId="73DDAA08" w:rsidR="001B3AE6" w:rsidRPr="00956FB7" w:rsidRDefault="00787B62" w:rsidP="00C24CF2">
      <w:r>
        <w:t>With respect to my agent’s connection with human processes, I believe it has both similarities and difference</w:t>
      </w:r>
      <w:r w:rsidR="001B3AE6">
        <w:t>s</w:t>
      </w:r>
      <w:r>
        <w:t xml:space="preserve">. On the one hand, </w:t>
      </w:r>
      <w:r w:rsidR="005706EB">
        <w:t xml:space="preserve">I feel my agent does solve the problems similar to how a human would do so: by </w:t>
      </w:r>
      <w:r w:rsidR="001B3AE6">
        <w:t>applying</w:t>
      </w:r>
      <w:r w:rsidR="005706EB">
        <w:t xml:space="preserve"> its past experiences, represented as </w:t>
      </w:r>
      <w:r>
        <w:t>a</w:t>
      </w:r>
      <w:r w:rsidR="005706EB">
        <w:t xml:space="preserve"> list of available transformations and relationships, to solve each new problem encountered, which is a very common approach </w:t>
      </w:r>
      <w:r>
        <w:t>for reasoning in humans</w:t>
      </w:r>
      <w:r w:rsidR="001B3AE6">
        <w:t>.</w:t>
      </w:r>
      <w:r w:rsidR="00956FB7">
        <w:t xml:space="preserve"> In particular, my agent uses the </w:t>
      </w:r>
      <w:r w:rsidR="00956FB7">
        <w:rPr>
          <w:b/>
        </w:rPr>
        <w:t>Generate and Test</w:t>
      </w:r>
      <w:r w:rsidR="00956FB7">
        <w:t xml:space="preserve"> technique to produce expected results and evaluate each answer against them; likewise, my agent also exhibits the </w:t>
      </w:r>
      <w:r w:rsidR="00956FB7">
        <w:rPr>
          <w:b/>
        </w:rPr>
        <w:t>Problem Reduction</w:t>
      </w:r>
      <w:r w:rsidR="00956FB7">
        <w:t xml:space="preserve"> methodology</w:t>
      </w:r>
      <w:r w:rsidR="00AC2EE0">
        <w:t xml:space="preserve">, </w:t>
      </w:r>
      <w:r w:rsidR="00956FB7">
        <w:t>where it divides the problem into smaller tasks like finding a particular shape or a particular pattern, and then combines the solutions to produce the expected result. These two techniques are central to how us humans solve day-to-day problems.</w:t>
      </w:r>
    </w:p>
    <w:p w14:paraId="0338617C" w14:textId="123413D8" w:rsidR="00C24CF2" w:rsidRPr="00C24CF2" w:rsidRDefault="00787B62" w:rsidP="00C24CF2">
      <w:r>
        <w:t>On the other hand, as a human, when I was going t</w:t>
      </w:r>
      <w:r w:rsidR="00956FB7">
        <w:t>hrough</w:t>
      </w:r>
      <w:r>
        <w:t xml:space="preserve"> the problems, whenever I encountered </w:t>
      </w:r>
      <w:r w:rsidR="00956FB7">
        <w:t>one</w:t>
      </w:r>
      <w:r>
        <w:t xml:space="preserve"> where any of the transformations or relationships I had been applying did not fit the characteristics of the problem, I would then reflect and </w:t>
      </w:r>
      <w:r>
        <w:rPr>
          <w:i/>
        </w:rPr>
        <w:t>invent</w:t>
      </w:r>
      <w:r>
        <w:t xml:space="preserve"> a </w:t>
      </w:r>
      <w:r>
        <w:rPr>
          <w:i/>
        </w:rPr>
        <w:t>new</w:t>
      </w:r>
      <w:r>
        <w:t xml:space="preserve"> process that would lead to solve that particular problem, adding it to both my own and my agent’s library. In that case, my agent is different </w:t>
      </w:r>
      <w:r w:rsidR="00276899">
        <w:t>from</w:t>
      </w:r>
      <w:r>
        <w:t xml:space="preserve"> us humans because it is does not have that capability for </w:t>
      </w:r>
      <w:r>
        <w:rPr>
          <w:i/>
        </w:rPr>
        <w:t>invention</w:t>
      </w:r>
      <w:r>
        <w:t xml:space="preserve">. It cannot come up with </w:t>
      </w:r>
      <w:r w:rsidRPr="00787B62">
        <w:rPr>
          <w:i/>
        </w:rPr>
        <w:t>new</w:t>
      </w:r>
      <w:r>
        <w:t xml:space="preserve"> ways to solve a problem it has never seen before, and it is simply limited by the processes it knows it can try.</w:t>
      </w:r>
    </w:p>
    <w:p w14:paraId="5CE06E0A" w14:textId="4CB7720A" w:rsidR="003F57ED" w:rsidRDefault="003F57ED" w:rsidP="003F57ED">
      <w:pPr>
        <w:pStyle w:val="Heading1"/>
      </w:pPr>
      <w:r>
        <w:lastRenderedPageBreak/>
        <w:t>References</w:t>
      </w:r>
    </w:p>
    <w:p w14:paraId="7D5FE7B6" w14:textId="052A094A" w:rsidR="00095F54" w:rsidRDefault="00095F54" w:rsidP="00886846">
      <w:pPr>
        <w:pStyle w:val="ListParagraph"/>
        <w:numPr>
          <w:ilvl w:val="0"/>
          <w:numId w:val="6"/>
        </w:numPr>
      </w:pPr>
      <w:r>
        <w:t xml:space="preserve">Connected-component labeling (n.d.) In </w:t>
      </w:r>
      <w:r>
        <w:rPr>
          <w:i/>
        </w:rPr>
        <w:t>Wikipedia</w:t>
      </w:r>
      <w:r>
        <w:t xml:space="preserve">. Retrieved from </w:t>
      </w:r>
      <w:hyperlink r:id="rId15" w:history="1">
        <w:r w:rsidR="00F76522" w:rsidRPr="00AF47BE">
          <w:rPr>
            <w:rStyle w:val="Hyperlink"/>
          </w:rPr>
          <w:t>https://en.wikipedia.org/wiki/Connected-component_labeling</w:t>
        </w:r>
      </w:hyperlink>
      <w:r w:rsidR="00F76522">
        <w:t xml:space="preserve"> </w:t>
      </w:r>
    </w:p>
    <w:p w14:paraId="20B79F75" w14:textId="298C1073" w:rsidR="00886846" w:rsidRDefault="00886846" w:rsidP="00886846">
      <w:pPr>
        <w:pStyle w:val="ListParagraph"/>
        <w:numPr>
          <w:ilvl w:val="0"/>
          <w:numId w:val="6"/>
        </w:numPr>
      </w:pPr>
      <w:r>
        <w:t xml:space="preserve">Jonghoon, S., et al. (2016). Fast Contour-Tracing Algorithm Based on a Pixel-Following Method for Image Sensors. In </w:t>
      </w:r>
      <w:r>
        <w:rPr>
          <w:i/>
        </w:rPr>
        <w:t>Sensors</w:t>
      </w:r>
      <w:r>
        <w:t>. Basel, Switzerland.</w:t>
      </w:r>
    </w:p>
    <w:p w14:paraId="432A468C" w14:textId="5A1930FE" w:rsidR="00874220" w:rsidRPr="003F57ED" w:rsidRDefault="00E8187A" w:rsidP="00874220">
      <w:pPr>
        <w:pStyle w:val="ListParagraph"/>
        <w:numPr>
          <w:ilvl w:val="0"/>
          <w:numId w:val="6"/>
        </w:numPr>
      </w:pPr>
      <w:r>
        <w:t xml:space="preserve">Wobbrock, J. O., Wilson, A.D., Li, Y. (2007). Gestures without Libraries, Toolkits or Training: A $1 Recognizer for User Interface Prototypes. In </w:t>
      </w:r>
      <w:r>
        <w:rPr>
          <w:i/>
        </w:rPr>
        <w:t>Proceedings of the 20</w:t>
      </w:r>
      <w:r w:rsidRPr="00E8187A">
        <w:rPr>
          <w:i/>
          <w:vertAlign w:val="superscript"/>
        </w:rPr>
        <w:t>th</w:t>
      </w:r>
      <w:r>
        <w:rPr>
          <w:i/>
        </w:rPr>
        <w:t xml:space="preserve"> annual ACM symposium on User interface software and technology.</w:t>
      </w:r>
      <w:r>
        <w:t xml:space="preserve"> Newport, Rhode Island, USA.</w:t>
      </w:r>
    </w:p>
    <w:sectPr w:rsidR="00874220" w:rsidRPr="003F57ED" w:rsidSect="00BD5831">
      <w:headerReference w:type="default" r:id="rId16"/>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12180" w14:textId="77777777" w:rsidR="005D5CD5" w:rsidRDefault="005D5CD5" w:rsidP="00D5034D">
      <w:pPr>
        <w:spacing w:after="0" w:line="240" w:lineRule="auto"/>
      </w:pPr>
      <w:r>
        <w:separator/>
      </w:r>
    </w:p>
  </w:endnote>
  <w:endnote w:type="continuationSeparator" w:id="0">
    <w:p w14:paraId="1E2EB480" w14:textId="77777777" w:rsidR="005D5CD5" w:rsidRDefault="005D5CD5"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imson Text">
    <w:altName w:val="Calibri"/>
    <w:panose1 w:val="020B0604020202020204"/>
    <w:charset w:val="00"/>
    <w:family w:val="auto"/>
    <w:pitch w:val="variable"/>
    <w:sig w:usb0="80000047" w:usb1="4000006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E6542" w14:textId="77777777" w:rsidR="005D5CD5" w:rsidRDefault="005D5CD5" w:rsidP="00D5034D">
      <w:pPr>
        <w:spacing w:after="0" w:line="240" w:lineRule="auto"/>
      </w:pPr>
      <w:r>
        <w:separator/>
      </w:r>
    </w:p>
  </w:footnote>
  <w:footnote w:type="continuationSeparator" w:id="0">
    <w:p w14:paraId="212B8B93" w14:textId="77777777" w:rsidR="005D5CD5" w:rsidRDefault="005D5CD5"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1C5FC6FB" w14:textId="77777777" w:rsidR="00F46A23" w:rsidRDefault="00F46A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615105" w14:textId="77777777" w:rsidR="00F46A23" w:rsidRDefault="00F46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33737"/>
    <w:multiLevelType w:val="multilevel"/>
    <w:tmpl w:val="ED86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B6208"/>
    <w:multiLevelType w:val="multilevel"/>
    <w:tmpl w:val="2B38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F03ED"/>
    <w:multiLevelType w:val="multilevel"/>
    <w:tmpl w:val="A532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A390B"/>
    <w:multiLevelType w:val="hybridMultilevel"/>
    <w:tmpl w:val="559A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A2E65"/>
    <w:multiLevelType w:val="multilevel"/>
    <w:tmpl w:val="386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355763"/>
    <w:multiLevelType w:val="multilevel"/>
    <w:tmpl w:val="700E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F6869"/>
    <w:multiLevelType w:val="hybridMultilevel"/>
    <w:tmpl w:val="8F063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C5944"/>
    <w:multiLevelType w:val="hybridMultilevel"/>
    <w:tmpl w:val="DD687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106D7"/>
    <w:multiLevelType w:val="hybridMultilevel"/>
    <w:tmpl w:val="ED567D9A"/>
    <w:lvl w:ilvl="0" w:tplc="9F5CF912">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12"/>
  </w:num>
  <w:num w:numId="8">
    <w:abstractNumId w:val="8"/>
  </w:num>
  <w:num w:numId="9">
    <w:abstractNumId w:val="7"/>
  </w:num>
  <w:num w:numId="10">
    <w:abstractNumId w:val="3"/>
  </w:num>
  <w:num w:numId="11">
    <w:abstractNumId w:val="6"/>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1C7C"/>
    <w:rsid w:val="00002C2E"/>
    <w:rsid w:val="00012021"/>
    <w:rsid w:val="0001758E"/>
    <w:rsid w:val="00024F09"/>
    <w:rsid w:val="00055EFC"/>
    <w:rsid w:val="00095F54"/>
    <w:rsid w:val="000C4333"/>
    <w:rsid w:val="000C6A23"/>
    <w:rsid w:val="000E4783"/>
    <w:rsid w:val="000E6451"/>
    <w:rsid w:val="000E68BB"/>
    <w:rsid w:val="000F6E93"/>
    <w:rsid w:val="00103966"/>
    <w:rsid w:val="00106D20"/>
    <w:rsid w:val="0011018C"/>
    <w:rsid w:val="0011034E"/>
    <w:rsid w:val="00115202"/>
    <w:rsid w:val="00116BAB"/>
    <w:rsid w:val="00120272"/>
    <w:rsid w:val="00135059"/>
    <w:rsid w:val="00135266"/>
    <w:rsid w:val="00145433"/>
    <w:rsid w:val="00150114"/>
    <w:rsid w:val="00155577"/>
    <w:rsid w:val="00166D3A"/>
    <w:rsid w:val="00170E4C"/>
    <w:rsid w:val="0018152E"/>
    <w:rsid w:val="00181BB8"/>
    <w:rsid w:val="00184B66"/>
    <w:rsid w:val="001A0B10"/>
    <w:rsid w:val="001B1A47"/>
    <w:rsid w:val="001B3AE6"/>
    <w:rsid w:val="001B6452"/>
    <w:rsid w:val="001D3C07"/>
    <w:rsid w:val="001E1E2F"/>
    <w:rsid w:val="001E3350"/>
    <w:rsid w:val="001F45EE"/>
    <w:rsid w:val="0020092B"/>
    <w:rsid w:val="00202A5F"/>
    <w:rsid w:val="0020748E"/>
    <w:rsid w:val="002101A9"/>
    <w:rsid w:val="00241E14"/>
    <w:rsid w:val="00246918"/>
    <w:rsid w:val="00265C64"/>
    <w:rsid w:val="00266A3B"/>
    <w:rsid w:val="00276899"/>
    <w:rsid w:val="00285C84"/>
    <w:rsid w:val="00287985"/>
    <w:rsid w:val="002904BF"/>
    <w:rsid w:val="002A6455"/>
    <w:rsid w:val="002B1D04"/>
    <w:rsid w:val="002B65BD"/>
    <w:rsid w:val="002C033B"/>
    <w:rsid w:val="002E7501"/>
    <w:rsid w:val="003061EB"/>
    <w:rsid w:val="0030798B"/>
    <w:rsid w:val="003125D2"/>
    <w:rsid w:val="00314640"/>
    <w:rsid w:val="00316E6C"/>
    <w:rsid w:val="0032076D"/>
    <w:rsid w:val="003262F0"/>
    <w:rsid w:val="00336A10"/>
    <w:rsid w:val="00336F86"/>
    <w:rsid w:val="003379B4"/>
    <w:rsid w:val="00347764"/>
    <w:rsid w:val="00360C84"/>
    <w:rsid w:val="0036679D"/>
    <w:rsid w:val="003703AF"/>
    <w:rsid w:val="003744A1"/>
    <w:rsid w:val="0038022D"/>
    <w:rsid w:val="00381CA1"/>
    <w:rsid w:val="00387B62"/>
    <w:rsid w:val="003928D3"/>
    <w:rsid w:val="00392F15"/>
    <w:rsid w:val="003934F9"/>
    <w:rsid w:val="003A4980"/>
    <w:rsid w:val="003A5EAD"/>
    <w:rsid w:val="003D0120"/>
    <w:rsid w:val="003D1E01"/>
    <w:rsid w:val="003F137F"/>
    <w:rsid w:val="003F57ED"/>
    <w:rsid w:val="004007CF"/>
    <w:rsid w:val="00404209"/>
    <w:rsid w:val="0040581B"/>
    <w:rsid w:val="00416A92"/>
    <w:rsid w:val="00421061"/>
    <w:rsid w:val="004358C5"/>
    <w:rsid w:val="00436B2F"/>
    <w:rsid w:val="004504D6"/>
    <w:rsid w:val="00463BF0"/>
    <w:rsid w:val="004755BF"/>
    <w:rsid w:val="004763FB"/>
    <w:rsid w:val="00497F48"/>
    <w:rsid w:val="004A4ECF"/>
    <w:rsid w:val="004A74B0"/>
    <w:rsid w:val="004B6AE8"/>
    <w:rsid w:val="004C40C1"/>
    <w:rsid w:val="004C684D"/>
    <w:rsid w:val="004D056E"/>
    <w:rsid w:val="004D0CF0"/>
    <w:rsid w:val="004D1E3D"/>
    <w:rsid w:val="004F2C06"/>
    <w:rsid w:val="004F588C"/>
    <w:rsid w:val="004F5ABB"/>
    <w:rsid w:val="0050446F"/>
    <w:rsid w:val="00504E65"/>
    <w:rsid w:val="00507A50"/>
    <w:rsid w:val="005165B5"/>
    <w:rsid w:val="00522798"/>
    <w:rsid w:val="00531969"/>
    <w:rsid w:val="00536AC1"/>
    <w:rsid w:val="005442AE"/>
    <w:rsid w:val="00554F77"/>
    <w:rsid w:val="0055599A"/>
    <w:rsid w:val="00560166"/>
    <w:rsid w:val="005706EB"/>
    <w:rsid w:val="00571AED"/>
    <w:rsid w:val="00587085"/>
    <w:rsid w:val="005929A0"/>
    <w:rsid w:val="005A2ED7"/>
    <w:rsid w:val="005A368E"/>
    <w:rsid w:val="005B0734"/>
    <w:rsid w:val="005C1446"/>
    <w:rsid w:val="005C2BB8"/>
    <w:rsid w:val="005D5CD5"/>
    <w:rsid w:val="005D5D70"/>
    <w:rsid w:val="005F1574"/>
    <w:rsid w:val="0060518B"/>
    <w:rsid w:val="00605639"/>
    <w:rsid w:val="0061170B"/>
    <w:rsid w:val="00611D3D"/>
    <w:rsid w:val="006177CB"/>
    <w:rsid w:val="006306A8"/>
    <w:rsid w:val="00631762"/>
    <w:rsid w:val="00632EFE"/>
    <w:rsid w:val="00632F70"/>
    <w:rsid w:val="00634FEA"/>
    <w:rsid w:val="0064039A"/>
    <w:rsid w:val="00652DB8"/>
    <w:rsid w:val="00661849"/>
    <w:rsid w:val="006631AB"/>
    <w:rsid w:val="00671B18"/>
    <w:rsid w:val="00692659"/>
    <w:rsid w:val="006A7A8F"/>
    <w:rsid w:val="006B2253"/>
    <w:rsid w:val="006B307E"/>
    <w:rsid w:val="006C0D6C"/>
    <w:rsid w:val="006D777F"/>
    <w:rsid w:val="006E0ABF"/>
    <w:rsid w:val="006F2895"/>
    <w:rsid w:val="0071749B"/>
    <w:rsid w:val="0072763B"/>
    <w:rsid w:val="00731EB4"/>
    <w:rsid w:val="00735A33"/>
    <w:rsid w:val="00736933"/>
    <w:rsid w:val="00745814"/>
    <w:rsid w:val="0075030A"/>
    <w:rsid w:val="00757FB4"/>
    <w:rsid w:val="00763FFE"/>
    <w:rsid w:val="00764F4E"/>
    <w:rsid w:val="00767C05"/>
    <w:rsid w:val="00782F21"/>
    <w:rsid w:val="00787B62"/>
    <w:rsid w:val="00790DF7"/>
    <w:rsid w:val="007A1580"/>
    <w:rsid w:val="007E7547"/>
    <w:rsid w:val="007E7F9A"/>
    <w:rsid w:val="007E7FC8"/>
    <w:rsid w:val="007F38F6"/>
    <w:rsid w:val="007F5213"/>
    <w:rsid w:val="007F5403"/>
    <w:rsid w:val="007F5667"/>
    <w:rsid w:val="008027AC"/>
    <w:rsid w:val="008030D7"/>
    <w:rsid w:val="00805D71"/>
    <w:rsid w:val="00806FF9"/>
    <w:rsid w:val="008107FD"/>
    <w:rsid w:val="00811038"/>
    <w:rsid w:val="00814B73"/>
    <w:rsid w:val="008178FE"/>
    <w:rsid w:val="00823040"/>
    <w:rsid w:val="00825D42"/>
    <w:rsid w:val="00827793"/>
    <w:rsid w:val="00831352"/>
    <w:rsid w:val="008346A8"/>
    <w:rsid w:val="00860F73"/>
    <w:rsid w:val="00874220"/>
    <w:rsid w:val="00886846"/>
    <w:rsid w:val="00897DFA"/>
    <w:rsid w:val="008A4212"/>
    <w:rsid w:val="008A644B"/>
    <w:rsid w:val="008B262B"/>
    <w:rsid w:val="008C4402"/>
    <w:rsid w:val="008C5A1D"/>
    <w:rsid w:val="008C5AAA"/>
    <w:rsid w:val="008C70BB"/>
    <w:rsid w:val="008D5189"/>
    <w:rsid w:val="008E0D86"/>
    <w:rsid w:val="008E6780"/>
    <w:rsid w:val="008F09E1"/>
    <w:rsid w:val="008F2E74"/>
    <w:rsid w:val="00905B1F"/>
    <w:rsid w:val="009061A8"/>
    <w:rsid w:val="00910E54"/>
    <w:rsid w:val="009146E7"/>
    <w:rsid w:val="00914FFE"/>
    <w:rsid w:val="009314EE"/>
    <w:rsid w:val="009363C0"/>
    <w:rsid w:val="009379CF"/>
    <w:rsid w:val="00952CF8"/>
    <w:rsid w:val="00956FB7"/>
    <w:rsid w:val="009575CB"/>
    <w:rsid w:val="00964E4A"/>
    <w:rsid w:val="00977D8A"/>
    <w:rsid w:val="00980D54"/>
    <w:rsid w:val="00981E5B"/>
    <w:rsid w:val="009850EA"/>
    <w:rsid w:val="00985CF4"/>
    <w:rsid w:val="00993119"/>
    <w:rsid w:val="0099779C"/>
    <w:rsid w:val="009A2BA4"/>
    <w:rsid w:val="009A7288"/>
    <w:rsid w:val="009B57B4"/>
    <w:rsid w:val="009D55AA"/>
    <w:rsid w:val="009F761D"/>
    <w:rsid w:val="00A010B7"/>
    <w:rsid w:val="00A11216"/>
    <w:rsid w:val="00A12C65"/>
    <w:rsid w:val="00A20A16"/>
    <w:rsid w:val="00A40270"/>
    <w:rsid w:val="00A42B72"/>
    <w:rsid w:val="00A67BD9"/>
    <w:rsid w:val="00A7491F"/>
    <w:rsid w:val="00A86EEB"/>
    <w:rsid w:val="00A90E2B"/>
    <w:rsid w:val="00AA293E"/>
    <w:rsid w:val="00AA4161"/>
    <w:rsid w:val="00AA51A9"/>
    <w:rsid w:val="00AB4323"/>
    <w:rsid w:val="00AB59CB"/>
    <w:rsid w:val="00AC2EE0"/>
    <w:rsid w:val="00AC6C84"/>
    <w:rsid w:val="00AC6DAA"/>
    <w:rsid w:val="00AE07AE"/>
    <w:rsid w:val="00AE1C5B"/>
    <w:rsid w:val="00AE2DEF"/>
    <w:rsid w:val="00AE413F"/>
    <w:rsid w:val="00AE6DE8"/>
    <w:rsid w:val="00AF1BFD"/>
    <w:rsid w:val="00AF300D"/>
    <w:rsid w:val="00B02CE6"/>
    <w:rsid w:val="00B10F0B"/>
    <w:rsid w:val="00B121BB"/>
    <w:rsid w:val="00B12A6B"/>
    <w:rsid w:val="00B21C01"/>
    <w:rsid w:val="00B233BF"/>
    <w:rsid w:val="00B247B4"/>
    <w:rsid w:val="00B2754C"/>
    <w:rsid w:val="00B31D50"/>
    <w:rsid w:val="00B34092"/>
    <w:rsid w:val="00B45767"/>
    <w:rsid w:val="00B46E87"/>
    <w:rsid w:val="00B4775A"/>
    <w:rsid w:val="00B64D76"/>
    <w:rsid w:val="00B66B7C"/>
    <w:rsid w:val="00B67250"/>
    <w:rsid w:val="00B67BC6"/>
    <w:rsid w:val="00B80F47"/>
    <w:rsid w:val="00B8781D"/>
    <w:rsid w:val="00B96520"/>
    <w:rsid w:val="00BB2A88"/>
    <w:rsid w:val="00BB35BA"/>
    <w:rsid w:val="00BC6352"/>
    <w:rsid w:val="00BC6FB0"/>
    <w:rsid w:val="00BC7169"/>
    <w:rsid w:val="00BD324B"/>
    <w:rsid w:val="00BD5831"/>
    <w:rsid w:val="00BE5699"/>
    <w:rsid w:val="00BE7313"/>
    <w:rsid w:val="00BF2E89"/>
    <w:rsid w:val="00BF6910"/>
    <w:rsid w:val="00BF6AE2"/>
    <w:rsid w:val="00C17CDA"/>
    <w:rsid w:val="00C20843"/>
    <w:rsid w:val="00C22A98"/>
    <w:rsid w:val="00C24CF2"/>
    <w:rsid w:val="00C318C9"/>
    <w:rsid w:val="00C32229"/>
    <w:rsid w:val="00C41EC6"/>
    <w:rsid w:val="00C41F0C"/>
    <w:rsid w:val="00C46F79"/>
    <w:rsid w:val="00C50A7D"/>
    <w:rsid w:val="00C6034E"/>
    <w:rsid w:val="00C62D90"/>
    <w:rsid w:val="00C63597"/>
    <w:rsid w:val="00C70126"/>
    <w:rsid w:val="00C723D1"/>
    <w:rsid w:val="00C72FEF"/>
    <w:rsid w:val="00C771E8"/>
    <w:rsid w:val="00C92C1B"/>
    <w:rsid w:val="00CA2CA3"/>
    <w:rsid w:val="00CA784F"/>
    <w:rsid w:val="00CB42C7"/>
    <w:rsid w:val="00CC0C10"/>
    <w:rsid w:val="00CC4962"/>
    <w:rsid w:val="00CC501D"/>
    <w:rsid w:val="00CD535E"/>
    <w:rsid w:val="00CE53DB"/>
    <w:rsid w:val="00CF0172"/>
    <w:rsid w:val="00D02DC0"/>
    <w:rsid w:val="00D15B7A"/>
    <w:rsid w:val="00D32B94"/>
    <w:rsid w:val="00D3615B"/>
    <w:rsid w:val="00D4459C"/>
    <w:rsid w:val="00D5034D"/>
    <w:rsid w:val="00D51573"/>
    <w:rsid w:val="00D61D76"/>
    <w:rsid w:val="00D64DAD"/>
    <w:rsid w:val="00D76E73"/>
    <w:rsid w:val="00D969E4"/>
    <w:rsid w:val="00DA670B"/>
    <w:rsid w:val="00DA757A"/>
    <w:rsid w:val="00DB1173"/>
    <w:rsid w:val="00DB746C"/>
    <w:rsid w:val="00DC2DB1"/>
    <w:rsid w:val="00DC3844"/>
    <w:rsid w:val="00DE201C"/>
    <w:rsid w:val="00DE2B6F"/>
    <w:rsid w:val="00DE2D68"/>
    <w:rsid w:val="00DE3218"/>
    <w:rsid w:val="00DE5905"/>
    <w:rsid w:val="00DE61F1"/>
    <w:rsid w:val="00DE6A23"/>
    <w:rsid w:val="00E01ADA"/>
    <w:rsid w:val="00E02601"/>
    <w:rsid w:val="00E04AD3"/>
    <w:rsid w:val="00E12856"/>
    <w:rsid w:val="00E1513F"/>
    <w:rsid w:val="00E20BC5"/>
    <w:rsid w:val="00E3622F"/>
    <w:rsid w:val="00E42F2E"/>
    <w:rsid w:val="00E61BFA"/>
    <w:rsid w:val="00E62D2D"/>
    <w:rsid w:val="00E63D70"/>
    <w:rsid w:val="00E70E1C"/>
    <w:rsid w:val="00E8187A"/>
    <w:rsid w:val="00E91520"/>
    <w:rsid w:val="00E92615"/>
    <w:rsid w:val="00EA356A"/>
    <w:rsid w:val="00EB2F71"/>
    <w:rsid w:val="00ED02E6"/>
    <w:rsid w:val="00ED4CA7"/>
    <w:rsid w:val="00EE6B06"/>
    <w:rsid w:val="00EF3815"/>
    <w:rsid w:val="00EF56FB"/>
    <w:rsid w:val="00F21F08"/>
    <w:rsid w:val="00F23714"/>
    <w:rsid w:val="00F30973"/>
    <w:rsid w:val="00F32FBD"/>
    <w:rsid w:val="00F3634B"/>
    <w:rsid w:val="00F36A8F"/>
    <w:rsid w:val="00F407B3"/>
    <w:rsid w:val="00F41833"/>
    <w:rsid w:val="00F44544"/>
    <w:rsid w:val="00F46A23"/>
    <w:rsid w:val="00F47903"/>
    <w:rsid w:val="00F62BD7"/>
    <w:rsid w:val="00F76522"/>
    <w:rsid w:val="00F913C7"/>
    <w:rsid w:val="00F91C36"/>
    <w:rsid w:val="00FA0EDA"/>
    <w:rsid w:val="00FB03AF"/>
    <w:rsid w:val="00FB5DD3"/>
    <w:rsid w:val="00FC1B63"/>
    <w:rsid w:val="00FC21FE"/>
    <w:rsid w:val="00FC31EE"/>
    <w:rsid w:val="00FC64B3"/>
    <w:rsid w:val="00FD1E2B"/>
    <w:rsid w:val="00FF03C5"/>
    <w:rsid w:val="00FF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D2D0"/>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D4459C"/>
    <w:pPr>
      <w:ind w:left="720"/>
      <w:contextualSpacing/>
    </w:pPr>
  </w:style>
  <w:style w:type="character" w:styleId="FollowedHyperlink">
    <w:name w:val="FollowedHyperlink"/>
    <w:basedOn w:val="DefaultParagraphFont"/>
    <w:uiPriority w:val="99"/>
    <w:semiHidden/>
    <w:unhideWhenUsed/>
    <w:rsid w:val="008C4402"/>
    <w:rPr>
      <w:color w:val="954F72" w:themeColor="followedHyperlink"/>
      <w:u w:val="single"/>
    </w:rPr>
  </w:style>
  <w:style w:type="paragraph" w:styleId="Caption">
    <w:name w:val="caption"/>
    <w:basedOn w:val="Normal"/>
    <w:next w:val="Normal"/>
    <w:uiPriority w:val="35"/>
    <w:unhideWhenUsed/>
    <w:qFormat/>
    <w:rsid w:val="00985C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5A3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35A33"/>
    <w:rPr>
      <w:rFonts w:ascii="Times New Roman" w:eastAsia="Times New Roman" w:hAnsi="Times New Roman" w:cs="Times New Roman"/>
      <w:color w:val="000000"/>
      <w:sz w:val="18"/>
      <w:szCs w:val="18"/>
    </w:rPr>
  </w:style>
  <w:style w:type="table" w:styleId="TableGrid">
    <w:name w:val="Table Grid"/>
    <w:basedOn w:val="TableNormal"/>
    <w:uiPriority w:val="39"/>
    <w:rsid w:val="00DB7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905092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34651403">
      <w:bodyDiv w:val="1"/>
      <w:marLeft w:val="0"/>
      <w:marRight w:val="0"/>
      <w:marTop w:val="0"/>
      <w:marBottom w:val="0"/>
      <w:divBdr>
        <w:top w:val="none" w:sz="0" w:space="0" w:color="auto"/>
        <w:left w:val="none" w:sz="0" w:space="0" w:color="auto"/>
        <w:bottom w:val="none" w:sz="0" w:space="0" w:color="auto"/>
        <w:right w:val="none" w:sz="0" w:space="0" w:color="auto"/>
      </w:divBdr>
    </w:div>
    <w:div w:id="363331861">
      <w:bodyDiv w:val="1"/>
      <w:marLeft w:val="0"/>
      <w:marRight w:val="0"/>
      <w:marTop w:val="0"/>
      <w:marBottom w:val="0"/>
      <w:divBdr>
        <w:top w:val="none" w:sz="0" w:space="0" w:color="auto"/>
        <w:left w:val="none" w:sz="0" w:space="0" w:color="auto"/>
        <w:bottom w:val="none" w:sz="0" w:space="0" w:color="auto"/>
        <w:right w:val="none" w:sz="0" w:space="0" w:color="auto"/>
      </w:divBdr>
    </w:div>
    <w:div w:id="454833062">
      <w:bodyDiv w:val="1"/>
      <w:marLeft w:val="0"/>
      <w:marRight w:val="0"/>
      <w:marTop w:val="0"/>
      <w:marBottom w:val="0"/>
      <w:divBdr>
        <w:top w:val="none" w:sz="0" w:space="0" w:color="auto"/>
        <w:left w:val="none" w:sz="0" w:space="0" w:color="auto"/>
        <w:bottom w:val="none" w:sz="0" w:space="0" w:color="auto"/>
        <w:right w:val="none" w:sz="0" w:space="0" w:color="auto"/>
      </w:divBdr>
    </w:div>
    <w:div w:id="553663369">
      <w:bodyDiv w:val="1"/>
      <w:marLeft w:val="0"/>
      <w:marRight w:val="0"/>
      <w:marTop w:val="0"/>
      <w:marBottom w:val="0"/>
      <w:divBdr>
        <w:top w:val="none" w:sz="0" w:space="0" w:color="auto"/>
        <w:left w:val="none" w:sz="0" w:space="0" w:color="auto"/>
        <w:bottom w:val="none" w:sz="0" w:space="0" w:color="auto"/>
        <w:right w:val="none" w:sz="0" w:space="0" w:color="auto"/>
      </w:divBdr>
    </w:div>
    <w:div w:id="613483965">
      <w:bodyDiv w:val="1"/>
      <w:marLeft w:val="0"/>
      <w:marRight w:val="0"/>
      <w:marTop w:val="0"/>
      <w:marBottom w:val="0"/>
      <w:divBdr>
        <w:top w:val="none" w:sz="0" w:space="0" w:color="auto"/>
        <w:left w:val="none" w:sz="0" w:space="0" w:color="auto"/>
        <w:bottom w:val="none" w:sz="0" w:space="0" w:color="auto"/>
        <w:right w:val="none" w:sz="0" w:space="0" w:color="auto"/>
      </w:divBdr>
    </w:div>
    <w:div w:id="613636246">
      <w:bodyDiv w:val="1"/>
      <w:marLeft w:val="0"/>
      <w:marRight w:val="0"/>
      <w:marTop w:val="0"/>
      <w:marBottom w:val="0"/>
      <w:divBdr>
        <w:top w:val="none" w:sz="0" w:space="0" w:color="auto"/>
        <w:left w:val="none" w:sz="0" w:space="0" w:color="auto"/>
        <w:bottom w:val="none" w:sz="0" w:space="0" w:color="auto"/>
        <w:right w:val="none" w:sz="0" w:space="0" w:color="auto"/>
      </w:divBdr>
    </w:div>
    <w:div w:id="627325122">
      <w:bodyDiv w:val="1"/>
      <w:marLeft w:val="0"/>
      <w:marRight w:val="0"/>
      <w:marTop w:val="0"/>
      <w:marBottom w:val="0"/>
      <w:divBdr>
        <w:top w:val="none" w:sz="0" w:space="0" w:color="auto"/>
        <w:left w:val="none" w:sz="0" w:space="0" w:color="auto"/>
        <w:bottom w:val="none" w:sz="0" w:space="0" w:color="auto"/>
        <w:right w:val="none" w:sz="0" w:space="0" w:color="auto"/>
      </w:divBdr>
    </w:div>
    <w:div w:id="727341143">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800197838">
      <w:bodyDiv w:val="1"/>
      <w:marLeft w:val="0"/>
      <w:marRight w:val="0"/>
      <w:marTop w:val="0"/>
      <w:marBottom w:val="0"/>
      <w:divBdr>
        <w:top w:val="none" w:sz="0" w:space="0" w:color="auto"/>
        <w:left w:val="none" w:sz="0" w:space="0" w:color="auto"/>
        <w:bottom w:val="none" w:sz="0" w:space="0" w:color="auto"/>
        <w:right w:val="none" w:sz="0" w:space="0" w:color="auto"/>
      </w:divBdr>
    </w:div>
    <w:div w:id="813137841">
      <w:bodyDiv w:val="1"/>
      <w:marLeft w:val="0"/>
      <w:marRight w:val="0"/>
      <w:marTop w:val="0"/>
      <w:marBottom w:val="0"/>
      <w:divBdr>
        <w:top w:val="none" w:sz="0" w:space="0" w:color="auto"/>
        <w:left w:val="none" w:sz="0" w:space="0" w:color="auto"/>
        <w:bottom w:val="none" w:sz="0" w:space="0" w:color="auto"/>
        <w:right w:val="none" w:sz="0" w:space="0" w:color="auto"/>
      </w:divBdr>
    </w:div>
    <w:div w:id="864366070">
      <w:bodyDiv w:val="1"/>
      <w:marLeft w:val="0"/>
      <w:marRight w:val="0"/>
      <w:marTop w:val="0"/>
      <w:marBottom w:val="0"/>
      <w:divBdr>
        <w:top w:val="none" w:sz="0" w:space="0" w:color="auto"/>
        <w:left w:val="none" w:sz="0" w:space="0" w:color="auto"/>
        <w:bottom w:val="none" w:sz="0" w:space="0" w:color="auto"/>
        <w:right w:val="none" w:sz="0" w:space="0" w:color="auto"/>
      </w:divBdr>
    </w:div>
    <w:div w:id="911700850">
      <w:bodyDiv w:val="1"/>
      <w:marLeft w:val="0"/>
      <w:marRight w:val="0"/>
      <w:marTop w:val="0"/>
      <w:marBottom w:val="0"/>
      <w:divBdr>
        <w:top w:val="none" w:sz="0" w:space="0" w:color="auto"/>
        <w:left w:val="none" w:sz="0" w:space="0" w:color="auto"/>
        <w:bottom w:val="none" w:sz="0" w:space="0" w:color="auto"/>
        <w:right w:val="none" w:sz="0" w:space="0" w:color="auto"/>
      </w:divBdr>
    </w:div>
    <w:div w:id="911819179">
      <w:bodyDiv w:val="1"/>
      <w:marLeft w:val="0"/>
      <w:marRight w:val="0"/>
      <w:marTop w:val="0"/>
      <w:marBottom w:val="0"/>
      <w:divBdr>
        <w:top w:val="none" w:sz="0" w:space="0" w:color="auto"/>
        <w:left w:val="none" w:sz="0" w:space="0" w:color="auto"/>
        <w:bottom w:val="none" w:sz="0" w:space="0" w:color="auto"/>
        <w:right w:val="none" w:sz="0" w:space="0" w:color="auto"/>
      </w:divBdr>
    </w:div>
    <w:div w:id="921379777">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423406639">
      <w:bodyDiv w:val="1"/>
      <w:marLeft w:val="0"/>
      <w:marRight w:val="0"/>
      <w:marTop w:val="0"/>
      <w:marBottom w:val="0"/>
      <w:divBdr>
        <w:top w:val="none" w:sz="0" w:space="0" w:color="auto"/>
        <w:left w:val="none" w:sz="0" w:space="0" w:color="auto"/>
        <w:bottom w:val="none" w:sz="0" w:space="0" w:color="auto"/>
        <w:right w:val="none" w:sz="0" w:space="0" w:color="auto"/>
      </w:divBdr>
    </w:div>
    <w:div w:id="1507863915">
      <w:bodyDiv w:val="1"/>
      <w:marLeft w:val="0"/>
      <w:marRight w:val="0"/>
      <w:marTop w:val="0"/>
      <w:marBottom w:val="0"/>
      <w:divBdr>
        <w:top w:val="none" w:sz="0" w:space="0" w:color="auto"/>
        <w:left w:val="none" w:sz="0" w:space="0" w:color="auto"/>
        <w:bottom w:val="none" w:sz="0" w:space="0" w:color="auto"/>
        <w:right w:val="none" w:sz="0" w:space="0" w:color="auto"/>
      </w:divBdr>
    </w:div>
    <w:div w:id="1507865955">
      <w:bodyDiv w:val="1"/>
      <w:marLeft w:val="0"/>
      <w:marRight w:val="0"/>
      <w:marTop w:val="0"/>
      <w:marBottom w:val="0"/>
      <w:divBdr>
        <w:top w:val="none" w:sz="0" w:space="0" w:color="auto"/>
        <w:left w:val="none" w:sz="0" w:space="0" w:color="auto"/>
        <w:bottom w:val="none" w:sz="0" w:space="0" w:color="auto"/>
        <w:right w:val="none" w:sz="0" w:space="0" w:color="auto"/>
      </w:divBdr>
    </w:div>
    <w:div w:id="1508982372">
      <w:bodyDiv w:val="1"/>
      <w:marLeft w:val="0"/>
      <w:marRight w:val="0"/>
      <w:marTop w:val="0"/>
      <w:marBottom w:val="0"/>
      <w:divBdr>
        <w:top w:val="none" w:sz="0" w:space="0" w:color="auto"/>
        <w:left w:val="none" w:sz="0" w:space="0" w:color="auto"/>
        <w:bottom w:val="none" w:sz="0" w:space="0" w:color="auto"/>
        <w:right w:val="none" w:sz="0" w:space="0" w:color="auto"/>
      </w:divBdr>
    </w:div>
    <w:div w:id="1568998738">
      <w:bodyDiv w:val="1"/>
      <w:marLeft w:val="0"/>
      <w:marRight w:val="0"/>
      <w:marTop w:val="0"/>
      <w:marBottom w:val="0"/>
      <w:divBdr>
        <w:top w:val="none" w:sz="0" w:space="0" w:color="auto"/>
        <w:left w:val="none" w:sz="0" w:space="0" w:color="auto"/>
        <w:bottom w:val="none" w:sz="0" w:space="0" w:color="auto"/>
        <w:right w:val="none" w:sz="0" w:space="0" w:color="auto"/>
      </w:divBdr>
    </w:div>
    <w:div w:id="1619871273">
      <w:bodyDiv w:val="1"/>
      <w:marLeft w:val="0"/>
      <w:marRight w:val="0"/>
      <w:marTop w:val="0"/>
      <w:marBottom w:val="0"/>
      <w:divBdr>
        <w:top w:val="none" w:sz="0" w:space="0" w:color="auto"/>
        <w:left w:val="none" w:sz="0" w:space="0" w:color="auto"/>
        <w:bottom w:val="none" w:sz="0" w:space="0" w:color="auto"/>
        <w:right w:val="none" w:sz="0" w:space="0" w:color="auto"/>
      </w:divBdr>
    </w:div>
    <w:div w:id="1695695027">
      <w:bodyDiv w:val="1"/>
      <w:marLeft w:val="0"/>
      <w:marRight w:val="0"/>
      <w:marTop w:val="0"/>
      <w:marBottom w:val="0"/>
      <w:divBdr>
        <w:top w:val="none" w:sz="0" w:space="0" w:color="auto"/>
        <w:left w:val="none" w:sz="0" w:space="0" w:color="auto"/>
        <w:bottom w:val="none" w:sz="0" w:space="0" w:color="auto"/>
        <w:right w:val="none" w:sz="0" w:space="0" w:color="auto"/>
      </w:divBdr>
    </w:div>
    <w:div w:id="1799451381">
      <w:bodyDiv w:val="1"/>
      <w:marLeft w:val="0"/>
      <w:marRight w:val="0"/>
      <w:marTop w:val="0"/>
      <w:marBottom w:val="0"/>
      <w:divBdr>
        <w:top w:val="none" w:sz="0" w:space="0" w:color="auto"/>
        <w:left w:val="none" w:sz="0" w:space="0" w:color="auto"/>
        <w:bottom w:val="none" w:sz="0" w:space="0" w:color="auto"/>
        <w:right w:val="none" w:sz="0" w:space="0" w:color="auto"/>
      </w:divBdr>
    </w:div>
    <w:div w:id="1869951158">
      <w:bodyDiv w:val="1"/>
      <w:marLeft w:val="0"/>
      <w:marRight w:val="0"/>
      <w:marTop w:val="0"/>
      <w:marBottom w:val="0"/>
      <w:divBdr>
        <w:top w:val="none" w:sz="0" w:space="0" w:color="auto"/>
        <w:left w:val="none" w:sz="0" w:space="0" w:color="auto"/>
        <w:bottom w:val="none" w:sz="0" w:space="0" w:color="auto"/>
        <w:right w:val="none" w:sz="0" w:space="0" w:color="auto"/>
      </w:divBdr>
    </w:div>
    <w:div w:id="1914050335">
      <w:bodyDiv w:val="1"/>
      <w:marLeft w:val="0"/>
      <w:marRight w:val="0"/>
      <w:marTop w:val="0"/>
      <w:marBottom w:val="0"/>
      <w:divBdr>
        <w:top w:val="none" w:sz="0" w:space="0" w:color="auto"/>
        <w:left w:val="none" w:sz="0" w:space="0" w:color="auto"/>
        <w:bottom w:val="none" w:sz="0" w:space="0" w:color="auto"/>
        <w:right w:val="none" w:sz="0" w:space="0" w:color="auto"/>
      </w:divBdr>
    </w:div>
    <w:div w:id="1977293815">
      <w:bodyDiv w:val="1"/>
      <w:marLeft w:val="0"/>
      <w:marRight w:val="0"/>
      <w:marTop w:val="0"/>
      <w:marBottom w:val="0"/>
      <w:divBdr>
        <w:top w:val="none" w:sz="0" w:space="0" w:color="auto"/>
        <w:left w:val="none" w:sz="0" w:space="0" w:color="auto"/>
        <w:bottom w:val="none" w:sz="0" w:space="0" w:color="auto"/>
        <w:right w:val="none" w:sz="0" w:space="0" w:color="auto"/>
      </w:divBdr>
    </w:div>
    <w:div w:id="2012561546">
      <w:bodyDiv w:val="1"/>
      <w:marLeft w:val="0"/>
      <w:marRight w:val="0"/>
      <w:marTop w:val="0"/>
      <w:marBottom w:val="0"/>
      <w:divBdr>
        <w:top w:val="none" w:sz="0" w:space="0" w:color="auto"/>
        <w:left w:val="none" w:sz="0" w:space="0" w:color="auto"/>
        <w:bottom w:val="none" w:sz="0" w:space="0" w:color="auto"/>
        <w:right w:val="none" w:sz="0" w:space="0" w:color="auto"/>
      </w:divBdr>
    </w:div>
    <w:div w:id="20613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yallan@gatech.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Connected-component_labeli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CDBFC-CB30-9E45-B96A-3B3F2B914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232</TotalTime>
  <Pages>11</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Allan Reyes</cp:lastModifiedBy>
  <cp:revision>67</cp:revision>
  <cp:lastPrinted>2018-10-29T00:24:00Z</cp:lastPrinted>
  <dcterms:created xsi:type="dcterms:W3CDTF">2018-10-29T00:24:00Z</dcterms:created>
  <dcterms:modified xsi:type="dcterms:W3CDTF">2018-11-30T06:42:00Z</dcterms:modified>
</cp:coreProperties>
</file>