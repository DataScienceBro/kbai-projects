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17121" w14:textId="39390003" w:rsidR="00BD5831" w:rsidRDefault="003A4980" w:rsidP="00D5034D">
      <w:pPr>
        <w:pStyle w:val="Title"/>
      </w:pPr>
      <w:r>
        <w:t>Project</w:t>
      </w:r>
      <w:r w:rsidR="00E20BC5">
        <w:t xml:space="preserve"> 2</w:t>
      </w:r>
    </w:p>
    <w:p w14:paraId="68BDE21E" w14:textId="576212C3" w:rsidR="00D5034D" w:rsidRDefault="00E70E1C" w:rsidP="00D5034D">
      <w:pPr>
        <w:pStyle w:val="Subtitle"/>
        <w:rPr>
          <w:rStyle w:val="Hyperlink"/>
        </w:rPr>
      </w:pPr>
      <w:r>
        <w:t>Allan Reyes</w:t>
      </w:r>
      <w:r w:rsidR="00D5034D">
        <w:br/>
      </w:r>
      <w:hyperlink r:id="rId8" w:history="1">
        <w:r w:rsidR="00811038" w:rsidRPr="0031432F">
          <w:rPr>
            <w:rStyle w:val="Hyperlink"/>
          </w:rPr>
          <w:t>reyallan@gatech.edu</w:t>
        </w:r>
      </w:hyperlink>
    </w:p>
    <w:p w14:paraId="0525F9FE" w14:textId="3BF608AE" w:rsidR="00FC1B63" w:rsidRDefault="00BF6AE2" w:rsidP="00811038">
      <w:pPr>
        <w:pStyle w:val="Heading1"/>
      </w:pPr>
      <w:r>
        <w:t>Project’s Approach</w:t>
      </w:r>
    </w:p>
    <w:p w14:paraId="31843052" w14:textId="6DEF3113" w:rsidR="00E20BC5" w:rsidRDefault="00E20BC5" w:rsidP="003A4980">
      <w:r>
        <w:t>For this project, I decided to try a new approach with hopes of it being general enough to easily extend to the set</w:t>
      </w:r>
      <w:r w:rsidR="005C2BB8">
        <w:t>s</w:t>
      </w:r>
      <w:r>
        <w:t xml:space="preserve"> for the next project as well. With that in mind, I implemented the Confident Ravens Algorithm as proposed by McGreggor and Goel (2014). A crucial part of this algorithm is the fractal encoding process whose objective, at a high level, is to generate features that can describe the transformation between two or three images via fractals: a set of elements that characterize the conversion between a particular “block” of a source image into a “block” of a destination image.</w:t>
      </w:r>
    </w:p>
    <w:p w14:paraId="2550FD3D" w14:textId="5163626B" w:rsidR="00E20BC5" w:rsidRDefault="00E20BC5" w:rsidP="003A4980">
      <w:r>
        <w:t>The implementation of the fractal encoding algorithm proved to be more difficult that I had anticipated. Specifically, I believe the way it was described in the paper was not intended to be reproduced. I turned to McGreggor’s actual dissertation thesis, “Fractal Reasoning”</w:t>
      </w:r>
      <w:r w:rsidR="00C63597">
        <w:t xml:space="preserve"> (2013)</w:t>
      </w:r>
      <w:r>
        <w:t xml:space="preserve">, </w:t>
      </w:r>
      <w:r w:rsidR="00C63597">
        <w:t xml:space="preserve">hoping the process would be explained with enough details to be reproducible. Fortunately, though there were still a couple of open questions, the author dove deep into the inner workings of the algorithm which provided enough detail to understand the process better. </w:t>
      </w:r>
    </w:p>
    <w:p w14:paraId="6CC385B3" w14:textId="0A5B405C" w:rsidR="00C63597" w:rsidRDefault="00C63597" w:rsidP="003A4980">
      <w:r>
        <w:t>I was able to implement a working fractal encoding algorithm, at least to the extent of my understanding, and verified I could actually reconstruct a destination</w:t>
      </w:r>
      <w:r w:rsidR="00AA4161">
        <w:t xml:space="preserve"> image </w:t>
      </w:r>
      <w:r>
        <w:t xml:space="preserve">given the encoding from the source image. With this algorithm in place, I proceeded to develop the actual Confident Ravens Algorithm, whose pseudocode was easy to follow and reproduce. </w:t>
      </w:r>
      <w:r w:rsidR="003F137F">
        <w:t>The results published in the paper were astounding, so I was hoping to get similar or near-similar results when running it against the problems for this project.</w:t>
      </w:r>
    </w:p>
    <w:p w14:paraId="1DFFC11B" w14:textId="7C0FB7A5" w:rsidR="003F137F" w:rsidRDefault="003F137F" w:rsidP="003A4980">
      <w:r>
        <w:t xml:space="preserve">Unfortunately, my results were significantly worse than those published in the paper. In fact, </w:t>
      </w:r>
      <w:r w:rsidR="00B2754C">
        <w:t>my</w:t>
      </w:r>
      <w:r>
        <w:t xml:space="preserve"> implementation was only able to solve two problems of the Basic Set C. Moreover, the running time of the algorithm was exponentially </w:t>
      </w:r>
      <w:r w:rsidR="00B2754C">
        <w:t>large</w:t>
      </w:r>
      <w:r>
        <w:t>, taking almost 30 minutes to go through the set of Basic problems</w:t>
      </w:r>
      <w:r w:rsidR="00B2754C">
        <w:t xml:space="preserve"> only</w:t>
      </w:r>
      <w:r>
        <w:t xml:space="preserve">. I did not even bother running it against the Test set since I knew the auto-grader would </w:t>
      </w:r>
      <w:r>
        <w:lastRenderedPageBreak/>
        <w:t>time out. Given the poor results and the terrible performance, I decided to abandon this approach and the idea of implementing something completely new.</w:t>
      </w:r>
    </w:p>
    <w:p w14:paraId="7859824B" w14:textId="2102C9C2" w:rsidR="003F137F" w:rsidRDefault="00B2754C" w:rsidP="003A4980">
      <w:r>
        <w:t xml:space="preserve">So, </w:t>
      </w:r>
      <w:r w:rsidR="003F137F">
        <w:t xml:space="preserve">I decided to stick with the same approach as Project 1 since it had given really good results, and work on extending </w:t>
      </w:r>
      <w:r w:rsidR="00736933">
        <w:t xml:space="preserve">it </w:t>
      </w:r>
      <w:r w:rsidR="003F137F">
        <w:t>to handle the 3x3 problems for this project. This approach involves using visual transformations to manipulate the images, as wel</w:t>
      </w:r>
      <w:r w:rsidR="00736933">
        <w:t>l as, semantic relationships whenever image transformations are not enough to solve the problems.</w:t>
      </w:r>
    </w:p>
    <w:p w14:paraId="7AC1A2B4" w14:textId="5DD195BE" w:rsidR="00C771E8" w:rsidRDefault="000E6451" w:rsidP="00B31D50">
      <w:r>
        <w:rPr>
          <w:noProof/>
        </w:rPr>
        <mc:AlternateContent>
          <mc:Choice Requires="wps">
            <w:drawing>
              <wp:anchor distT="0" distB="0" distL="114300" distR="114300" simplePos="0" relativeHeight="251681792" behindDoc="0" locked="0" layoutInCell="1" allowOverlap="1" wp14:anchorId="6999165D" wp14:editId="6B0D90F5">
                <wp:simplePos x="0" y="0"/>
                <wp:positionH relativeFrom="column">
                  <wp:posOffset>33655</wp:posOffset>
                </wp:positionH>
                <wp:positionV relativeFrom="paragraph">
                  <wp:posOffset>4809702</wp:posOffset>
                </wp:positionV>
                <wp:extent cx="49695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969510" cy="635"/>
                        </a:xfrm>
                        <a:prstGeom prst="rect">
                          <a:avLst/>
                        </a:prstGeom>
                        <a:solidFill>
                          <a:prstClr val="white"/>
                        </a:solidFill>
                        <a:ln>
                          <a:noFill/>
                        </a:ln>
                      </wps:spPr>
                      <wps:txbx>
                        <w:txbxContent>
                          <w:p w14:paraId="70C87AC7" w14:textId="3402A479" w:rsidR="000E6451" w:rsidRPr="005F1574" w:rsidRDefault="000E6451" w:rsidP="000E6451">
                            <w:pPr>
                              <w:pStyle w:val="Caption"/>
                              <w:jc w:val="center"/>
                              <w:rPr>
                                <w:i w:val="0"/>
                                <w:noProof/>
                                <w:color w:val="000000" w:themeColor="text1"/>
                                <w:sz w:val="20"/>
                              </w:rPr>
                            </w:pPr>
                            <w:r w:rsidRPr="005F1574">
                              <w:rPr>
                                <w:b/>
                                <w:i w:val="0"/>
                                <w:color w:val="000000" w:themeColor="text1"/>
                                <w:sz w:val="20"/>
                              </w:rPr>
                              <w:t xml:space="preserve">Figure </w:t>
                            </w:r>
                            <w:r w:rsidRPr="005F1574">
                              <w:rPr>
                                <w:b/>
                                <w:i w:val="0"/>
                                <w:color w:val="000000" w:themeColor="text1"/>
                                <w:sz w:val="20"/>
                              </w:rPr>
                              <w:fldChar w:fldCharType="begin"/>
                            </w:r>
                            <w:r w:rsidRPr="005F1574">
                              <w:rPr>
                                <w:b/>
                                <w:i w:val="0"/>
                                <w:color w:val="000000" w:themeColor="text1"/>
                                <w:sz w:val="20"/>
                              </w:rPr>
                              <w:instrText xml:space="preserve"> SEQ Figure \* ARABIC </w:instrText>
                            </w:r>
                            <w:r w:rsidRPr="005F1574">
                              <w:rPr>
                                <w:b/>
                                <w:i w:val="0"/>
                                <w:color w:val="000000" w:themeColor="text1"/>
                                <w:sz w:val="20"/>
                              </w:rPr>
                              <w:fldChar w:fldCharType="separate"/>
                            </w:r>
                            <w:r w:rsidR="005F1574" w:rsidRPr="005F1574">
                              <w:rPr>
                                <w:b/>
                                <w:i w:val="0"/>
                                <w:noProof/>
                                <w:color w:val="000000" w:themeColor="text1"/>
                                <w:sz w:val="20"/>
                              </w:rPr>
                              <w:t>1</w:t>
                            </w:r>
                            <w:r w:rsidRPr="005F1574">
                              <w:rPr>
                                <w:b/>
                                <w:i w:val="0"/>
                                <w:color w:val="000000" w:themeColor="text1"/>
                                <w:sz w:val="20"/>
                              </w:rPr>
                              <w:fldChar w:fldCharType="end"/>
                            </w:r>
                            <w:r w:rsidR="005C1446" w:rsidRPr="005F1574">
                              <w:rPr>
                                <w:b/>
                                <w:i w:val="0"/>
                                <w:color w:val="000000" w:themeColor="text1"/>
                                <w:sz w:val="20"/>
                              </w:rPr>
                              <w:t>.</w:t>
                            </w:r>
                            <w:r w:rsidR="005C1446" w:rsidRPr="005F1574">
                              <w:rPr>
                                <w:i w:val="0"/>
                                <w:color w:val="000000" w:themeColor="text1"/>
                                <w:sz w:val="20"/>
                              </w:rPr>
                              <w:t xml:space="preserve"> </w:t>
                            </w:r>
                            <w:r w:rsidRPr="005F1574">
                              <w:rPr>
                                <w:i w:val="0"/>
                                <w:color w:val="000000" w:themeColor="text1"/>
                                <w:sz w:val="20"/>
                              </w:rPr>
                              <w:t>A</w:t>
                            </w:r>
                            <w:r w:rsidR="005C1446" w:rsidRPr="005F1574">
                              <w:rPr>
                                <w:i w:val="0"/>
                                <w:color w:val="000000" w:themeColor="text1"/>
                                <w:sz w:val="20"/>
                              </w:rPr>
                              <w:t>:</w:t>
                            </w:r>
                            <w:r w:rsidRPr="005F1574">
                              <w:rPr>
                                <w:i w:val="0"/>
                                <w:color w:val="000000" w:themeColor="text1"/>
                                <w:sz w:val="20"/>
                              </w:rPr>
                              <w:t xml:space="preserve"> Basic Problem C-09</w:t>
                            </w:r>
                            <w:r w:rsidR="005C1446" w:rsidRPr="005F1574">
                              <w:rPr>
                                <w:i w:val="0"/>
                                <w:color w:val="000000" w:themeColor="text1"/>
                                <w:sz w:val="20"/>
                              </w:rPr>
                              <w:t xml:space="preserve"> with middle transition frames. B: Basic Problem C-07 with middle transition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99165D" id="_x0000_t202" coordsize="21600,21600" o:spt="202" path="m,l,21600r21600,l21600,xe">
                <v:stroke joinstyle="miter"/>
                <v:path gradientshapeok="t" o:connecttype="rect"/>
              </v:shapetype>
              <v:shape id="Text Box 1" o:spid="_x0000_s1026" type="#_x0000_t202" style="position:absolute;left:0;text-align:left;margin-left:2.65pt;margin-top:378.7pt;width:391.3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" stroked="f">
                <v:textbox style="mso-fit-shape-to-text:t" inset="0,0,0,0">
                  <w:txbxContent>
                    <w:p w14:paraId="70C87AC7" w14:textId="3402A479" w:rsidR="000E6451" w:rsidRPr="005F1574" w:rsidRDefault="000E6451" w:rsidP="000E6451">
                      <w:pPr>
                        <w:pStyle w:val="Caption"/>
                        <w:jc w:val="center"/>
                        <w:rPr>
                          <w:i w:val="0"/>
                          <w:noProof/>
                          <w:color w:val="000000" w:themeColor="text1"/>
                          <w:sz w:val="20"/>
                        </w:rPr>
                      </w:pPr>
                      <w:r w:rsidRPr="005F1574">
                        <w:rPr>
                          <w:b/>
                          <w:i w:val="0"/>
                          <w:color w:val="000000" w:themeColor="text1"/>
                          <w:sz w:val="20"/>
                        </w:rPr>
                        <w:t xml:space="preserve">Figure </w:t>
                      </w:r>
                      <w:r w:rsidRPr="005F1574">
                        <w:rPr>
                          <w:b/>
                          <w:i w:val="0"/>
                          <w:color w:val="000000" w:themeColor="text1"/>
                          <w:sz w:val="20"/>
                        </w:rPr>
                        <w:fldChar w:fldCharType="begin"/>
                      </w:r>
                      <w:r w:rsidRPr="005F1574">
                        <w:rPr>
                          <w:b/>
                          <w:i w:val="0"/>
                          <w:color w:val="000000" w:themeColor="text1"/>
                          <w:sz w:val="20"/>
                        </w:rPr>
                        <w:instrText xml:space="preserve"> SEQ Figure \* ARABIC </w:instrText>
                      </w:r>
                      <w:r w:rsidRPr="005F1574">
                        <w:rPr>
                          <w:b/>
                          <w:i w:val="0"/>
                          <w:color w:val="000000" w:themeColor="text1"/>
                          <w:sz w:val="20"/>
                        </w:rPr>
                        <w:fldChar w:fldCharType="separate"/>
                      </w:r>
                      <w:r w:rsidR="005F1574" w:rsidRPr="005F1574">
                        <w:rPr>
                          <w:b/>
                          <w:i w:val="0"/>
                          <w:noProof/>
                          <w:color w:val="000000" w:themeColor="text1"/>
                          <w:sz w:val="20"/>
                        </w:rPr>
                        <w:t>1</w:t>
                      </w:r>
                      <w:r w:rsidRPr="005F1574">
                        <w:rPr>
                          <w:b/>
                          <w:i w:val="0"/>
                          <w:color w:val="000000" w:themeColor="text1"/>
                          <w:sz w:val="20"/>
                        </w:rPr>
                        <w:fldChar w:fldCharType="end"/>
                      </w:r>
                      <w:r w:rsidR="005C1446" w:rsidRPr="005F1574">
                        <w:rPr>
                          <w:b/>
                          <w:i w:val="0"/>
                          <w:color w:val="000000" w:themeColor="text1"/>
                          <w:sz w:val="20"/>
                        </w:rPr>
                        <w:t>.</w:t>
                      </w:r>
                      <w:r w:rsidR="005C1446" w:rsidRPr="005F1574">
                        <w:rPr>
                          <w:i w:val="0"/>
                          <w:color w:val="000000" w:themeColor="text1"/>
                          <w:sz w:val="20"/>
                        </w:rPr>
                        <w:t xml:space="preserve"> </w:t>
                      </w:r>
                      <w:r w:rsidRPr="005F1574">
                        <w:rPr>
                          <w:i w:val="0"/>
                          <w:color w:val="000000" w:themeColor="text1"/>
                          <w:sz w:val="20"/>
                        </w:rPr>
                        <w:t>A</w:t>
                      </w:r>
                      <w:r w:rsidR="005C1446" w:rsidRPr="005F1574">
                        <w:rPr>
                          <w:i w:val="0"/>
                          <w:color w:val="000000" w:themeColor="text1"/>
                          <w:sz w:val="20"/>
                        </w:rPr>
                        <w:t>:</w:t>
                      </w:r>
                      <w:r w:rsidRPr="005F1574">
                        <w:rPr>
                          <w:i w:val="0"/>
                          <w:color w:val="000000" w:themeColor="text1"/>
                          <w:sz w:val="20"/>
                        </w:rPr>
                        <w:t xml:space="preserve"> Basic Problem C-09</w:t>
                      </w:r>
                      <w:r w:rsidR="005C1446" w:rsidRPr="005F1574">
                        <w:rPr>
                          <w:i w:val="0"/>
                          <w:color w:val="000000" w:themeColor="text1"/>
                          <w:sz w:val="20"/>
                        </w:rPr>
                        <w:t xml:space="preserve"> with middle transition frames. B: Basic Problem C-07 with middle transition frames.</w:t>
                      </w:r>
                    </w:p>
                  </w:txbxContent>
                </v:textbox>
                <w10:wrap type="square"/>
              </v:shape>
            </w:pict>
          </mc:Fallback>
        </mc:AlternateContent>
      </w:r>
      <w:r>
        <w:rPr>
          <w:noProof/>
        </w:rPr>
        <w:drawing>
          <wp:anchor distT="0" distB="0" distL="114300" distR="114300" simplePos="0" relativeHeight="251679744" behindDoc="0" locked="0" layoutInCell="1" allowOverlap="1" wp14:anchorId="2EEF5E9B" wp14:editId="71B1FA8D">
            <wp:simplePos x="0" y="0"/>
            <wp:positionH relativeFrom="column">
              <wp:posOffset>2556722</wp:posOffset>
            </wp:positionH>
            <wp:positionV relativeFrom="paragraph">
              <wp:posOffset>2858346</wp:posOffset>
            </wp:positionV>
            <wp:extent cx="2560320" cy="2048256"/>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 Problem C-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320" cy="2048256"/>
                    </a:xfrm>
                    <a:prstGeom prst="rect">
                      <a:avLst/>
                    </a:prstGeom>
                  </pic:spPr>
                </pic:pic>
              </a:graphicData>
            </a:graphic>
            <wp14:sizeRelH relativeFrom="page">
              <wp14:pctWidth>0</wp14:pctWidth>
            </wp14:sizeRelH>
            <wp14:sizeRelV relativeFrom="page">
              <wp14:pctHeight>0</wp14:pctHeight>
            </wp14:sizeRelV>
          </wp:anchor>
        </w:drawing>
      </w:r>
      <w:r w:rsidR="00736933">
        <w:t xml:space="preserve">One of the key realizations I had once I started following the approach mentioned above, was that for the problems in this particular set, almost all middle frames are simply, what I call, </w:t>
      </w:r>
      <w:r w:rsidR="00736933">
        <w:rPr>
          <w:i/>
        </w:rPr>
        <w:t>transition</w:t>
      </w:r>
      <w:r w:rsidR="00736933">
        <w:t xml:space="preserve"> fram</w:t>
      </w:r>
      <w:bookmarkStart w:id="0" w:name="_GoBack"/>
      <w:bookmarkEnd w:id="0"/>
      <w:r w:rsidR="00736933">
        <w:t xml:space="preserve">es. In other words, they seem to be only </w:t>
      </w:r>
      <w:r w:rsidR="00736933">
        <w:rPr>
          <w:i/>
        </w:rPr>
        <w:t>middle</w:t>
      </w:r>
      <w:r w:rsidR="00736933">
        <w:t xml:space="preserve"> states to an actual final transformation; which means that, for the most part, these frames can be ignored and only the best transformation between the first and third frame needs to be found. As an example, look at Problem C-09 (</w:t>
      </w:r>
      <w:r w:rsidR="00736933">
        <w:rPr>
          <w:i/>
        </w:rPr>
        <w:t>Figure 1.A</w:t>
      </w:r>
      <w:r w:rsidR="00736933">
        <w:t>). It is clear that the shapes from the first frame, image “A” for example, are switching sides. The middle frame</w:t>
      </w:r>
      <w:r w:rsidR="00D02DC0">
        <w:t>s</w:t>
      </w:r>
      <w:r w:rsidR="00736933">
        <w:t xml:space="preserve">, like image “B”, are simply the </w:t>
      </w:r>
      <w:r w:rsidR="00736933">
        <w:rPr>
          <w:i/>
        </w:rPr>
        <w:t>transition</w:t>
      </w:r>
      <w:r w:rsidR="00736933">
        <w:t xml:space="preserve"> between the shapes switching from </w:t>
      </w:r>
      <w:r w:rsidR="00D02DC0">
        <w:t xml:space="preserve">one </w:t>
      </w:r>
      <w:r w:rsidR="00736933">
        <w:t>side to the other, and thus the agent only needs to care about moving the shapes from the first frame to the third, which is the actual final transformation. Another example of this property can be seen in Problem C-07 (</w:t>
      </w:r>
      <w:r w:rsidR="00736933">
        <w:rPr>
          <w:i/>
        </w:rPr>
        <w:t>Figure 1.B</w:t>
      </w:r>
      <w:r w:rsidR="00736933">
        <w:t>) where the circle in the first frame is moving to the other side in the third frame; the second frame, is simply the natural moving transition.</w:t>
      </w:r>
    </w:p>
    <w:p w14:paraId="07BDF1A6" w14:textId="22A93BAF" w:rsidR="00736933" w:rsidRDefault="000E6451" w:rsidP="00B31D50">
      <w:r>
        <w:rPr>
          <w:noProof/>
        </w:rPr>
        <w:drawing>
          <wp:anchor distT="0" distB="0" distL="114300" distR="114300" simplePos="0" relativeHeight="251678720" behindDoc="0" locked="0" layoutInCell="1" allowOverlap="1" wp14:anchorId="39E20C82" wp14:editId="123BF4BD">
            <wp:simplePos x="0" y="0"/>
            <wp:positionH relativeFrom="column">
              <wp:posOffset>0</wp:posOffset>
            </wp:positionH>
            <wp:positionV relativeFrom="paragraph">
              <wp:posOffset>0</wp:posOffset>
            </wp:positionV>
            <wp:extent cx="2560320" cy="2048256"/>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Problem C-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0320" cy="2048256"/>
                    </a:xfrm>
                    <a:prstGeom prst="rect">
                      <a:avLst/>
                    </a:prstGeom>
                  </pic:spPr>
                </pic:pic>
              </a:graphicData>
            </a:graphic>
            <wp14:sizeRelH relativeFrom="page">
              <wp14:pctWidth>0</wp14:pctWidth>
            </wp14:sizeRelH>
            <wp14:sizeRelV relativeFrom="page">
              <wp14:pctHeight>0</wp14:pctHeight>
            </wp14:sizeRelV>
          </wp:anchor>
        </w:drawing>
      </w:r>
    </w:p>
    <w:p w14:paraId="73B5FF4E" w14:textId="15374219" w:rsidR="00F91C36" w:rsidRPr="004007CF" w:rsidRDefault="00736933" w:rsidP="004007CF">
      <w:pPr>
        <w:pStyle w:val="Heading1"/>
      </w:pPr>
      <w:r>
        <w:br w:type="page"/>
      </w:r>
      <w:r w:rsidR="00DB746C">
        <w:lastRenderedPageBreak/>
        <w:t>Final Agent: How it Works</w:t>
      </w:r>
    </w:p>
    <w:p w14:paraId="5ED08A81" w14:textId="7C602E31" w:rsidR="00DB746C" w:rsidRDefault="00F91C36" w:rsidP="00F91C36">
      <w:r>
        <w:t>My final agent works in two phases, each leveraging the Generate &amp; Test technique. First, it attempts to solve the problem visually via affine transformations of the images</w:t>
      </w:r>
      <w:r w:rsidR="00C41F0C">
        <w:t xml:space="preserve"> without any knowledge representation</w:t>
      </w:r>
      <w:r>
        <w:t>. It has a list of the different transformations (</w:t>
      </w:r>
      <w:r>
        <w:rPr>
          <w:i/>
        </w:rPr>
        <w:t>Table 1</w:t>
      </w:r>
      <w:r>
        <w:t xml:space="preserve">) it can try and applies them all to the given problem for each of the different </w:t>
      </w:r>
      <w:r>
        <w:rPr>
          <w:i/>
        </w:rPr>
        <w:t>axes</w:t>
      </w:r>
      <w:r w:rsidR="009575CB">
        <w:t xml:space="preserve">, i.e. row-wise, </w:t>
      </w:r>
      <w:r>
        <w:t>column-wise</w:t>
      </w:r>
      <w:r w:rsidR="009575CB">
        <w:t xml:space="preserve"> and diagonal-wise</w:t>
      </w:r>
      <w:r>
        <w:t xml:space="preserve">, to generate the expected answer. It then iterates through each of the available candidates to test which one best matches the expected </w:t>
      </w:r>
      <w:r w:rsidR="00DB746C">
        <w:t>answer.</w:t>
      </w:r>
    </w:p>
    <w:p w14:paraId="76EDF3C7" w14:textId="589913BB" w:rsidR="008B262B" w:rsidRPr="008B262B" w:rsidRDefault="008B262B" w:rsidP="008B262B">
      <w:pPr>
        <w:pStyle w:val="Caption"/>
        <w:keepNext/>
        <w:jc w:val="center"/>
        <w:rPr>
          <w:i w:val="0"/>
          <w:color w:val="000000" w:themeColor="text1"/>
          <w:sz w:val="20"/>
        </w:rPr>
      </w:pPr>
      <w:r w:rsidRPr="008B262B">
        <w:rPr>
          <w:b/>
          <w:i w:val="0"/>
          <w:color w:val="000000" w:themeColor="text1"/>
          <w:sz w:val="20"/>
        </w:rPr>
        <w:t xml:space="preserve">Table </w:t>
      </w:r>
      <w:r w:rsidRPr="008B262B">
        <w:rPr>
          <w:b/>
          <w:i w:val="0"/>
          <w:color w:val="000000" w:themeColor="text1"/>
          <w:sz w:val="20"/>
        </w:rPr>
        <w:fldChar w:fldCharType="begin"/>
      </w:r>
      <w:r w:rsidRPr="008B262B">
        <w:rPr>
          <w:b/>
          <w:i w:val="0"/>
          <w:color w:val="000000" w:themeColor="text1"/>
          <w:sz w:val="20"/>
        </w:rPr>
        <w:instrText xml:space="preserve"> SEQ Table \* ARABIC </w:instrText>
      </w:r>
      <w:r w:rsidRPr="008B262B">
        <w:rPr>
          <w:b/>
          <w:i w:val="0"/>
          <w:color w:val="000000" w:themeColor="text1"/>
          <w:sz w:val="20"/>
        </w:rPr>
        <w:fldChar w:fldCharType="separate"/>
      </w:r>
      <w:r w:rsidR="005F1574">
        <w:rPr>
          <w:b/>
          <w:i w:val="0"/>
          <w:noProof/>
          <w:color w:val="000000" w:themeColor="text1"/>
          <w:sz w:val="20"/>
        </w:rPr>
        <w:t>1</w:t>
      </w:r>
      <w:r w:rsidRPr="008B262B">
        <w:rPr>
          <w:b/>
          <w:i w:val="0"/>
          <w:color w:val="000000" w:themeColor="text1"/>
          <w:sz w:val="20"/>
        </w:rPr>
        <w:fldChar w:fldCharType="end"/>
      </w:r>
      <w:r w:rsidRPr="008B262B">
        <w:rPr>
          <w:b/>
          <w:i w:val="0"/>
          <w:color w:val="000000" w:themeColor="text1"/>
          <w:sz w:val="20"/>
        </w:rPr>
        <w:t>.</w:t>
      </w:r>
      <w:r w:rsidRPr="008B262B">
        <w:rPr>
          <w:i w:val="0"/>
          <w:color w:val="000000" w:themeColor="text1"/>
          <w:sz w:val="20"/>
        </w:rPr>
        <w:t xml:space="preserve"> List of all transformation</w:t>
      </w:r>
      <w:r w:rsidR="0011018C">
        <w:rPr>
          <w:i w:val="0"/>
          <w:color w:val="000000" w:themeColor="text1"/>
          <w:sz w:val="20"/>
        </w:rPr>
        <w:t>s</w:t>
      </w:r>
      <w:r w:rsidRPr="008B262B">
        <w:rPr>
          <w:i w:val="0"/>
          <w:color w:val="000000" w:themeColor="text1"/>
          <w:sz w:val="20"/>
        </w:rPr>
        <w:t xml:space="preserve"> known to the agent.</w:t>
      </w:r>
    </w:p>
    <w:tbl>
      <w:tblPr>
        <w:tblStyle w:val="TableGrid"/>
        <w:tblW w:w="0" w:type="auto"/>
        <w:tblLook w:val="04A0" w:firstRow="1" w:lastRow="0" w:firstColumn="1" w:lastColumn="0" w:noHBand="0" w:noVBand="1"/>
      </w:tblPr>
      <w:tblGrid>
        <w:gridCol w:w="3955"/>
        <w:gridCol w:w="3955"/>
      </w:tblGrid>
      <w:tr w:rsidR="00DB746C" w14:paraId="01DC9A9A" w14:textId="77777777" w:rsidTr="00DB746C">
        <w:tc>
          <w:tcPr>
            <w:tcW w:w="3955" w:type="dxa"/>
          </w:tcPr>
          <w:p w14:paraId="7214EE72" w14:textId="3B4ED749" w:rsidR="00DB746C" w:rsidRPr="00977D8A" w:rsidRDefault="00DB746C" w:rsidP="00DB746C">
            <w:pPr>
              <w:jc w:val="center"/>
              <w:rPr>
                <w:b/>
                <w:sz w:val="20"/>
              </w:rPr>
            </w:pPr>
            <w:r w:rsidRPr="00977D8A">
              <w:rPr>
                <w:b/>
                <w:sz w:val="20"/>
              </w:rPr>
              <w:t>Affine Transformation</w:t>
            </w:r>
          </w:p>
        </w:tc>
        <w:tc>
          <w:tcPr>
            <w:tcW w:w="3955" w:type="dxa"/>
          </w:tcPr>
          <w:p w14:paraId="280C7B22" w14:textId="2D8262E7" w:rsidR="00DB746C" w:rsidRPr="00977D8A" w:rsidRDefault="008B262B" w:rsidP="00DB746C">
            <w:pPr>
              <w:jc w:val="center"/>
              <w:rPr>
                <w:b/>
                <w:sz w:val="20"/>
              </w:rPr>
            </w:pPr>
            <w:r w:rsidRPr="00977D8A">
              <w:rPr>
                <w:b/>
                <w:sz w:val="20"/>
              </w:rPr>
              <w:t>Effect</w:t>
            </w:r>
          </w:p>
        </w:tc>
      </w:tr>
      <w:tr w:rsidR="00DB746C" w14:paraId="42922EB5" w14:textId="77777777" w:rsidTr="00DB746C">
        <w:tc>
          <w:tcPr>
            <w:tcW w:w="3955" w:type="dxa"/>
          </w:tcPr>
          <w:p w14:paraId="0723B1DB" w14:textId="062C4E33" w:rsidR="00DB746C" w:rsidRPr="00977D8A" w:rsidRDefault="008B262B" w:rsidP="008B262B">
            <w:pPr>
              <w:jc w:val="left"/>
              <w:rPr>
                <w:sz w:val="20"/>
              </w:rPr>
            </w:pPr>
            <w:r w:rsidRPr="00977D8A">
              <w:rPr>
                <w:sz w:val="20"/>
              </w:rPr>
              <w:t>No-Op</w:t>
            </w:r>
          </w:p>
        </w:tc>
        <w:tc>
          <w:tcPr>
            <w:tcW w:w="3955" w:type="dxa"/>
          </w:tcPr>
          <w:p w14:paraId="7F6AE2F8" w14:textId="1D0CFD38" w:rsidR="00DB746C" w:rsidRPr="00977D8A" w:rsidRDefault="008B262B" w:rsidP="008B262B">
            <w:pPr>
              <w:jc w:val="right"/>
              <w:rPr>
                <w:sz w:val="20"/>
              </w:rPr>
            </w:pPr>
            <w:r w:rsidRPr="00977D8A">
              <w:rPr>
                <w:sz w:val="20"/>
              </w:rPr>
              <w:t>Returns a copy of the given image</w:t>
            </w:r>
          </w:p>
        </w:tc>
      </w:tr>
      <w:tr w:rsidR="00DB746C" w14:paraId="01B02F00" w14:textId="77777777" w:rsidTr="00DB746C">
        <w:tc>
          <w:tcPr>
            <w:tcW w:w="3955" w:type="dxa"/>
          </w:tcPr>
          <w:p w14:paraId="7D16B296" w14:textId="52441365" w:rsidR="00DB746C" w:rsidRPr="00977D8A" w:rsidRDefault="008B262B" w:rsidP="008B262B">
            <w:pPr>
              <w:jc w:val="left"/>
              <w:rPr>
                <w:sz w:val="20"/>
              </w:rPr>
            </w:pPr>
            <w:r w:rsidRPr="00977D8A">
              <w:rPr>
                <w:sz w:val="20"/>
              </w:rPr>
              <w:t>Mirror</w:t>
            </w:r>
          </w:p>
        </w:tc>
        <w:tc>
          <w:tcPr>
            <w:tcW w:w="3955" w:type="dxa"/>
          </w:tcPr>
          <w:p w14:paraId="6ACE26B7" w14:textId="218D4A39" w:rsidR="00DB746C" w:rsidRPr="00977D8A" w:rsidRDefault="008B262B" w:rsidP="008B262B">
            <w:pPr>
              <w:jc w:val="right"/>
              <w:rPr>
                <w:sz w:val="20"/>
              </w:rPr>
            </w:pPr>
            <w:r w:rsidRPr="00977D8A">
              <w:rPr>
                <w:sz w:val="20"/>
              </w:rPr>
              <w:t>Flips image horizontally (left to right)</w:t>
            </w:r>
          </w:p>
        </w:tc>
      </w:tr>
      <w:tr w:rsidR="00DB746C" w14:paraId="0A79BA49" w14:textId="77777777" w:rsidTr="00DB746C">
        <w:tc>
          <w:tcPr>
            <w:tcW w:w="3955" w:type="dxa"/>
          </w:tcPr>
          <w:p w14:paraId="5F07B17F" w14:textId="5FD9130B" w:rsidR="00DB746C" w:rsidRPr="00977D8A" w:rsidRDefault="008B262B" w:rsidP="008B262B">
            <w:pPr>
              <w:jc w:val="left"/>
              <w:rPr>
                <w:sz w:val="20"/>
              </w:rPr>
            </w:pPr>
            <w:r w:rsidRPr="00977D8A">
              <w:rPr>
                <w:sz w:val="20"/>
              </w:rPr>
              <w:t>Flip</w:t>
            </w:r>
          </w:p>
        </w:tc>
        <w:tc>
          <w:tcPr>
            <w:tcW w:w="3955" w:type="dxa"/>
          </w:tcPr>
          <w:p w14:paraId="45312C35" w14:textId="34A6FAF4" w:rsidR="00DB746C" w:rsidRPr="00977D8A" w:rsidRDefault="008B262B" w:rsidP="008B262B">
            <w:pPr>
              <w:jc w:val="right"/>
              <w:rPr>
                <w:sz w:val="20"/>
              </w:rPr>
            </w:pPr>
            <w:r w:rsidRPr="00977D8A">
              <w:rPr>
                <w:sz w:val="20"/>
              </w:rPr>
              <w:t>Flips image vertically (top to bottom)</w:t>
            </w:r>
          </w:p>
        </w:tc>
      </w:tr>
      <w:tr w:rsidR="00DB746C" w14:paraId="32E74C8C" w14:textId="77777777" w:rsidTr="00DB746C">
        <w:tc>
          <w:tcPr>
            <w:tcW w:w="3955" w:type="dxa"/>
          </w:tcPr>
          <w:p w14:paraId="7AEC2B81" w14:textId="5ADBADA7" w:rsidR="00DB746C" w:rsidRPr="00977D8A" w:rsidRDefault="00266A3B" w:rsidP="008B262B">
            <w:pPr>
              <w:jc w:val="left"/>
              <w:rPr>
                <w:sz w:val="20"/>
              </w:rPr>
            </w:pPr>
            <w:r w:rsidRPr="00977D8A">
              <w:rPr>
                <w:sz w:val="20"/>
              </w:rPr>
              <w:t>Image Duplication</w:t>
            </w:r>
          </w:p>
        </w:tc>
        <w:tc>
          <w:tcPr>
            <w:tcW w:w="3955" w:type="dxa"/>
          </w:tcPr>
          <w:p w14:paraId="514DDB6A" w14:textId="656E0011" w:rsidR="00DB746C" w:rsidRPr="00977D8A" w:rsidRDefault="00266A3B" w:rsidP="008B262B">
            <w:pPr>
              <w:jc w:val="right"/>
              <w:rPr>
                <w:sz w:val="20"/>
              </w:rPr>
            </w:pPr>
            <w:r w:rsidRPr="00977D8A">
              <w:rPr>
                <w:sz w:val="20"/>
              </w:rPr>
              <w:t>Duplicates the image a certain number of times either overlapping, non-overlapping or side by side</w:t>
            </w:r>
          </w:p>
        </w:tc>
      </w:tr>
      <w:tr w:rsidR="00DB746C" w14:paraId="02AF3FA9" w14:textId="77777777" w:rsidTr="00DB746C">
        <w:tc>
          <w:tcPr>
            <w:tcW w:w="3955" w:type="dxa"/>
          </w:tcPr>
          <w:p w14:paraId="6E7064EF" w14:textId="24681DBD" w:rsidR="00DB746C" w:rsidRPr="00977D8A" w:rsidRDefault="00266A3B" w:rsidP="008B262B">
            <w:pPr>
              <w:jc w:val="left"/>
              <w:rPr>
                <w:sz w:val="20"/>
              </w:rPr>
            </w:pPr>
            <w:r w:rsidRPr="00977D8A">
              <w:rPr>
                <w:sz w:val="20"/>
              </w:rPr>
              <w:t>Image Switch Sides Horizontally</w:t>
            </w:r>
            <w:r w:rsidR="008B262B" w:rsidRPr="00977D8A">
              <w:rPr>
                <w:sz w:val="20"/>
              </w:rPr>
              <w:t xml:space="preserve"> </w:t>
            </w:r>
          </w:p>
        </w:tc>
        <w:tc>
          <w:tcPr>
            <w:tcW w:w="3955" w:type="dxa"/>
          </w:tcPr>
          <w:p w14:paraId="68DD0900" w14:textId="7FD3DCB5" w:rsidR="00DB746C" w:rsidRPr="00977D8A" w:rsidRDefault="00266A3B" w:rsidP="008B262B">
            <w:pPr>
              <w:jc w:val="right"/>
              <w:rPr>
                <w:sz w:val="20"/>
              </w:rPr>
            </w:pPr>
            <w:r w:rsidRPr="00977D8A">
              <w:rPr>
                <w:sz w:val="20"/>
              </w:rPr>
              <w:t>Switches two sides of an image</w:t>
            </w:r>
          </w:p>
        </w:tc>
      </w:tr>
      <w:tr w:rsidR="008B262B" w14:paraId="128AA7E8" w14:textId="77777777" w:rsidTr="00DB746C">
        <w:tc>
          <w:tcPr>
            <w:tcW w:w="3955" w:type="dxa"/>
          </w:tcPr>
          <w:p w14:paraId="1540355E" w14:textId="4A6313F7" w:rsidR="00266A3B" w:rsidRPr="00977D8A" w:rsidRDefault="00266A3B" w:rsidP="008B262B">
            <w:pPr>
              <w:jc w:val="left"/>
              <w:rPr>
                <w:sz w:val="20"/>
              </w:rPr>
            </w:pPr>
            <w:r w:rsidRPr="00977D8A">
              <w:rPr>
                <w:sz w:val="20"/>
              </w:rPr>
              <w:t>Image Top Down Segmentation</w:t>
            </w:r>
          </w:p>
        </w:tc>
        <w:tc>
          <w:tcPr>
            <w:tcW w:w="3955" w:type="dxa"/>
          </w:tcPr>
          <w:p w14:paraId="5B4C2094" w14:textId="046708C6" w:rsidR="008B262B" w:rsidRPr="00977D8A" w:rsidRDefault="00266A3B" w:rsidP="008B262B">
            <w:pPr>
              <w:jc w:val="right"/>
              <w:rPr>
                <w:sz w:val="20"/>
              </w:rPr>
            </w:pPr>
            <w:r w:rsidRPr="00977D8A">
              <w:rPr>
                <w:sz w:val="20"/>
              </w:rPr>
              <w:t>Segments and deletes parts of image from top to bottom</w:t>
            </w:r>
          </w:p>
        </w:tc>
      </w:tr>
      <w:tr w:rsidR="00266A3B" w14:paraId="6BE5117F" w14:textId="77777777" w:rsidTr="00DB746C">
        <w:tc>
          <w:tcPr>
            <w:tcW w:w="3955" w:type="dxa"/>
          </w:tcPr>
          <w:p w14:paraId="0336F109" w14:textId="44532CDF" w:rsidR="00266A3B" w:rsidRPr="00977D8A" w:rsidRDefault="00266A3B" w:rsidP="008B262B">
            <w:pPr>
              <w:jc w:val="left"/>
              <w:rPr>
                <w:sz w:val="20"/>
              </w:rPr>
            </w:pPr>
            <w:r w:rsidRPr="00977D8A">
              <w:rPr>
                <w:sz w:val="20"/>
              </w:rPr>
              <w:t>Rotation and Union</w:t>
            </w:r>
          </w:p>
        </w:tc>
        <w:tc>
          <w:tcPr>
            <w:tcW w:w="3955" w:type="dxa"/>
          </w:tcPr>
          <w:p w14:paraId="6DC9A5A8" w14:textId="44AE40AA" w:rsidR="00266A3B" w:rsidRPr="00977D8A" w:rsidRDefault="00266A3B" w:rsidP="008B262B">
            <w:pPr>
              <w:jc w:val="right"/>
              <w:rPr>
                <w:sz w:val="20"/>
              </w:rPr>
            </w:pPr>
            <w:r w:rsidRPr="00977D8A">
              <w:rPr>
                <w:sz w:val="20"/>
              </w:rPr>
              <w:t xml:space="preserve">Rotates </w:t>
            </w:r>
            <w:r w:rsidR="009575CB" w:rsidRPr="00977D8A">
              <w:rPr>
                <w:sz w:val="20"/>
              </w:rPr>
              <w:t xml:space="preserve">image and merges it with another </w:t>
            </w:r>
          </w:p>
        </w:tc>
      </w:tr>
    </w:tbl>
    <w:p w14:paraId="206E750F" w14:textId="77777777" w:rsidR="008B262B" w:rsidRDefault="008B262B" w:rsidP="00F91C36"/>
    <w:p w14:paraId="16711413" w14:textId="77777777" w:rsidR="007F5213" w:rsidRDefault="00F91C36" w:rsidP="00F91C36">
      <w:r>
        <w:t xml:space="preserve">To find this best match, it uses </w:t>
      </w:r>
      <w:r w:rsidR="00421061">
        <w:t xml:space="preserve">the Normalized Root Mean Square Error as </w:t>
      </w:r>
      <w:r>
        <w:t>a similarity measure based on the pixel-by-pixe</w:t>
      </w:r>
      <w:r w:rsidR="00421061">
        <w:t xml:space="preserve">l difference between the images, producing a score between 0.0 (no match) and 1.0 (perfect match). However, my agent only </w:t>
      </w:r>
      <w:r w:rsidR="00421061">
        <w:rPr>
          <w:i/>
        </w:rPr>
        <w:t>trusts</w:t>
      </w:r>
      <w:r w:rsidR="00421061">
        <w:t xml:space="preserve"> answers with a similarity measure </w:t>
      </w:r>
      <w:r w:rsidR="009575CB">
        <w:t>of 0.8 or 0.9 (depending the transformation) or more</w:t>
      </w:r>
      <w:r w:rsidR="00421061">
        <w:t xml:space="preserve">. Once it has found all the answers based on each of the transformations and axes, it simply takes </w:t>
      </w:r>
      <w:r w:rsidR="007F5213">
        <w:t>the one with the highest score.</w:t>
      </w:r>
    </w:p>
    <w:p w14:paraId="3C2325C9" w14:textId="4DECCB18" w:rsidR="001B1A47" w:rsidRDefault="00421061" w:rsidP="00F91C36">
      <w:r>
        <w:t xml:space="preserve">To exemplify this process, </w:t>
      </w:r>
      <w:r w:rsidR="001B1A47">
        <w:t xml:space="preserve">let’s look at one of the most </w:t>
      </w:r>
      <w:r w:rsidR="00EE6B06">
        <w:t>interesting</w:t>
      </w:r>
      <w:r w:rsidR="001B1A47">
        <w:t xml:space="preserve"> transformations: Image Duplication. </w:t>
      </w:r>
      <w:r w:rsidR="00EE6B06">
        <w:t>I found this transformation to be very useful because it applies to a large number of Basic and Challenge problems</w:t>
      </w:r>
      <w:r w:rsidR="00823040">
        <w:t xml:space="preserve"> (</w:t>
      </w:r>
      <w:r w:rsidR="00823040">
        <w:rPr>
          <w:i/>
        </w:rPr>
        <w:t>Table 2</w:t>
      </w:r>
      <w:r w:rsidR="00823040">
        <w:t>)</w:t>
      </w:r>
      <w:r w:rsidR="00EE6B06">
        <w:t xml:space="preserve">. By </w:t>
      </w:r>
      <w:r w:rsidR="00EE6B06">
        <w:lastRenderedPageBreak/>
        <w:t>looking at any of those problems, it is clear that the image in frame “A” is being duplicated two or three times in the next frame</w:t>
      </w:r>
      <w:r w:rsidR="00B10F0B">
        <w:t xml:space="preserve">s </w:t>
      </w:r>
      <w:r w:rsidR="00977D8A">
        <w:t>either</w:t>
      </w:r>
      <w:r w:rsidR="00B10F0B">
        <w:t xml:space="preserve"> row-wise </w:t>
      </w:r>
      <w:r w:rsidR="00631762">
        <w:t>or</w:t>
      </w:r>
      <w:r w:rsidR="00B10F0B">
        <w:t xml:space="preserve"> column-wise.</w:t>
      </w:r>
      <w:r w:rsidR="00B21C01">
        <w:t xml:space="preserve"> The key distinction between all </w:t>
      </w:r>
      <w:r w:rsidR="00B10F0B">
        <w:t>of them</w:t>
      </w:r>
      <w:r w:rsidR="00B21C01">
        <w:t xml:space="preserve"> are the following characteristics: the number of times the image is duplicated, whether the duplicate</w:t>
      </w:r>
      <w:r w:rsidR="00B10F0B">
        <w:t xml:space="preserve">s </w:t>
      </w:r>
      <w:r w:rsidR="00B21C01">
        <w:t xml:space="preserve">overlap, not overlap, or are placed side-by-side, and the axis of the duplication, i.e. either horizontal, vertical or diagonal. </w:t>
      </w:r>
      <w:r w:rsidR="00977D8A">
        <w:t xml:space="preserve">The problems solved via this transformation and their </w:t>
      </w:r>
      <w:r w:rsidR="00B21C01">
        <w:t xml:space="preserve">characteristics are listed in </w:t>
      </w:r>
      <w:r w:rsidR="00507A50">
        <w:rPr>
          <w:i/>
        </w:rPr>
        <w:t>Table</w:t>
      </w:r>
      <w:r w:rsidR="00B21C01">
        <w:rPr>
          <w:i/>
        </w:rPr>
        <w:t xml:space="preserve"> 2</w:t>
      </w:r>
      <w:r w:rsidR="00B21C01">
        <w:t>.</w:t>
      </w:r>
    </w:p>
    <w:p w14:paraId="69073A8C" w14:textId="4D9BFF86" w:rsidR="00B21C01" w:rsidRDefault="00977D8A" w:rsidP="00F91C36">
      <w:r>
        <w:t xml:space="preserve">This transformation also </w:t>
      </w:r>
      <w:r w:rsidR="00B10F0B">
        <w:t xml:space="preserve">ties back </w:t>
      </w:r>
      <w:r w:rsidR="00981E5B">
        <w:t>to</w:t>
      </w:r>
      <w:r w:rsidR="00B10F0B">
        <w:t xml:space="preserve"> the realization explained</w:t>
      </w:r>
      <w:r w:rsidR="005165B5">
        <w:t xml:space="preserve"> previously</w:t>
      </w:r>
      <w:r w:rsidR="00B10F0B">
        <w:t xml:space="preserve">: the middle frames can be seen as </w:t>
      </w:r>
      <w:r w:rsidR="00B10F0B">
        <w:rPr>
          <w:i/>
        </w:rPr>
        <w:t>transitions</w:t>
      </w:r>
      <w:r>
        <w:t xml:space="preserve"> and can be ignored. </w:t>
      </w:r>
      <w:r w:rsidR="009061A8">
        <w:t xml:space="preserve">This </w:t>
      </w:r>
      <w:r w:rsidR="00B121BB">
        <w:t xml:space="preserve">simplifies </w:t>
      </w:r>
      <w:r w:rsidR="009061A8">
        <w:t xml:space="preserve">seemingly-complex problems </w:t>
      </w:r>
      <w:r w:rsidR="00B121BB">
        <w:t>which can be correctly solved</w:t>
      </w:r>
      <w:r w:rsidR="009061A8">
        <w:t xml:space="preserve"> by just looking at the first and third frames. For example, for Challenge Problem C-07 (</w:t>
      </w:r>
      <w:r w:rsidR="009061A8">
        <w:rPr>
          <w:i/>
        </w:rPr>
        <w:t>Figure 2</w:t>
      </w:r>
      <w:r w:rsidR="009061A8">
        <w:t>), my agent does not have to deal with the rotation that is happening in the middle frames; it simply realizes that the first image is being duplicated three times without overlap, and that is enough for it to find the correct answer.</w:t>
      </w:r>
    </w:p>
    <w:p w14:paraId="713D0DCE" w14:textId="436A8CA8" w:rsidR="00977D8A" w:rsidRPr="00977D8A" w:rsidRDefault="00977D8A" w:rsidP="00977D8A">
      <w:pPr>
        <w:pStyle w:val="Caption"/>
        <w:keepNext/>
        <w:jc w:val="center"/>
        <w:rPr>
          <w:i w:val="0"/>
          <w:color w:val="000000" w:themeColor="text1"/>
          <w:sz w:val="20"/>
        </w:rPr>
      </w:pPr>
      <w:r w:rsidRPr="00977D8A">
        <w:rPr>
          <w:b/>
          <w:i w:val="0"/>
          <w:color w:val="000000" w:themeColor="text1"/>
          <w:sz w:val="20"/>
        </w:rPr>
        <w:t xml:space="preserve">Table </w:t>
      </w:r>
      <w:r w:rsidRPr="00977D8A">
        <w:rPr>
          <w:b/>
          <w:i w:val="0"/>
          <w:color w:val="000000" w:themeColor="text1"/>
          <w:sz w:val="20"/>
        </w:rPr>
        <w:fldChar w:fldCharType="begin"/>
      </w:r>
      <w:r w:rsidRPr="00977D8A">
        <w:rPr>
          <w:b/>
          <w:i w:val="0"/>
          <w:color w:val="000000" w:themeColor="text1"/>
          <w:sz w:val="20"/>
        </w:rPr>
        <w:instrText xml:space="preserve"> SEQ Table \* ARABIC </w:instrText>
      </w:r>
      <w:r w:rsidRPr="00977D8A">
        <w:rPr>
          <w:b/>
          <w:i w:val="0"/>
          <w:color w:val="000000" w:themeColor="text1"/>
          <w:sz w:val="20"/>
        </w:rPr>
        <w:fldChar w:fldCharType="separate"/>
      </w:r>
      <w:r w:rsidR="005F1574">
        <w:rPr>
          <w:b/>
          <w:i w:val="0"/>
          <w:noProof/>
          <w:color w:val="000000" w:themeColor="text1"/>
          <w:sz w:val="20"/>
        </w:rPr>
        <w:t>2</w:t>
      </w:r>
      <w:r w:rsidRPr="00977D8A">
        <w:rPr>
          <w:b/>
          <w:i w:val="0"/>
          <w:color w:val="000000" w:themeColor="text1"/>
          <w:sz w:val="20"/>
        </w:rPr>
        <w:fldChar w:fldCharType="end"/>
      </w:r>
      <w:r w:rsidRPr="00977D8A">
        <w:rPr>
          <w:b/>
          <w:i w:val="0"/>
          <w:color w:val="000000" w:themeColor="text1"/>
          <w:sz w:val="20"/>
        </w:rPr>
        <w:t>.</w:t>
      </w:r>
      <w:r w:rsidRPr="00977D8A">
        <w:rPr>
          <w:i w:val="0"/>
          <w:color w:val="000000" w:themeColor="text1"/>
          <w:sz w:val="20"/>
        </w:rPr>
        <w:t xml:space="preserve"> List of problems solved via Image Duplication</w:t>
      </w:r>
    </w:p>
    <w:tbl>
      <w:tblPr>
        <w:tblStyle w:val="TableGrid"/>
        <w:tblW w:w="0" w:type="auto"/>
        <w:tblLook w:val="04A0" w:firstRow="1" w:lastRow="0" w:firstColumn="1" w:lastColumn="0" w:noHBand="0" w:noVBand="1"/>
      </w:tblPr>
      <w:tblGrid>
        <w:gridCol w:w="2030"/>
        <w:gridCol w:w="1586"/>
        <w:gridCol w:w="1586"/>
        <w:gridCol w:w="2708"/>
      </w:tblGrid>
      <w:tr w:rsidR="00977D8A" w14:paraId="417FBAA3" w14:textId="77777777" w:rsidTr="00977D8A">
        <w:tc>
          <w:tcPr>
            <w:tcW w:w="2030" w:type="dxa"/>
          </w:tcPr>
          <w:p w14:paraId="0275ACC0" w14:textId="4234A5E1" w:rsidR="00977D8A" w:rsidRPr="00977D8A" w:rsidRDefault="00977D8A" w:rsidP="00977D8A">
            <w:pPr>
              <w:jc w:val="center"/>
              <w:rPr>
                <w:b/>
                <w:sz w:val="20"/>
              </w:rPr>
            </w:pPr>
            <w:r w:rsidRPr="00977D8A">
              <w:rPr>
                <w:b/>
                <w:sz w:val="20"/>
              </w:rPr>
              <w:t>Problem</w:t>
            </w:r>
          </w:p>
        </w:tc>
        <w:tc>
          <w:tcPr>
            <w:tcW w:w="1586" w:type="dxa"/>
          </w:tcPr>
          <w:p w14:paraId="5FC27459" w14:textId="454CF77D" w:rsidR="00977D8A" w:rsidRPr="00977D8A" w:rsidRDefault="00977D8A" w:rsidP="00977D8A">
            <w:pPr>
              <w:jc w:val="center"/>
              <w:rPr>
                <w:b/>
                <w:sz w:val="20"/>
              </w:rPr>
            </w:pPr>
            <w:r>
              <w:rPr>
                <w:b/>
                <w:sz w:val="20"/>
              </w:rPr>
              <w:t>Times</w:t>
            </w:r>
          </w:p>
        </w:tc>
        <w:tc>
          <w:tcPr>
            <w:tcW w:w="1586" w:type="dxa"/>
          </w:tcPr>
          <w:p w14:paraId="151AD0C2" w14:textId="5900E2BB" w:rsidR="00977D8A" w:rsidRPr="00977D8A" w:rsidRDefault="00977D8A" w:rsidP="00977D8A">
            <w:pPr>
              <w:jc w:val="center"/>
              <w:rPr>
                <w:b/>
                <w:sz w:val="20"/>
              </w:rPr>
            </w:pPr>
            <w:r>
              <w:rPr>
                <w:b/>
                <w:sz w:val="20"/>
              </w:rPr>
              <w:t>Mode</w:t>
            </w:r>
          </w:p>
        </w:tc>
        <w:tc>
          <w:tcPr>
            <w:tcW w:w="2708" w:type="dxa"/>
          </w:tcPr>
          <w:p w14:paraId="7770E7F6" w14:textId="77DABCD0" w:rsidR="00977D8A" w:rsidRPr="00977D8A" w:rsidRDefault="00977D8A" w:rsidP="00977D8A">
            <w:pPr>
              <w:jc w:val="center"/>
              <w:rPr>
                <w:b/>
                <w:sz w:val="20"/>
              </w:rPr>
            </w:pPr>
            <w:r>
              <w:rPr>
                <w:b/>
                <w:sz w:val="20"/>
              </w:rPr>
              <w:t>Axes</w:t>
            </w:r>
          </w:p>
        </w:tc>
      </w:tr>
      <w:tr w:rsidR="00977D8A" w14:paraId="73B2ED2B" w14:textId="77777777" w:rsidTr="00977D8A">
        <w:tc>
          <w:tcPr>
            <w:tcW w:w="2030" w:type="dxa"/>
          </w:tcPr>
          <w:p w14:paraId="5C27C9C4" w14:textId="119CAEC2" w:rsidR="00977D8A" w:rsidRPr="00977D8A" w:rsidRDefault="00977D8A" w:rsidP="00977D8A">
            <w:pPr>
              <w:jc w:val="left"/>
              <w:rPr>
                <w:sz w:val="20"/>
              </w:rPr>
            </w:pPr>
            <w:r w:rsidRPr="00977D8A">
              <w:rPr>
                <w:sz w:val="20"/>
              </w:rPr>
              <w:t>Basic C-03</w:t>
            </w:r>
          </w:p>
        </w:tc>
        <w:tc>
          <w:tcPr>
            <w:tcW w:w="1586" w:type="dxa"/>
          </w:tcPr>
          <w:p w14:paraId="23E51831" w14:textId="1D8A7931" w:rsidR="00977D8A" w:rsidRPr="00977D8A" w:rsidRDefault="00977D8A" w:rsidP="00977D8A">
            <w:pPr>
              <w:jc w:val="center"/>
              <w:rPr>
                <w:sz w:val="20"/>
              </w:rPr>
            </w:pPr>
            <w:r>
              <w:rPr>
                <w:sz w:val="20"/>
              </w:rPr>
              <w:t>3</w:t>
            </w:r>
          </w:p>
        </w:tc>
        <w:tc>
          <w:tcPr>
            <w:tcW w:w="1586" w:type="dxa"/>
          </w:tcPr>
          <w:p w14:paraId="3930CF36" w14:textId="79E63114" w:rsidR="00977D8A" w:rsidRPr="00977D8A" w:rsidRDefault="00977D8A" w:rsidP="00977D8A">
            <w:pPr>
              <w:jc w:val="center"/>
              <w:rPr>
                <w:sz w:val="20"/>
              </w:rPr>
            </w:pPr>
            <w:r>
              <w:rPr>
                <w:sz w:val="20"/>
              </w:rPr>
              <w:t>Non-overlapping</w:t>
            </w:r>
          </w:p>
        </w:tc>
        <w:tc>
          <w:tcPr>
            <w:tcW w:w="2708" w:type="dxa"/>
          </w:tcPr>
          <w:p w14:paraId="7D745A23" w14:textId="033CAB16" w:rsidR="00977D8A" w:rsidRPr="00977D8A" w:rsidRDefault="00977D8A" w:rsidP="00977D8A">
            <w:pPr>
              <w:jc w:val="center"/>
              <w:rPr>
                <w:sz w:val="20"/>
              </w:rPr>
            </w:pPr>
            <w:r>
              <w:rPr>
                <w:sz w:val="20"/>
              </w:rPr>
              <w:t>Diagonally</w:t>
            </w:r>
          </w:p>
        </w:tc>
      </w:tr>
      <w:tr w:rsidR="00977D8A" w14:paraId="43F627D0" w14:textId="77777777" w:rsidTr="00977D8A">
        <w:tc>
          <w:tcPr>
            <w:tcW w:w="2030" w:type="dxa"/>
          </w:tcPr>
          <w:p w14:paraId="32417F96" w14:textId="42E8F150" w:rsidR="00977D8A" w:rsidRPr="00977D8A" w:rsidRDefault="00977D8A" w:rsidP="00F91C36">
            <w:pPr>
              <w:rPr>
                <w:sz w:val="20"/>
              </w:rPr>
            </w:pPr>
            <w:r w:rsidRPr="00977D8A">
              <w:rPr>
                <w:sz w:val="20"/>
              </w:rPr>
              <w:t>Basic C-04</w:t>
            </w:r>
          </w:p>
        </w:tc>
        <w:tc>
          <w:tcPr>
            <w:tcW w:w="1586" w:type="dxa"/>
          </w:tcPr>
          <w:p w14:paraId="257F421F" w14:textId="497C262F" w:rsidR="00977D8A" w:rsidRPr="00977D8A" w:rsidRDefault="00977D8A" w:rsidP="00977D8A">
            <w:pPr>
              <w:jc w:val="center"/>
              <w:rPr>
                <w:sz w:val="20"/>
              </w:rPr>
            </w:pPr>
            <w:r>
              <w:rPr>
                <w:sz w:val="20"/>
              </w:rPr>
              <w:t>3</w:t>
            </w:r>
          </w:p>
        </w:tc>
        <w:tc>
          <w:tcPr>
            <w:tcW w:w="1586" w:type="dxa"/>
          </w:tcPr>
          <w:p w14:paraId="6DE7B6B5" w14:textId="6FF25052" w:rsidR="00977D8A" w:rsidRPr="00977D8A" w:rsidRDefault="00977D8A" w:rsidP="00977D8A">
            <w:pPr>
              <w:jc w:val="center"/>
              <w:rPr>
                <w:sz w:val="20"/>
              </w:rPr>
            </w:pPr>
            <w:r>
              <w:rPr>
                <w:sz w:val="20"/>
              </w:rPr>
              <w:t>Overlapping</w:t>
            </w:r>
          </w:p>
        </w:tc>
        <w:tc>
          <w:tcPr>
            <w:tcW w:w="2708" w:type="dxa"/>
          </w:tcPr>
          <w:p w14:paraId="15C865CD" w14:textId="31B451D2" w:rsidR="00977D8A" w:rsidRPr="00977D8A" w:rsidRDefault="00977D8A" w:rsidP="00977D8A">
            <w:pPr>
              <w:jc w:val="center"/>
              <w:rPr>
                <w:sz w:val="20"/>
              </w:rPr>
            </w:pPr>
            <w:r>
              <w:rPr>
                <w:sz w:val="20"/>
              </w:rPr>
              <w:t>Horizontally/Vertically</w:t>
            </w:r>
          </w:p>
        </w:tc>
      </w:tr>
      <w:tr w:rsidR="00977D8A" w14:paraId="0F1C11C0" w14:textId="77777777" w:rsidTr="00977D8A">
        <w:tc>
          <w:tcPr>
            <w:tcW w:w="2030" w:type="dxa"/>
          </w:tcPr>
          <w:p w14:paraId="55623532" w14:textId="6F584AA5" w:rsidR="00977D8A" w:rsidRPr="00977D8A" w:rsidRDefault="00977D8A" w:rsidP="00F91C36">
            <w:pPr>
              <w:rPr>
                <w:sz w:val="20"/>
              </w:rPr>
            </w:pPr>
            <w:r>
              <w:rPr>
                <w:sz w:val="20"/>
              </w:rPr>
              <w:t>Basic C-06</w:t>
            </w:r>
          </w:p>
        </w:tc>
        <w:tc>
          <w:tcPr>
            <w:tcW w:w="1586" w:type="dxa"/>
          </w:tcPr>
          <w:p w14:paraId="286F9436" w14:textId="6DB3AD98" w:rsidR="00977D8A" w:rsidRDefault="00977D8A" w:rsidP="00977D8A">
            <w:pPr>
              <w:jc w:val="center"/>
              <w:rPr>
                <w:sz w:val="20"/>
              </w:rPr>
            </w:pPr>
            <w:r>
              <w:rPr>
                <w:sz w:val="20"/>
              </w:rPr>
              <w:t>3</w:t>
            </w:r>
          </w:p>
        </w:tc>
        <w:tc>
          <w:tcPr>
            <w:tcW w:w="1586" w:type="dxa"/>
          </w:tcPr>
          <w:p w14:paraId="141DAC95" w14:textId="3AC81C00" w:rsidR="00977D8A" w:rsidRDefault="00977D8A" w:rsidP="00977D8A">
            <w:pPr>
              <w:jc w:val="center"/>
              <w:rPr>
                <w:sz w:val="20"/>
              </w:rPr>
            </w:pPr>
            <w:r>
              <w:rPr>
                <w:sz w:val="20"/>
              </w:rPr>
              <w:t>Side-by-side</w:t>
            </w:r>
          </w:p>
        </w:tc>
        <w:tc>
          <w:tcPr>
            <w:tcW w:w="2708" w:type="dxa"/>
          </w:tcPr>
          <w:p w14:paraId="339FA8D0" w14:textId="1773DEE9" w:rsidR="00977D8A" w:rsidRPr="00977D8A" w:rsidRDefault="00977D8A" w:rsidP="00977D8A">
            <w:pPr>
              <w:jc w:val="center"/>
              <w:rPr>
                <w:sz w:val="20"/>
              </w:rPr>
            </w:pPr>
            <w:r>
              <w:rPr>
                <w:sz w:val="20"/>
              </w:rPr>
              <w:t>Horizontally/Vertically</w:t>
            </w:r>
          </w:p>
        </w:tc>
      </w:tr>
      <w:tr w:rsidR="00977D8A" w14:paraId="2B612260" w14:textId="77777777" w:rsidTr="00977D8A">
        <w:tc>
          <w:tcPr>
            <w:tcW w:w="2030" w:type="dxa"/>
          </w:tcPr>
          <w:p w14:paraId="42E1B297" w14:textId="29349673" w:rsidR="00977D8A" w:rsidRPr="00977D8A" w:rsidRDefault="00977D8A" w:rsidP="00F91C36">
            <w:pPr>
              <w:rPr>
                <w:sz w:val="20"/>
              </w:rPr>
            </w:pPr>
            <w:r>
              <w:rPr>
                <w:sz w:val="20"/>
              </w:rPr>
              <w:t>Basic C-10</w:t>
            </w:r>
          </w:p>
        </w:tc>
        <w:tc>
          <w:tcPr>
            <w:tcW w:w="1586" w:type="dxa"/>
          </w:tcPr>
          <w:p w14:paraId="1548CA41" w14:textId="332E96B3" w:rsidR="00977D8A" w:rsidRPr="00977D8A" w:rsidRDefault="00977D8A" w:rsidP="00977D8A">
            <w:pPr>
              <w:jc w:val="center"/>
              <w:rPr>
                <w:sz w:val="20"/>
              </w:rPr>
            </w:pPr>
            <w:r>
              <w:rPr>
                <w:sz w:val="20"/>
              </w:rPr>
              <w:t>2</w:t>
            </w:r>
          </w:p>
        </w:tc>
        <w:tc>
          <w:tcPr>
            <w:tcW w:w="1586" w:type="dxa"/>
          </w:tcPr>
          <w:p w14:paraId="3077AB42" w14:textId="3C6A513C" w:rsidR="00977D8A" w:rsidRPr="00977D8A" w:rsidRDefault="00977D8A" w:rsidP="00977D8A">
            <w:pPr>
              <w:jc w:val="center"/>
              <w:rPr>
                <w:sz w:val="20"/>
              </w:rPr>
            </w:pPr>
            <w:r>
              <w:rPr>
                <w:sz w:val="20"/>
              </w:rPr>
              <w:t>Non-overlapping</w:t>
            </w:r>
          </w:p>
        </w:tc>
        <w:tc>
          <w:tcPr>
            <w:tcW w:w="2708" w:type="dxa"/>
          </w:tcPr>
          <w:p w14:paraId="678D1B67" w14:textId="46BFD9FF" w:rsidR="00977D8A" w:rsidRPr="00977D8A" w:rsidRDefault="00977D8A" w:rsidP="00977D8A">
            <w:pPr>
              <w:jc w:val="center"/>
              <w:rPr>
                <w:sz w:val="20"/>
              </w:rPr>
            </w:pPr>
            <w:r>
              <w:rPr>
                <w:sz w:val="20"/>
              </w:rPr>
              <w:t>Horizontally/Vertically</w:t>
            </w:r>
          </w:p>
        </w:tc>
      </w:tr>
      <w:tr w:rsidR="00977D8A" w14:paraId="5DAA9043" w14:textId="77777777" w:rsidTr="00977D8A">
        <w:tc>
          <w:tcPr>
            <w:tcW w:w="2030" w:type="dxa"/>
          </w:tcPr>
          <w:p w14:paraId="48707C30" w14:textId="617C9304" w:rsidR="00977D8A" w:rsidRPr="00977D8A" w:rsidRDefault="00977D8A" w:rsidP="00F91C36">
            <w:pPr>
              <w:rPr>
                <w:sz w:val="20"/>
              </w:rPr>
            </w:pPr>
            <w:r>
              <w:rPr>
                <w:sz w:val="20"/>
              </w:rPr>
              <w:t>Challenge C-03</w:t>
            </w:r>
          </w:p>
        </w:tc>
        <w:tc>
          <w:tcPr>
            <w:tcW w:w="1586" w:type="dxa"/>
          </w:tcPr>
          <w:p w14:paraId="70CA2513" w14:textId="0320E71C" w:rsidR="00977D8A" w:rsidRPr="00977D8A" w:rsidRDefault="00977D8A" w:rsidP="00977D8A">
            <w:pPr>
              <w:jc w:val="center"/>
              <w:rPr>
                <w:sz w:val="20"/>
              </w:rPr>
            </w:pPr>
            <w:r>
              <w:rPr>
                <w:sz w:val="20"/>
              </w:rPr>
              <w:t>3</w:t>
            </w:r>
          </w:p>
        </w:tc>
        <w:tc>
          <w:tcPr>
            <w:tcW w:w="1586" w:type="dxa"/>
          </w:tcPr>
          <w:p w14:paraId="4DE7D8A6" w14:textId="25931CE4" w:rsidR="00977D8A" w:rsidRPr="00977D8A" w:rsidRDefault="00977D8A" w:rsidP="00977D8A">
            <w:pPr>
              <w:jc w:val="center"/>
              <w:rPr>
                <w:sz w:val="20"/>
              </w:rPr>
            </w:pPr>
            <w:r>
              <w:rPr>
                <w:sz w:val="20"/>
              </w:rPr>
              <w:t>Non-overlapping</w:t>
            </w:r>
          </w:p>
        </w:tc>
        <w:tc>
          <w:tcPr>
            <w:tcW w:w="2708" w:type="dxa"/>
          </w:tcPr>
          <w:p w14:paraId="1E5929F0" w14:textId="0E5155D9" w:rsidR="00977D8A" w:rsidRPr="00977D8A" w:rsidRDefault="00977D8A" w:rsidP="00977D8A">
            <w:pPr>
              <w:jc w:val="center"/>
              <w:rPr>
                <w:sz w:val="20"/>
              </w:rPr>
            </w:pPr>
            <w:r>
              <w:rPr>
                <w:sz w:val="20"/>
              </w:rPr>
              <w:t>Horizontally/Vertically</w:t>
            </w:r>
          </w:p>
        </w:tc>
      </w:tr>
      <w:tr w:rsidR="00977D8A" w14:paraId="663F5B9E" w14:textId="77777777" w:rsidTr="00977D8A">
        <w:tc>
          <w:tcPr>
            <w:tcW w:w="2030" w:type="dxa"/>
          </w:tcPr>
          <w:p w14:paraId="736D3D64" w14:textId="3FDF46B4" w:rsidR="00977D8A" w:rsidRPr="00977D8A" w:rsidRDefault="00977D8A" w:rsidP="00F91C36">
            <w:pPr>
              <w:rPr>
                <w:sz w:val="20"/>
              </w:rPr>
            </w:pPr>
            <w:r>
              <w:rPr>
                <w:sz w:val="20"/>
              </w:rPr>
              <w:t>Challenge C-06</w:t>
            </w:r>
          </w:p>
        </w:tc>
        <w:tc>
          <w:tcPr>
            <w:tcW w:w="1586" w:type="dxa"/>
          </w:tcPr>
          <w:p w14:paraId="3155BC74" w14:textId="73A83085" w:rsidR="00977D8A" w:rsidRPr="00977D8A" w:rsidRDefault="00977D8A" w:rsidP="00977D8A">
            <w:pPr>
              <w:jc w:val="center"/>
              <w:rPr>
                <w:sz w:val="20"/>
              </w:rPr>
            </w:pPr>
            <w:r>
              <w:rPr>
                <w:sz w:val="20"/>
              </w:rPr>
              <w:t>3</w:t>
            </w:r>
          </w:p>
        </w:tc>
        <w:tc>
          <w:tcPr>
            <w:tcW w:w="1586" w:type="dxa"/>
          </w:tcPr>
          <w:p w14:paraId="11CEE57E" w14:textId="5BDF9358" w:rsidR="00977D8A" w:rsidRPr="00977D8A" w:rsidRDefault="00977D8A" w:rsidP="00977D8A">
            <w:pPr>
              <w:jc w:val="center"/>
              <w:rPr>
                <w:sz w:val="20"/>
              </w:rPr>
            </w:pPr>
            <w:r>
              <w:rPr>
                <w:sz w:val="20"/>
              </w:rPr>
              <w:t>Non-overlapping</w:t>
            </w:r>
          </w:p>
        </w:tc>
        <w:tc>
          <w:tcPr>
            <w:tcW w:w="2708" w:type="dxa"/>
          </w:tcPr>
          <w:p w14:paraId="40D92A7A" w14:textId="47C841B6" w:rsidR="00977D8A" w:rsidRPr="00977D8A" w:rsidRDefault="00977D8A" w:rsidP="00977D8A">
            <w:pPr>
              <w:jc w:val="center"/>
              <w:rPr>
                <w:sz w:val="20"/>
              </w:rPr>
            </w:pPr>
            <w:r>
              <w:rPr>
                <w:sz w:val="20"/>
              </w:rPr>
              <w:t>Vertically</w:t>
            </w:r>
          </w:p>
        </w:tc>
      </w:tr>
      <w:tr w:rsidR="00977D8A" w14:paraId="5D798149" w14:textId="77777777" w:rsidTr="00977D8A">
        <w:tc>
          <w:tcPr>
            <w:tcW w:w="2030" w:type="dxa"/>
          </w:tcPr>
          <w:p w14:paraId="27AA9950" w14:textId="48198648" w:rsidR="00977D8A" w:rsidRPr="00977D8A" w:rsidRDefault="00977D8A" w:rsidP="00F91C36">
            <w:pPr>
              <w:rPr>
                <w:sz w:val="20"/>
              </w:rPr>
            </w:pPr>
            <w:r>
              <w:rPr>
                <w:sz w:val="20"/>
              </w:rPr>
              <w:t>Challenge C-07</w:t>
            </w:r>
          </w:p>
        </w:tc>
        <w:tc>
          <w:tcPr>
            <w:tcW w:w="1586" w:type="dxa"/>
          </w:tcPr>
          <w:p w14:paraId="3BB3B4E3" w14:textId="164144BC" w:rsidR="00977D8A" w:rsidRPr="00977D8A" w:rsidRDefault="00977D8A" w:rsidP="00977D8A">
            <w:pPr>
              <w:jc w:val="center"/>
              <w:rPr>
                <w:sz w:val="20"/>
              </w:rPr>
            </w:pPr>
            <w:r>
              <w:rPr>
                <w:sz w:val="20"/>
              </w:rPr>
              <w:t>3</w:t>
            </w:r>
          </w:p>
        </w:tc>
        <w:tc>
          <w:tcPr>
            <w:tcW w:w="1586" w:type="dxa"/>
          </w:tcPr>
          <w:p w14:paraId="3B86930B" w14:textId="07104BB3" w:rsidR="00977D8A" w:rsidRPr="00977D8A" w:rsidRDefault="00977D8A" w:rsidP="00977D8A">
            <w:pPr>
              <w:jc w:val="center"/>
              <w:rPr>
                <w:sz w:val="20"/>
              </w:rPr>
            </w:pPr>
            <w:r>
              <w:rPr>
                <w:sz w:val="20"/>
              </w:rPr>
              <w:t>Non-overlapping</w:t>
            </w:r>
          </w:p>
        </w:tc>
        <w:tc>
          <w:tcPr>
            <w:tcW w:w="2708" w:type="dxa"/>
          </w:tcPr>
          <w:p w14:paraId="56C84E87" w14:textId="69791C2C" w:rsidR="00977D8A" w:rsidRPr="00977D8A" w:rsidRDefault="00977D8A" w:rsidP="00977D8A">
            <w:pPr>
              <w:jc w:val="center"/>
              <w:rPr>
                <w:sz w:val="20"/>
              </w:rPr>
            </w:pPr>
            <w:r>
              <w:rPr>
                <w:sz w:val="20"/>
              </w:rPr>
              <w:t>Horizontally/Vertically</w:t>
            </w:r>
          </w:p>
        </w:tc>
      </w:tr>
      <w:tr w:rsidR="00977D8A" w14:paraId="661D14D0" w14:textId="77777777" w:rsidTr="00977D8A">
        <w:tc>
          <w:tcPr>
            <w:tcW w:w="2030" w:type="dxa"/>
          </w:tcPr>
          <w:p w14:paraId="2E660DBB" w14:textId="5A02DB1D" w:rsidR="00977D8A" w:rsidRDefault="00977D8A" w:rsidP="00977D8A">
            <w:pPr>
              <w:rPr>
                <w:sz w:val="20"/>
              </w:rPr>
            </w:pPr>
            <w:r>
              <w:rPr>
                <w:sz w:val="20"/>
              </w:rPr>
              <w:t>Challenge C-</w:t>
            </w:r>
            <w:r>
              <w:rPr>
                <w:sz w:val="20"/>
              </w:rPr>
              <w:t>11</w:t>
            </w:r>
          </w:p>
        </w:tc>
        <w:tc>
          <w:tcPr>
            <w:tcW w:w="1586" w:type="dxa"/>
          </w:tcPr>
          <w:p w14:paraId="1C2991E2" w14:textId="423B8711" w:rsidR="00977D8A" w:rsidRDefault="00977D8A" w:rsidP="00977D8A">
            <w:pPr>
              <w:jc w:val="center"/>
              <w:rPr>
                <w:sz w:val="20"/>
              </w:rPr>
            </w:pPr>
            <w:r>
              <w:rPr>
                <w:sz w:val="20"/>
              </w:rPr>
              <w:t>3</w:t>
            </w:r>
          </w:p>
        </w:tc>
        <w:tc>
          <w:tcPr>
            <w:tcW w:w="1586" w:type="dxa"/>
          </w:tcPr>
          <w:p w14:paraId="01CE4181" w14:textId="7C42E722" w:rsidR="00977D8A" w:rsidRDefault="00977D8A" w:rsidP="00977D8A">
            <w:pPr>
              <w:jc w:val="center"/>
              <w:rPr>
                <w:sz w:val="20"/>
              </w:rPr>
            </w:pPr>
            <w:r>
              <w:rPr>
                <w:sz w:val="20"/>
              </w:rPr>
              <w:t>Non-overlapping</w:t>
            </w:r>
          </w:p>
        </w:tc>
        <w:tc>
          <w:tcPr>
            <w:tcW w:w="2708" w:type="dxa"/>
          </w:tcPr>
          <w:p w14:paraId="60B3A064" w14:textId="4ED773DD" w:rsidR="00977D8A" w:rsidRDefault="00977D8A" w:rsidP="00977D8A">
            <w:pPr>
              <w:jc w:val="center"/>
              <w:rPr>
                <w:sz w:val="20"/>
              </w:rPr>
            </w:pPr>
            <w:r>
              <w:rPr>
                <w:sz w:val="20"/>
              </w:rPr>
              <w:t>Vertically</w:t>
            </w:r>
          </w:p>
        </w:tc>
      </w:tr>
    </w:tbl>
    <w:p w14:paraId="58C99E50" w14:textId="08AB7B73" w:rsidR="00B121BB" w:rsidRDefault="00B121BB" w:rsidP="00F91C36">
      <w:r>
        <w:rPr>
          <w:noProof/>
        </w:rPr>
        <w:drawing>
          <wp:anchor distT="0" distB="0" distL="114300" distR="114300" simplePos="0" relativeHeight="251682816" behindDoc="1" locked="0" layoutInCell="1" allowOverlap="1" wp14:anchorId="2686A8CD" wp14:editId="603B1DA8">
            <wp:simplePos x="0" y="0"/>
            <wp:positionH relativeFrom="page">
              <wp:align>center</wp:align>
            </wp:positionH>
            <wp:positionV relativeFrom="paragraph">
              <wp:posOffset>159385</wp:posOffset>
            </wp:positionV>
            <wp:extent cx="2743200" cy="2194560"/>
            <wp:effectExtent l="0" t="0" r="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allenge Problem C-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pic:spPr>
                </pic:pic>
              </a:graphicData>
            </a:graphic>
            <wp14:sizeRelH relativeFrom="page">
              <wp14:pctWidth>0</wp14:pctWidth>
            </wp14:sizeRelH>
            <wp14:sizeRelV relativeFrom="page">
              <wp14:pctHeight>0</wp14:pctHeight>
            </wp14:sizeRelV>
          </wp:anchor>
        </w:drawing>
      </w:r>
    </w:p>
    <w:p w14:paraId="4A6BE7F7" w14:textId="167459F3" w:rsidR="00507A50" w:rsidRPr="009061A8" w:rsidRDefault="00507A50" w:rsidP="00F91C36"/>
    <w:p w14:paraId="1C41541A" w14:textId="1F29B10D" w:rsidR="001B1A47" w:rsidRDefault="001B1A47" w:rsidP="00F91C36"/>
    <w:p w14:paraId="47FEBEF7" w14:textId="1527165E" w:rsidR="00C771E8" w:rsidRDefault="00C771E8" w:rsidP="00F91C36"/>
    <w:p w14:paraId="2F2FAAA0" w14:textId="668DC60F" w:rsidR="00C771E8" w:rsidRDefault="00B121BB" w:rsidP="00F91C36">
      <w:r>
        <w:rPr>
          <w:noProof/>
        </w:rPr>
        <mc:AlternateContent>
          <mc:Choice Requires="wps">
            <w:drawing>
              <wp:anchor distT="0" distB="0" distL="114300" distR="114300" simplePos="0" relativeHeight="251684864" behindDoc="1" locked="0" layoutInCell="1" allowOverlap="1" wp14:anchorId="1D10C1E1" wp14:editId="7E27C435">
                <wp:simplePos x="0" y="0"/>
                <wp:positionH relativeFrom="column">
                  <wp:posOffset>1132628</wp:posOffset>
                </wp:positionH>
                <wp:positionV relativeFrom="paragraph">
                  <wp:posOffset>1088390</wp:posOffset>
                </wp:positionV>
                <wp:extent cx="27432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EECB23E" w14:textId="46FCF448" w:rsidR="00B121BB" w:rsidRPr="00B121BB" w:rsidRDefault="00B121BB" w:rsidP="00B121BB">
                            <w:pPr>
                              <w:pStyle w:val="Caption"/>
                              <w:jc w:val="center"/>
                              <w:rPr>
                                <w:i w:val="0"/>
                                <w:noProof/>
                                <w:color w:val="000000" w:themeColor="text1"/>
                                <w:sz w:val="20"/>
                              </w:rPr>
                            </w:pPr>
                            <w:r w:rsidRPr="00B121BB">
                              <w:rPr>
                                <w:b/>
                                <w:i w:val="0"/>
                                <w:color w:val="000000" w:themeColor="text1"/>
                                <w:sz w:val="20"/>
                              </w:rPr>
                              <w:t xml:space="preserve">Figure </w:t>
                            </w:r>
                            <w:r w:rsidRPr="00B121BB">
                              <w:rPr>
                                <w:b/>
                                <w:i w:val="0"/>
                                <w:color w:val="000000" w:themeColor="text1"/>
                                <w:sz w:val="20"/>
                              </w:rPr>
                              <w:fldChar w:fldCharType="begin"/>
                            </w:r>
                            <w:r w:rsidRPr="00B121BB">
                              <w:rPr>
                                <w:b/>
                                <w:i w:val="0"/>
                                <w:color w:val="000000" w:themeColor="text1"/>
                                <w:sz w:val="20"/>
                              </w:rPr>
                              <w:instrText xml:space="preserve"> SEQ Figure \* ARABIC </w:instrText>
                            </w:r>
                            <w:r w:rsidRPr="00B121BB">
                              <w:rPr>
                                <w:b/>
                                <w:i w:val="0"/>
                                <w:color w:val="000000" w:themeColor="text1"/>
                                <w:sz w:val="20"/>
                              </w:rPr>
                              <w:fldChar w:fldCharType="separate"/>
                            </w:r>
                            <w:r w:rsidR="005F1574">
                              <w:rPr>
                                <w:b/>
                                <w:i w:val="0"/>
                                <w:noProof/>
                                <w:color w:val="000000" w:themeColor="text1"/>
                                <w:sz w:val="20"/>
                              </w:rPr>
                              <w:t>2</w:t>
                            </w:r>
                            <w:r w:rsidRPr="00B121BB">
                              <w:rPr>
                                <w:b/>
                                <w:i w:val="0"/>
                                <w:color w:val="000000" w:themeColor="text1"/>
                                <w:sz w:val="20"/>
                              </w:rPr>
                              <w:fldChar w:fldCharType="end"/>
                            </w:r>
                            <w:r w:rsidRPr="00B121BB">
                              <w:rPr>
                                <w:b/>
                                <w:i w:val="0"/>
                                <w:color w:val="000000" w:themeColor="text1"/>
                                <w:sz w:val="20"/>
                              </w:rPr>
                              <w:t>.</w:t>
                            </w:r>
                            <w:r w:rsidRPr="00B121BB">
                              <w:rPr>
                                <w:i w:val="0"/>
                                <w:color w:val="000000" w:themeColor="text1"/>
                                <w:sz w:val="20"/>
                              </w:rPr>
                              <w:t xml:space="preserve"> Challenge Problem C-07 where the middle rotation can be ignored.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0C1E1" id="Text Box 25" o:spid="_x0000_s1027" type="#_x0000_t202" style="position:absolute;left:0;text-align:left;margin-left:89.2pt;margin-top:85.7pt;width:3in;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" stroked="f">
                <v:textbox style="mso-fit-shape-to-text:t" inset="0,0,0,0">
                  <w:txbxContent>
                    <w:p w14:paraId="2EECB23E" w14:textId="46FCF448" w:rsidR="00B121BB" w:rsidRPr="00B121BB" w:rsidRDefault="00B121BB" w:rsidP="00B121BB">
                      <w:pPr>
                        <w:pStyle w:val="Caption"/>
                        <w:jc w:val="center"/>
                        <w:rPr>
                          <w:i w:val="0"/>
                          <w:noProof/>
                          <w:color w:val="000000" w:themeColor="text1"/>
                          <w:sz w:val="20"/>
                        </w:rPr>
                      </w:pPr>
                      <w:r w:rsidRPr="00B121BB">
                        <w:rPr>
                          <w:b/>
                          <w:i w:val="0"/>
                          <w:color w:val="000000" w:themeColor="text1"/>
                          <w:sz w:val="20"/>
                        </w:rPr>
                        <w:t xml:space="preserve">Figure </w:t>
                      </w:r>
                      <w:r w:rsidRPr="00B121BB">
                        <w:rPr>
                          <w:b/>
                          <w:i w:val="0"/>
                          <w:color w:val="000000" w:themeColor="text1"/>
                          <w:sz w:val="20"/>
                        </w:rPr>
                        <w:fldChar w:fldCharType="begin"/>
                      </w:r>
                      <w:r w:rsidRPr="00B121BB">
                        <w:rPr>
                          <w:b/>
                          <w:i w:val="0"/>
                          <w:color w:val="000000" w:themeColor="text1"/>
                          <w:sz w:val="20"/>
                        </w:rPr>
                        <w:instrText xml:space="preserve"> SEQ Figure \* ARABIC </w:instrText>
                      </w:r>
                      <w:r w:rsidRPr="00B121BB">
                        <w:rPr>
                          <w:b/>
                          <w:i w:val="0"/>
                          <w:color w:val="000000" w:themeColor="text1"/>
                          <w:sz w:val="20"/>
                        </w:rPr>
                        <w:fldChar w:fldCharType="separate"/>
                      </w:r>
                      <w:r w:rsidR="005F1574">
                        <w:rPr>
                          <w:b/>
                          <w:i w:val="0"/>
                          <w:noProof/>
                          <w:color w:val="000000" w:themeColor="text1"/>
                          <w:sz w:val="20"/>
                        </w:rPr>
                        <w:t>2</w:t>
                      </w:r>
                      <w:r w:rsidRPr="00B121BB">
                        <w:rPr>
                          <w:b/>
                          <w:i w:val="0"/>
                          <w:color w:val="000000" w:themeColor="text1"/>
                          <w:sz w:val="20"/>
                        </w:rPr>
                        <w:fldChar w:fldCharType="end"/>
                      </w:r>
                      <w:r w:rsidRPr="00B121BB">
                        <w:rPr>
                          <w:b/>
                          <w:i w:val="0"/>
                          <w:color w:val="000000" w:themeColor="text1"/>
                          <w:sz w:val="20"/>
                        </w:rPr>
                        <w:t>.</w:t>
                      </w:r>
                      <w:r w:rsidRPr="00B121BB">
                        <w:rPr>
                          <w:i w:val="0"/>
                          <w:color w:val="000000" w:themeColor="text1"/>
                          <w:sz w:val="20"/>
                        </w:rPr>
                        <w:t xml:space="preserve"> Challenge Problem C-07 where the middle rotation can be ignored.</w:t>
                      </w:r>
                    </w:p>
                  </w:txbxContent>
                </v:textbox>
              </v:shape>
            </w:pict>
          </mc:Fallback>
        </mc:AlternateContent>
      </w:r>
    </w:p>
    <w:p w14:paraId="00F5486D" w14:textId="570D2291" w:rsidR="00CA2CA3" w:rsidRDefault="00C771E8" w:rsidP="00F91C36">
      <w:r>
        <w:lastRenderedPageBreak/>
        <w:t>Now, i</w:t>
      </w:r>
      <w:r w:rsidR="00421061">
        <w:t xml:space="preserve">f the visual-only phase does not yield an answer, then my agent </w:t>
      </w:r>
      <w:r w:rsidR="00531969">
        <w:t xml:space="preserve">goes into the second phase and </w:t>
      </w:r>
      <w:r w:rsidR="00421061">
        <w:t xml:space="preserve">attempts to solve the problem semantically via </w:t>
      </w:r>
      <w:r w:rsidR="00B64D76">
        <w:t>Semantic Networks</w:t>
      </w:r>
      <w:r w:rsidR="0060518B">
        <w:t xml:space="preserve">. In order to build </w:t>
      </w:r>
      <w:r w:rsidR="009850EA">
        <w:t>semantic</w:t>
      </w:r>
      <w:r w:rsidR="0060518B">
        <w:t xml:space="preserve"> relationships, my agent performs two crucial pre-processing steps: shape extraction and shape classification. To extract shapes, I implemented the contour-following algorithm as proposed by </w:t>
      </w:r>
      <w:r>
        <w:t>Jonghoon, et al</w:t>
      </w:r>
      <w:r w:rsidRPr="00C771E8">
        <w:t>.</w:t>
      </w:r>
      <w:r w:rsidR="0060518B" w:rsidRPr="00C771E8">
        <w:t xml:space="preserve"> (</w:t>
      </w:r>
      <w:r>
        <w:t>2016</w:t>
      </w:r>
      <w:r w:rsidR="0060518B" w:rsidRPr="00C771E8">
        <w:t>)</w:t>
      </w:r>
      <w:r w:rsidR="0060518B">
        <w:t xml:space="preserve"> that considers</w:t>
      </w:r>
      <w:r w:rsidR="005A2ED7">
        <w:t xml:space="preserve"> a lot of </w:t>
      </w:r>
      <w:r w:rsidR="0060518B">
        <w:t xml:space="preserve">different cases, in particular corners, in order to extract </w:t>
      </w:r>
      <w:r>
        <w:t xml:space="preserve">close to </w:t>
      </w:r>
      <w:r w:rsidR="005A2ED7">
        <w:t>100</w:t>
      </w:r>
      <w:r w:rsidR="0060518B">
        <w:t xml:space="preserve"> percent of the points that form the contour of an object. Having the contour of each</w:t>
      </w:r>
      <w:r w:rsidR="00BE7313">
        <w:t xml:space="preserve"> of the shapes inside </w:t>
      </w:r>
      <w:r w:rsidR="0060518B">
        <w:t>a frame, other attributes are computed like its approximate area, size,</w:t>
      </w:r>
      <w:r w:rsidR="00135266">
        <w:t xml:space="preserve"> whether it is filled or not,</w:t>
      </w:r>
      <w:r w:rsidR="00CA2CA3">
        <w:t xml:space="preserve"> etc.</w:t>
      </w:r>
    </w:p>
    <w:p w14:paraId="2DF409B7" w14:textId="55E4A83D" w:rsidR="00CA2CA3" w:rsidRDefault="00CA2CA3" w:rsidP="00F91C36">
      <w:r>
        <w:t>I also implemented the Connected Components algorithm</w:t>
      </w:r>
      <w:r w:rsidR="00F47903">
        <w:t xml:space="preserve"> (n.d.)</w:t>
      </w:r>
      <w:r>
        <w:t xml:space="preserve"> with the same purpose of identifying shapes with the idea of using it as </w:t>
      </w:r>
      <w:r w:rsidR="00F47903">
        <w:t xml:space="preserve">a way of extracting shapes the contour-following algorithm might have missed. However, in practice, none of the algorithms provided any extra improvement of performance over the other, so I stuck with the contour-following process since that had also proven to </w:t>
      </w:r>
      <w:r w:rsidR="00C92C1B">
        <w:t>yield</w:t>
      </w:r>
      <w:r w:rsidR="00F47903">
        <w:t xml:space="preserve"> good results since Project 1.</w:t>
      </w:r>
    </w:p>
    <w:p w14:paraId="2DBF1A1B" w14:textId="4C8D423D" w:rsidR="00BE7313" w:rsidRDefault="0060518B" w:rsidP="00F47903">
      <w:r>
        <w:t xml:space="preserve">On the other hand, to classify shapes, </w:t>
      </w:r>
      <w:r w:rsidR="00F47903">
        <w:t>I</w:t>
      </w:r>
      <w:r w:rsidR="00C41F0C">
        <w:t xml:space="preserve"> implemented the $1 Recognizer, as proposed by </w:t>
      </w:r>
      <w:r w:rsidR="00E8187A">
        <w:t>Wobbrock, Wilson and Li</w:t>
      </w:r>
      <w:r w:rsidR="00C41F0C">
        <w:rPr>
          <w:i/>
        </w:rPr>
        <w:t xml:space="preserve"> </w:t>
      </w:r>
      <w:r w:rsidR="00C41F0C">
        <w:t>(</w:t>
      </w:r>
      <w:r w:rsidR="00E8187A">
        <w:t>2007</w:t>
      </w:r>
      <w:r w:rsidR="00C41F0C">
        <w:t>). This is a template-based algorithm that is significantly more accurate since it use</w:t>
      </w:r>
      <w:r w:rsidR="00FF05BC">
        <w:t xml:space="preserve">s previously recorded shapes as </w:t>
      </w:r>
      <w:r w:rsidR="00C41F0C">
        <w:t>templates to match a given shape to. It is also rotation, translation and scale invariant. However, for this algorithm to work, I had to extract shape</w:t>
      </w:r>
      <w:r w:rsidR="00B64D76">
        <w:t>s from the problem set and save</w:t>
      </w:r>
      <w:r w:rsidR="00C41F0C">
        <w:t xml:space="preserve"> their contours as templates.</w:t>
      </w:r>
    </w:p>
    <w:p w14:paraId="0EB67502" w14:textId="13CE38D7" w:rsidR="00002C2E" w:rsidRDefault="00C41F0C" w:rsidP="00F91C36">
      <w:r>
        <w:t>Once all the shapes from each of the frames of the pr</w:t>
      </w:r>
      <w:r w:rsidR="00B64D76">
        <w:t xml:space="preserve">oblem have been extracted, </w:t>
      </w:r>
      <w:r>
        <w:t xml:space="preserve">my agent </w:t>
      </w:r>
      <w:r w:rsidR="00B64D76">
        <w:t xml:space="preserve">then </w:t>
      </w:r>
      <w:r>
        <w:t xml:space="preserve">starts generating semantics between them to represent knowledge. As with the first phase, my agent also has a list of </w:t>
      </w:r>
      <w:r w:rsidR="00D76E73">
        <w:t>relationships</w:t>
      </w:r>
      <w:r>
        <w:t xml:space="preserve"> (</w:t>
      </w:r>
      <w:r>
        <w:rPr>
          <w:i/>
        </w:rPr>
        <w:t xml:space="preserve">Table </w:t>
      </w:r>
      <w:r w:rsidR="00F76522">
        <w:rPr>
          <w:i/>
        </w:rPr>
        <w:t>3</w:t>
      </w:r>
      <w:r>
        <w:t xml:space="preserve">) it can attempt to build for a particular problem. </w:t>
      </w:r>
      <w:r w:rsidR="00D76E73">
        <w:t>Because this whole process can be very computationally expensive, my agent tries to build one rela</w:t>
      </w:r>
      <w:r w:rsidR="00F76522">
        <w:t xml:space="preserve">tionship at a time row-wise, </w:t>
      </w:r>
      <w:r w:rsidR="00D76E73">
        <w:t>column-wise</w:t>
      </w:r>
      <w:r w:rsidR="00F76522">
        <w:t xml:space="preserve"> and diagonal-wise</w:t>
      </w:r>
      <w:r w:rsidR="00D76E73">
        <w:t>, and the</w:t>
      </w:r>
      <w:r w:rsidR="00BE7313">
        <w:t>n</w:t>
      </w:r>
      <w:r w:rsidR="00D76E73">
        <w:t xml:space="preserve"> tests each answer to see which one complies with the expected semantics. Moreover, because there is no image similarity measure here, the agent only trusts the answer if it is the </w:t>
      </w:r>
      <w:r w:rsidR="00D76E73">
        <w:rPr>
          <w:i/>
        </w:rPr>
        <w:t>same</w:t>
      </w:r>
      <w:r w:rsidR="00D76E73">
        <w:t xml:space="preserve"> for </w:t>
      </w:r>
      <w:r w:rsidR="00F76522">
        <w:t>all three axes</w:t>
      </w:r>
      <w:r w:rsidR="00D76E73">
        <w:t xml:space="preserve">. If the answers differ, then it continues to attempt the next </w:t>
      </w:r>
      <w:r w:rsidR="00FF05BC">
        <w:t>relationship</w:t>
      </w:r>
      <w:r w:rsidR="00D76E73">
        <w:t xml:space="preserve"> until an answer is found or all relationships have been exhausted.</w:t>
      </w:r>
    </w:p>
    <w:p w14:paraId="0F43B27C" w14:textId="1966E1F5" w:rsidR="0011018C" w:rsidRPr="0011018C" w:rsidRDefault="0011018C" w:rsidP="0011018C">
      <w:pPr>
        <w:pStyle w:val="Caption"/>
        <w:keepNext/>
        <w:jc w:val="center"/>
        <w:rPr>
          <w:i w:val="0"/>
          <w:color w:val="000000" w:themeColor="text1"/>
          <w:sz w:val="20"/>
        </w:rPr>
      </w:pPr>
      <w:r w:rsidRPr="0011018C">
        <w:rPr>
          <w:b/>
          <w:i w:val="0"/>
          <w:color w:val="000000" w:themeColor="text1"/>
          <w:sz w:val="20"/>
        </w:rPr>
        <w:lastRenderedPageBreak/>
        <w:t xml:space="preserve">Table </w:t>
      </w:r>
      <w:r w:rsidRPr="0011018C">
        <w:rPr>
          <w:b/>
          <w:i w:val="0"/>
          <w:color w:val="000000" w:themeColor="text1"/>
          <w:sz w:val="20"/>
        </w:rPr>
        <w:fldChar w:fldCharType="begin"/>
      </w:r>
      <w:r w:rsidRPr="0011018C">
        <w:rPr>
          <w:b/>
          <w:i w:val="0"/>
          <w:color w:val="000000" w:themeColor="text1"/>
          <w:sz w:val="20"/>
        </w:rPr>
        <w:instrText xml:space="preserve"> SEQ Table \* ARABIC </w:instrText>
      </w:r>
      <w:r w:rsidRPr="0011018C">
        <w:rPr>
          <w:b/>
          <w:i w:val="0"/>
          <w:color w:val="000000" w:themeColor="text1"/>
          <w:sz w:val="20"/>
        </w:rPr>
        <w:fldChar w:fldCharType="separate"/>
      </w:r>
      <w:r w:rsidR="005F1574">
        <w:rPr>
          <w:b/>
          <w:i w:val="0"/>
          <w:noProof/>
          <w:color w:val="000000" w:themeColor="text1"/>
          <w:sz w:val="20"/>
        </w:rPr>
        <w:t>3</w:t>
      </w:r>
      <w:r w:rsidRPr="0011018C">
        <w:rPr>
          <w:b/>
          <w:i w:val="0"/>
          <w:color w:val="000000" w:themeColor="text1"/>
          <w:sz w:val="20"/>
        </w:rPr>
        <w:fldChar w:fldCharType="end"/>
      </w:r>
      <w:r w:rsidRPr="0011018C">
        <w:rPr>
          <w:b/>
          <w:i w:val="0"/>
          <w:color w:val="000000" w:themeColor="text1"/>
          <w:sz w:val="20"/>
        </w:rPr>
        <w:t>.</w:t>
      </w:r>
      <w:r w:rsidRPr="0011018C">
        <w:rPr>
          <w:i w:val="0"/>
          <w:color w:val="000000" w:themeColor="text1"/>
          <w:sz w:val="20"/>
        </w:rPr>
        <w:t xml:space="preserve"> List of all semantic relationships known to the agent.</w:t>
      </w:r>
    </w:p>
    <w:tbl>
      <w:tblPr>
        <w:tblStyle w:val="TableGrid"/>
        <w:tblW w:w="0" w:type="auto"/>
        <w:tblLook w:val="04A0" w:firstRow="1" w:lastRow="0" w:firstColumn="1" w:lastColumn="0" w:noHBand="0" w:noVBand="1"/>
      </w:tblPr>
      <w:tblGrid>
        <w:gridCol w:w="3955"/>
        <w:gridCol w:w="3955"/>
      </w:tblGrid>
      <w:tr w:rsidR="00002C2E" w14:paraId="1F6DE0C4" w14:textId="77777777" w:rsidTr="00002C2E">
        <w:tc>
          <w:tcPr>
            <w:tcW w:w="3955" w:type="dxa"/>
          </w:tcPr>
          <w:p w14:paraId="25BE6CDE" w14:textId="15ADC57A" w:rsidR="00002C2E" w:rsidRPr="00F76522" w:rsidRDefault="00AE07AE" w:rsidP="00002C2E">
            <w:pPr>
              <w:jc w:val="center"/>
              <w:rPr>
                <w:b/>
                <w:sz w:val="20"/>
              </w:rPr>
            </w:pPr>
            <w:r w:rsidRPr="00F76522">
              <w:rPr>
                <w:b/>
                <w:sz w:val="20"/>
              </w:rPr>
              <w:t>Relationship</w:t>
            </w:r>
          </w:p>
        </w:tc>
        <w:tc>
          <w:tcPr>
            <w:tcW w:w="3955" w:type="dxa"/>
          </w:tcPr>
          <w:p w14:paraId="15635984" w14:textId="467DA898" w:rsidR="00002C2E" w:rsidRPr="00F76522" w:rsidRDefault="00AE07AE" w:rsidP="00002C2E">
            <w:pPr>
              <w:jc w:val="center"/>
              <w:rPr>
                <w:b/>
                <w:sz w:val="20"/>
              </w:rPr>
            </w:pPr>
            <w:r w:rsidRPr="00F76522">
              <w:rPr>
                <w:b/>
                <w:sz w:val="20"/>
              </w:rPr>
              <w:t>Semantics</w:t>
            </w:r>
          </w:p>
        </w:tc>
      </w:tr>
      <w:tr w:rsidR="00002C2E" w14:paraId="7FCE89F3" w14:textId="77777777" w:rsidTr="00002C2E">
        <w:tc>
          <w:tcPr>
            <w:tcW w:w="3955" w:type="dxa"/>
          </w:tcPr>
          <w:p w14:paraId="55548170" w14:textId="2B121382" w:rsidR="00002C2E" w:rsidRPr="00F76522" w:rsidRDefault="00F76522" w:rsidP="00AE07AE">
            <w:pPr>
              <w:jc w:val="left"/>
              <w:rPr>
                <w:sz w:val="20"/>
              </w:rPr>
            </w:pPr>
            <w:r w:rsidRPr="00F76522">
              <w:rPr>
                <w:sz w:val="20"/>
              </w:rPr>
              <w:t>Shape Scaling</w:t>
            </w:r>
          </w:p>
        </w:tc>
        <w:tc>
          <w:tcPr>
            <w:tcW w:w="3955" w:type="dxa"/>
          </w:tcPr>
          <w:p w14:paraId="25F69568" w14:textId="5B51D26F" w:rsidR="00002C2E" w:rsidRPr="00F76522" w:rsidRDefault="00F76522" w:rsidP="00F76522">
            <w:pPr>
              <w:jc w:val="right"/>
              <w:rPr>
                <w:sz w:val="20"/>
              </w:rPr>
            </w:pPr>
            <w:r w:rsidRPr="00F76522">
              <w:rPr>
                <w:iCs/>
                <w:sz w:val="20"/>
              </w:rPr>
              <w:t>L</w:t>
            </w:r>
            <w:r w:rsidRPr="00F76522">
              <w:rPr>
                <w:iCs/>
                <w:sz w:val="20"/>
              </w:rPr>
              <w:t>ooks at the difference between the scale of shapes from frame to frame</w:t>
            </w:r>
          </w:p>
        </w:tc>
      </w:tr>
      <w:tr w:rsidR="00002C2E" w14:paraId="37BA4488" w14:textId="77777777" w:rsidTr="00002C2E">
        <w:tc>
          <w:tcPr>
            <w:tcW w:w="3955" w:type="dxa"/>
          </w:tcPr>
          <w:p w14:paraId="318F20F2" w14:textId="6047B32F" w:rsidR="00002C2E" w:rsidRPr="00F76522" w:rsidRDefault="00F76522" w:rsidP="00AE07AE">
            <w:pPr>
              <w:jc w:val="left"/>
              <w:rPr>
                <w:sz w:val="20"/>
              </w:rPr>
            </w:pPr>
            <w:r>
              <w:rPr>
                <w:sz w:val="20"/>
              </w:rPr>
              <w:t>Shape Fill Points System</w:t>
            </w:r>
          </w:p>
        </w:tc>
        <w:tc>
          <w:tcPr>
            <w:tcW w:w="3955" w:type="dxa"/>
          </w:tcPr>
          <w:p w14:paraId="5AEFAC85" w14:textId="3634F899" w:rsidR="00002C2E" w:rsidRPr="00F76522" w:rsidRDefault="00F76522" w:rsidP="00F76522">
            <w:pPr>
              <w:jc w:val="right"/>
              <w:rPr>
                <w:sz w:val="20"/>
              </w:rPr>
            </w:pPr>
            <w:r>
              <w:rPr>
                <w:iCs/>
                <w:sz w:val="20"/>
              </w:rPr>
              <w:t xml:space="preserve">Generates </w:t>
            </w:r>
            <w:r w:rsidRPr="00F76522">
              <w:rPr>
                <w:iCs/>
                <w:sz w:val="20"/>
              </w:rPr>
              <w:t>a points system based on the 'filled' attribute of shapes</w:t>
            </w:r>
            <w:r>
              <w:rPr>
                <w:iCs/>
                <w:sz w:val="20"/>
              </w:rPr>
              <w:t>, e.g., filled shapes are worth 2 points while empty ones, 1 point</w:t>
            </w:r>
          </w:p>
        </w:tc>
      </w:tr>
      <w:tr w:rsidR="00F76522" w14:paraId="505A4E53" w14:textId="77777777" w:rsidTr="00002C2E">
        <w:tc>
          <w:tcPr>
            <w:tcW w:w="3955" w:type="dxa"/>
          </w:tcPr>
          <w:p w14:paraId="3E2D770E" w14:textId="3FA00274" w:rsidR="00F76522" w:rsidRDefault="00F76522" w:rsidP="00AE07AE">
            <w:pPr>
              <w:jc w:val="left"/>
              <w:rPr>
                <w:sz w:val="20"/>
              </w:rPr>
            </w:pPr>
            <w:r>
              <w:rPr>
                <w:sz w:val="20"/>
              </w:rPr>
              <w:t>Inverted Diagonal Union</w:t>
            </w:r>
          </w:p>
        </w:tc>
        <w:tc>
          <w:tcPr>
            <w:tcW w:w="3955" w:type="dxa"/>
          </w:tcPr>
          <w:p w14:paraId="713D1BA4" w14:textId="245D6519" w:rsidR="00F76522" w:rsidRDefault="003934F9" w:rsidP="003934F9">
            <w:pPr>
              <w:jc w:val="right"/>
              <w:rPr>
                <w:iCs/>
                <w:sz w:val="20"/>
              </w:rPr>
            </w:pPr>
            <w:r w:rsidRPr="003934F9">
              <w:rPr>
                <w:iCs/>
                <w:sz w:val="20"/>
              </w:rPr>
              <w:t xml:space="preserve">Generates a semantic relationship where </w:t>
            </w:r>
            <w:r>
              <w:rPr>
                <w:iCs/>
                <w:sz w:val="20"/>
              </w:rPr>
              <w:t>image “C”</w:t>
            </w:r>
            <w:r w:rsidRPr="003934F9">
              <w:rPr>
                <w:iCs/>
                <w:sz w:val="20"/>
              </w:rPr>
              <w:t xml:space="preserve"> is always merged with</w:t>
            </w:r>
            <w:r>
              <w:rPr>
                <w:iCs/>
                <w:sz w:val="20"/>
              </w:rPr>
              <w:t xml:space="preserve"> image “G”</w:t>
            </w:r>
          </w:p>
        </w:tc>
      </w:tr>
    </w:tbl>
    <w:p w14:paraId="24E62B07" w14:textId="77777777" w:rsidR="00497F48" w:rsidRDefault="00497F48" w:rsidP="00F91C36"/>
    <w:p w14:paraId="532F8C6C" w14:textId="47CE96FD" w:rsidR="00421061" w:rsidRDefault="00463BF0" w:rsidP="00F91C36">
      <w:r>
        <w:rPr>
          <w:noProof/>
        </w:rPr>
        <w:drawing>
          <wp:anchor distT="0" distB="0" distL="114300" distR="114300" simplePos="0" relativeHeight="251686912" behindDoc="1" locked="0" layoutInCell="1" allowOverlap="1" wp14:anchorId="19286AB1" wp14:editId="3B868338">
            <wp:simplePos x="0" y="0"/>
            <wp:positionH relativeFrom="column">
              <wp:posOffset>2616200</wp:posOffset>
            </wp:positionH>
            <wp:positionV relativeFrom="paragraph">
              <wp:posOffset>1754505</wp:posOffset>
            </wp:positionV>
            <wp:extent cx="2286000" cy="1828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asic Problem C-0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r w:rsidR="00135266">
        <w:t xml:space="preserve">As an example, </w:t>
      </w:r>
      <w:r>
        <w:t>Basic Problem C-02</w:t>
      </w:r>
      <w:r w:rsidR="00135266">
        <w:t xml:space="preserve"> (</w:t>
      </w:r>
      <w:r>
        <w:rPr>
          <w:i/>
        </w:rPr>
        <w:t>Figure 3</w:t>
      </w:r>
      <w:r w:rsidR="00497F48">
        <w:rPr>
          <w:i/>
        </w:rPr>
        <w:t>.A</w:t>
      </w:r>
      <w:r w:rsidR="00135266">
        <w:t xml:space="preserve">) can be solved using the </w:t>
      </w:r>
      <w:r>
        <w:rPr>
          <w:i/>
        </w:rPr>
        <w:t>Shape Scaling</w:t>
      </w:r>
      <w:r>
        <w:t xml:space="preserve"> relationship by noticing the change in scale of the outer square between each frame</w:t>
      </w:r>
      <w:r w:rsidR="00135266">
        <w:t xml:space="preserve">. On the other hand, the </w:t>
      </w:r>
      <w:r>
        <w:rPr>
          <w:i/>
        </w:rPr>
        <w:t>Shape Fill Points System</w:t>
      </w:r>
      <w:r w:rsidR="00135266">
        <w:t xml:space="preserve"> relationship can be used to solve </w:t>
      </w:r>
      <w:r>
        <w:t>Basic Problem C-</w:t>
      </w:r>
      <w:r w:rsidR="00135266">
        <w:t>08 (</w:t>
      </w:r>
      <w:r w:rsidR="00135266">
        <w:rPr>
          <w:i/>
        </w:rPr>
        <w:t xml:space="preserve">Figure </w:t>
      </w:r>
      <w:r>
        <w:rPr>
          <w:i/>
        </w:rPr>
        <w:t>3</w:t>
      </w:r>
      <w:r w:rsidR="00497F48">
        <w:rPr>
          <w:i/>
        </w:rPr>
        <w:t>.B</w:t>
      </w:r>
      <w:r w:rsidR="00135266">
        <w:t xml:space="preserve">) </w:t>
      </w:r>
      <w:r>
        <w:t>by assigning 2 points to the empty squares and 1 point to the filled ones and counting the difference in points between each frame. Finally, Basic Problem C-12 (</w:t>
      </w:r>
      <w:r>
        <w:rPr>
          <w:i/>
        </w:rPr>
        <w:t>Figure 3.C</w:t>
      </w:r>
      <w:r>
        <w:t xml:space="preserve">) can be solved by merging image “C” with image “G” generating the correct answer 8 via the </w:t>
      </w:r>
      <w:r>
        <w:rPr>
          <w:i/>
        </w:rPr>
        <w:t xml:space="preserve">Inverted Diagonal Union </w:t>
      </w:r>
      <w:r>
        <w:t>relationship.</w:t>
      </w:r>
    </w:p>
    <w:p w14:paraId="50D4110E" w14:textId="63014199" w:rsidR="00463BF0" w:rsidRPr="00463BF0" w:rsidRDefault="00463BF0" w:rsidP="00F91C36">
      <w:r>
        <w:rPr>
          <w:noProof/>
        </w:rPr>
        <w:drawing>
          <wp:anchor distT="0" distB="0" distL="114300" distR="114300" simplePos="0" relativeHeight="251685888" behindDoc="1" locked="0" layoutInCell="1" allowOverlap="1" wp14:anchorId="28B5537C" wp14:editId="69D56B69">
            <wp:simplePos x="0" y="0"/>
            <wp:positionH relativeFrom="column">
              <wp:posOffset>0</wp:posOffset>
            </wp:positionH>
            <wp:positionV relativeFrom="paragraph">
              <wp:posOffset>635</wp:posOffset>
            </wp:positionV>
            <wp:extent cx="2286000" cy="18288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sic Problem C-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p>
    <w:p w14:paraId="49BFD3CF" w14:textId="40F11314" w:rsidR="00497F48" w:rsidRDefault="00497F48" w:rsidP="00F91C36"/>
    <w:p w14:paraId="70622077" w14:textId="181894EF" w:rsidR="00497F48" w:rsidRPr="00135266" w:rsidRDefault="00497F48" w:rsidP="00F91C36"/>
    <w:p w14:paraId="4F40148C" w14:textId="43B86F2F" w:rsidR="00497F48" w:rsidRDefault="00497F48" w:rsidP="00EA356A"/>
    <w:p w14:paraId="71844B1C" w14:textId="4FCCFB8C" w:rsidR="00497F48" w:rsidRDefault="00497F48" w:rsidP="00EA356A"/>
    <w:p w14:paraId="3B722ABF" w14:textId="656CE7F2" w:rsidR="00497F48" w:rsidRDefault="00463BF0" w:rsidP="00EA356A">
      <w:r>
        <w:rPr>
          <w:noProof/>
        </w:rPr>
        <w:drawing>
          <wp:anchor distT="0" distB="0" distL="114300" distR="114300" simplePos="0" relativeHeight="251687936" behindDoc="1" locked="0" layoutInCell="1" allowOverlap="1" wp14:anchorId="304B19D7" wp14:editId="1E0B1305">
            <wp:simplePos x="0" y="0"/>
            <wp:positionH relativeFrom="page">
              <wp:align>center</wp:align>
            </wp:positionH>
            <wp:positionV relativeFrom="paragraph">
              <wp:posOffset>175260</wp:posOffset>
            </wp:positionV>
            <wp:extent cx="2286000" cy="18288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asic Problem C-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86000" cy="1828800"/>
                    </a:xfrm>
                    <a:prstGeom prst="rect">
                      <a:avLst/>
                    </a:prstGeom>
                  </pic:spPr>
                </pic:pic>
              </a:graphicData>
            </a:graphic>
            <wp14:sizeRelH relativeFrom="page">
              <wp14:pctWidth>0</wp14:pctWidth>
            </wp14:sizeRelH>
            <wp14:sizeRelV relativeFrom="page">
              <wp14:pctHeight>0</wp14:pctHeight>
            </wp14:sizeRelV>
          </wp:anchor>
        </w:drawing>
      </w:r>
    </w:p>
    <w:p w14:paraId="6EAA1BC1" w14:textId="0B23547D" w:rsidR="00497F48" w:rsidRDefault="00497F48" w:rsidP="00EA356A"/>
    <w:p w14:paraId="4F477647" w14:textId="6115E497" w:rsidR="00497F48" w:rsidRDefault="00497F48" w:rsidP="00EA356A"/>
    <w:p w14:paraId="2DF0DFA3" w14:textId="58659B2C" w:rsidR="009D55AA" w:rsidRDefault="00463BF0" w:rsidP="00EA356A">
      <w:r>
        <w:rPr>
          <w:noProof/>
        </w:rPr>
        <mc:AlternateContent>
          <mc:Choice Requires="wps">
            <w:drawing>
              <wp:anchor distT="0" distB="0" distL="114300" distR="114300" simplePos="0" relativeHeight="251671552" behindDoc="0" locked="0" layoutInCell="1" allowOverlap="1" wp14:anchorId="513D7D06" wp14:editId="15BDFA5E">
                <wp:simplePos x="0" y="0"/>
                <wp:positionH relativeFrom="column">
                  <wp:posOffset>-25400</wp:posOffset>
                </wp:positionH>
                <wp:positionV relativeFrom="paragraph">
                  <wp:posOffset>1081617</wp:posOffset>
                </wp:positionV>
                <wp:extent cx="5358554" cy="635"/>
                <wp:effectExtent l="0" t="0" r="1270" b="5080"/>
                <wp:wrapNone/>
                <wp:docPr id="11" name="Text Box 11"/>
                <wp:cNvGraphicFramePr/>
                <a:graphic xmlns:a="http://schemas.openxmlformats.org/drawingml/2006/main">
                  <a:graphicData uri="http://schemas.microsoft.com/office/word/2010/wordprocessingShape">
                    <wps:wsp>
                      <wps:cNvSpPr txBox="1"/>
                      <wps:spPr>
                        <a:xfrm>
                          <a:off x="0" y="0"/>
                          <a:ext cx="5358554" cy="635"/>
                        </a:xfrm>
                        <a:prstGeom prst="rect">
                          <a:avLst/>
                        </a:prstGeom>
                        <a:solidFill>
                          <a:prstClr val="white"/>
                        </a:solidFill>
                        <a:ln>
                          <a:noFill/>
                        </a:ln>
                      </wps:spPr>
                      <wps:txbx>
                        <w:txbxContent>
                          <w:p w14:paraId="69F8A93F" w14:textId="687B9FAC" w:rsidR="00497F48" w:rsidRPr="008027AC" w:rsidRDefault="00497F48" w:rsidP="00497F48">
                            <w:pPr>
                              <w:pStyle w:val="Caption"/>
                              <w:jc w:val="center"/>
                              <w:rPr>
                                <w:i w:val="0"/>
                                <w:noProof/>
                                <w:color w:val="000000" w:themeColor="text1"/>
                                <w:sz w:val="20"/>
                              </w:rPr>
                            </w:pPr>
                            <w:r w:rsidRPr="00497F48">
                              <w:rPr>
                                <w:b/>
                                <w:i w:val="0"/>
                                <w:color w:val="000000" w:themeColor="text1"/>
                                <w:sz w:val="20"/>
                              </w:rPr>
                              <w:t xml:space="preserve">Figure </w:t>
                            </w:r>
                            <w:r w:rsidRPr="00497F48">
                              <w:rPr>
                                <w:b/>
                                <w:i w:val="0"/>
                                <w:color w:val="000000" w:themeColor="text1"/>
                                <w:sz w:val="20"/>
                              </w:rPr>
                              <w:fldChar w:fldCharType="begin"/>
                            </w:r>
                            <w:r w:rsidRPr="00497F48">
                              <w:rPr>
                                <w:b/>
                                <w:i w:val="0"/>
                                <w:color w:val="000000" w:themeColor="text1"/>
                                <w:sz w:val="20"/>
                              </w:rPr>
                              <w:instrText xml:space="preserve"> SEQ Figure \* ARABIC </w:instrText>
                            </w:r>
                            <w:r w:rsidRPr="00497F48">
                              <w:rPr>
                                <w:b/>
                                <w:i w:val="0"/>
                                <w:color w:val="000000" w:themeColor="text1"/>
                                <w:sz w:val="20"/>
                              </w:rPr>
                              <w:fldChar w:fldCharType="separate"/>
                            </w:r>
                            <w:r w:rsidR="005F1574">
                              <w:rPr>
                                <w:b/>
                                <w:i w:val="0"/>
                                <w:noProof/>
                                <w:color w:val="000000" w:themeColor="text1"/>
                                <w:sz w:val="20"/>
                              </w:rPr>
                              <w:t>3</w:t>
                            </w:r>
                            <w:r w:rsidRPr="00497F48">
                              <w:rPr>
                                <w:b/>
                                <w:i w:val="0"/>
                                <w:color w:val="000000" w:themeColor="text1"/>
                                <w:sz w:val="20"/>
                              </w:rPr>
                              <w:fldChar w:fldCharType="end"/>
                            </w:r>
                            <w:r w:rsidRPr="00497F48">
                              <w:rPr>
                                <w:b/>
                                <w:i w:val="0"/>
                                <w:color w:val="000000" w:themeColor="text1"/>
                                <w:sz w:val="20"/>
                              </w:rPr>
                              <w:t>.</w:t>
                            </w:r>
                            <w:r w:rsidRPr="00497F48">
                              <w:rPr>
                                <w:i w:val="0"/>
                                <w:color w:val="000000" w:themeColor="text1"/>
                                <w:sz w:val="20"/>
                              </w:rPr>
                              <w:t xml:space="preserve"> A: </w:t>
                            </w:r>
                            <w:r w:rsidR="00463BF0">
                              <w:rPr>
                                <w:i w:val="0"/>
                                <w:color w:val="000000" w:themeColor="text1"/>
                                <w:sz w:val="20"/>
                              </w:rPr>
                              <w:t>Basic Problem C-02</w:t>
                            </w:r>
                            <w:r w:rsidRPr="00497F48">
                              <w:rPr>
                                <w:i w:val="0"/>
                                <w:color w:val="000000" w:themeColor="text1"/>
                                <w:sz w:val="20"/>
                              </w:rPr>
                              <w:t xml:space="preserve">. B: </w:t>
                            </w:r>
                            <w:r w:rsidR="00463BF0">
                              <w:rPr>
                                <w:i w:val="0"/>
                                <w:color w:val="000000" w:themeColor="text1"/>
                                <w:sz w:val="20"/>
                              </w:rPr>
                              <w:t>Basic Problem C</w:t>
                            </w:r>
                            <w:r w:rsidRPr="00497F48">
                              <w:rPr>
                                <w:i w:val="0"/>
                                <w:color w:val="000000" w:themeColor="text1"/>
                                <w:sz w:val="20"/>
                              </w:rPr>
                              <w:t>-08</w:t>
                            </w:r>
                            <w:r w:rsidR="00B96520">
                              <w:rPr>
                                <w:i w:val="0"/>
                                <w:color w:val="000000" w:themeColor="text1"/>
                                <w:sz w:val="20"/>
                              </w:rPr>
                              <w:t xml:space="preserve">. </w:t>
                            </w:r>
                            <w:r w:rsidR="008027AC">
                              <w:rPr>
                                <w:i w:val="0"/>
                                <w:color w:val="000000" w:themeColor="text1"/>
                                <w:sz w:val="20"/>
                              </w:rPr>
                              <w:t>C: Basic Problem C-12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3D7D06" id="Text Box 11" o:spid="_x0000_s1028" type="#_x0000_t202" style="position:absolute;left:0;text-align:left;margin-left:-2pt;margin-top:85.15pt;width:421.9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" stroked="f">
                <v:textbox style="mso-fit-shape-to-text:t" inset="0,0,0,0">
                  <w:txbxContent>
                    <w:p w14:paraId="69F8A93F" w14:textId="687B9FAC" w:rsidR="00497F48" w:rsidRPr="008027AC" w:rsidRDefault="00497F48" w:rsidP="00497F48">
                      <w:pPr>
                        <w:pStyle w:val="Caption"/>
                        <w:jc w:val="center"/>
                        <w:rPr>
                          <w:i w:val="0"/>
                          <w:noProof/>
                          <w:color w:val="000000" w:themeColor="text1"/>
                          <w:sz w:val="20"/>
                        </w:rPr>
                      </w:pPr>
                      <w:r w:rsidRPr="00497F48">
                        <w:rPr>
                          <w:b/>
                          <w:i w:val="0"/>
                          <w:color w:val="000000" w:themeColor="text1"/>
                          <w:sz w:val="20"/>
                        </w:rPr>
                        <w:t xml:space="preserve">Figure </w:t>
                      </w:r>
                      <w:r w:rsidRPr="00497F48">
                        <w:rPr>
                          <w:b/>
                          <w:i w:val="0"/>
                          <w:color w:val="000000" w:themeColor="text1"/>
                          <w:sz w:val="20"/>
                        </w:rPr>
                        <w:fldChar w:fldCharType="begin"/>
                      </w:r>
                      <w:r w:rsidRPr="00497F48">
                        <w:rPr>
                          <w:b/>
                          <w:i w:val="0"/>
                          <w:color w:val="000000" w:themeColor="text1"/>
                          <w:sz w:val="20"/>
                        </w:rPr>
                        <w:instrText xml:space="preserve"> SEQ Figure \* ARABIC </w:instrText>
                      </w:r>
                      <w:r w:rsidRPr="00497F48">
                        <w:rPr>
                          <w:b/>
                          <w:i w:val="0"/>
                          <w:color w:val="000000" w:themeColor="text1"/>
                          <w:sz w:val="20"/>
                        </w:rPr>
                        <w:fldChar w:fldCharType="separate"/>
                      </w:r>
                      <w:r w:rsidR="005F1574">
                        <w:rPr>
                          <w:b/>
                          <w:i w:val="0"/>
                          <w:noProof/>
                          <w:color w:val="000000" w:themeColor="text1"/>
                          <w:sz w:val="20"/>
                        </w:rPr>
                        <w:t>3</w:t>
                      </w:r>
                      <w:r w:rsidRPr="00497F48">
                        <w:rPr>
                          <w:b/>
                          <w:i w:val="0"/>
                          <w:color w:val="000000" w:themeColor="text1"/>
                          <w:sz w:val="20"/>
                        </w:rPr>
                        <w:fldChar w:fldCharType="end"/>
                      </w:r>
                      <w:r w:rsidRPr="00497F48">
                        <w:rPr>
                          <w:b/>
                          <w:i w:val="0"/>
                          <w:color w:val="000000" w:themeColor="text1"/>
                          <w:sz w:val="20"/>
                        </w:rPr>
                        <w:t>.</w:t>
                      </w:r>
                      <w:r w:rsidRPr="00497F48">
                        <w:rPr>
                          <w:i w:val="0"/>
                          <w:color w:val="000000" w:themeColor="text1"/>
                          <w:sz w:val="20"/>
                        </w:rPr>
                        <w:t xml:space="preserve"> A: </w:t>
                      </w:r>
                      <w:r w:rsidR="00463BF0">
                        <w:rPr>
                          <w:i w:val="0"/>
                          <w:color w:val="000000" w:themeColor="text1"/>
                          <w:sz w:val="20"/>
                        </w:rPr>
                        <w:t>Basic Problem C-02</w:t>
                      </w:r>
                      <w:r w:rsidRPr="00497F48">
                        <w:rPr>
                          <w:i w:val="0"/>
                          <w:color w:val="000000" w:themeColor="text1"/>
                          <w:sz w:val="20"/>
                        </w:rPr>
                        <w:t xml:space="preserve">. B: </w:t>
                      </w:r>
                      <w:r w:rsidR="00463BF0">
                        <w:rPr>
                          <w:i w:val="0"/>
                          <w:color w:val="000000" w:themeColor="text1"/>
                          <w:sz w:val="20"/>
                        </w:rPr>
                        <w:t>Basic Problem C</w:t>
                      </w:r>
                      <w:r w:rsidRPr="00497F48">
                        <w:rPr>
                          <w:i w:val="0"/>
                          <w:color w:val="000000" w:themeColor="text1"/>
                          <w:sz w:val="20"/>
                        </w:rPr>
                        <w:t>-08</w:t>
                      </w:r>
                      <w:r w:rsidR="00B96520">
                        <w:rPr>
                          <w:i w:val="0"/>
                          <w:color w:val="000000" w:themeColor="text1"/>
                          <w:sz w:val="20"/>
                        </w:rPr>
                        <w:t xml:space="preserve">. </w:t>
                      </w:r>
                      <w:r w:rsidR="008027AC">
                        <w:rPr>
                          <w:i w:val="0"/>
                          <w:color w:val="000000" w:themeColor="text1"/>
                          <w:sz w:val="20"/>
                        </w:rPr>
                        <w:t>C: Basic Problem C-12</w:t>
                      </w:r>
                    </w:p>
                  </w:txbxContent>
                </v:textbox>
              </v:shape>
            </w:pict>
          </mc:Fallback>
        </mc:AlternateContent>
      </w:r>
    </w:p>
    <w:p w14:paraId="1EF21F59" w14:textId="7EE954C2" w:rsidR="00EA356A" w:rsidRDefault="00347764" w:rsidP="00EA356A">
      <w:pPr>
        <w:pStyle w:val="Heading1"/>
      </w:pPr>
      <w:r>
        <w:lastRenderedPageBreak/>
        <w:t>Final Agent: Performance</w:t>
      </w:r>
    </w:p>
    <w:p w14:paraId="102E194F" w14:textId="5FE855D7" w:rsidR="00A11216" w:rsidRDefault="00EA356A" w:rsidP="00EA356A">
      <w:r>
        <w:t xml:space="preserve">I believe my agent’s performance in this project was </w:t>
      </w:r>
      <w:r w:rsidR="00A11216">
        <w:t>decent</w:t>
      </w:r>
      <w:r>
        <w:t xml:space="preserve"> with an accuracy of ~</w:t>
      </w:r>
      <w:r w:rsidR="00A11216">
        <w:t>67</w:t>
      </w:r>
      <w:r>
        <w:t>% (</w:t>
      </w:r>
      <w:r w:rsidR="00A11216">
        <w:t>32</w:t>
      </w:r>
      <w:r>
        <w:t xml:space="preserve"> out of 48 problems). </w:t>
      </w:r>
      <w:r w:rsidR="00A11216">
        <w:t>These results</w:t>
      </w:r>
      <w:r w:rsidR="00E12856">
        <w:t>, however,</w:t>
      </w:r>
      <w:r w:rsidR="00A11216">
        <w:t xml:space="preserve"> are significantly worse than those from Project 1, where my agent achieved a ~94% accuracy. Over both the problem sets B and C, my agent currently has an accuracy of ~79% (76 out of 96 problems). The complete breakdown of correct answers is shown in </w:t>
      </w:r>
      <w:r w:rsidR="00A11216">
        <w:rPr>
          <w:i/>
        </w:rPr>
        <w:t>Table 4</w:t>
      </w:r>
      <w:r w:rsidR="00A11216">
        <w:t>.</w:t>
      </w:r>
    </w:p>
    <w:p w14:paraId="0FF2397D" w14:textId="6ECF9AB2" w:rsidR="004D0CF0" w:rsidRPr="004D0CF0" w:rsidRDefault="004D0CF0" w:rsidP="004D0CF0">
      <w:pPr>
        <w:pStyle w:val="Caption"/>
        <w:keepNext/>
        <w:jc w:val="center"/>
        <w:rPr>
          <w:i w:val="0"/>
          <w:color w:val="000000" w:themeColor="text1"/>
          <w:sz w:val="20"/>
        </w:rPr>
      </w:pPr>
      <w:r w:rsidRPr="004D0CF0">
        <w:rPr>
          <w:b/>
          <w:i w:val="0"/>
          <w:color w:val="000000" w:themeColor="text1"/>
          <w:sz w:val="20"/>
        </w:rPr>
        <w:t xml:space="preserve">Table </w:t>
      </w:r>
      <w:r w:rsidRPr="004D0CF0">
        <w:rPr>
          <w:b/>
          <w:i w:val="0"/>
          <w:color w:val="000000" w:themeColor="text1"/>
          <w:sz w:val="20"/>
        </w:rPr>
        <w:fldChar w:fldCharType="begin"/>
      </w:r>
      <w:r w:rsidRPr="004D0CF0">
        <w:rPr>
          <w:b/>
          <w:i w:val="0"/>
          <w:color w:val="000000" w:themeColor="text1"/>
          <w:sz w:val="20"/>
        </w:rPr>
        <w:instrText xml:space="preserve"> SEQ Table \* ARABIC </w:instrText>
      </w:r>
      <w:r w:rsidRPr="004D0CF0">
        <w:rPr>
          <w:b/>
          <w:i w:val="0"/>
          <w:color w:val="000000" w:themeColor="text1"/>
          <w:sz w:val="20"/>
        </w:rPr>
        <w:fldChar w:fldCharType="separate"/>
      </w:r>
      <w:r w:rsidR="005F1574">
        <w:rPr>
          <w:b/>
          <w:i w:val="0"/>
          <w:noProof/>
          <w:color w:val="000000" w:themeColor="text1"/>
          <w:sz w:val="20"/>
        </w:rPr>
        <w:t>4</w:t>
      </w:r>
      <w:r w:rsidRPr="004D0CF0">
        <w:rPr>
          <w:b/>
          <w:i w:val="0"/>
          <w:color w:val="000000" w:themeColor="text1"/>
          <w:sz w:val="20"/>
        </w:rPr>
        <w:fldChar w:fldCharType="end"/>
      </w:r>
      <w:r w:rsidRPr="004D0CF0">
        <w:rPr>
          <w:b/>
          <w:i w:val="0"/>
          <w:color w:val="000000" w:themeColor="text1"/>
          <w:sz w:val="20"/>
        </w:rPr>
        <w:t>.</w:t>
      </w:r>
      <w:r w:rsidRPr="004D0CF0">
        <w:rPr>
          <w:i w:val="0"/>
          <w:color w:val="000000" w:themeColor="text1"/>
          <w:sz w:val="20"/>
        </w:rPr>
        <w:t xml:space="preserve"> Results from problem sets B and C.</w:t>
      </w:r>
    </w:p>
    <w:tbl>
      <w:tblPr>
        <w:tblStyle w:val="TableGrid"/>
        <w:tblW w:w="0" w:type="auto"/>
        <w:tblLook w:val="04A0" w:firstRow="1" w:lastRow="0" w:firstColumn="1" w:lastColumn="0" w:noHBand="0" w:noVBand="1"/>
      </w:tblPr>
      <w:tblGrid>
        <w:gridCol w:w="1408"/>
        <w:gridCol w:w="1295"/>
        <w:gridCol w:w="1265"/>
        <w:gridCol w:w="1363"/>
        <w:gridCol w:w="1452"/>
        <w:gridCol w:w="1127"/>
      </w:tblGrid>
      <w:tr w:rsidR="004D0CF0" w14:paraId="6DAD1A1C" w14:textId="486EE64B" w:rsidTr="004D0CF0">
        <w:tc>
          <w:tcPr>
            <w:tcW w:w="1408" w:type="dxa"/>
          </w:tcPr>
          <w:p w14:paraId="29B1B2A3" w14:textId="0345CA6D" w:rsidR="004D0CF0" w:rsidRPr="004D0CF0" w:rsidRDefault="004D0CF0" w:rsidP="00A11216">
            <w:pPr>
              <w:jc w:val="center"/>
              <w:rPr>
                <w:b/>
                <w:sz w:val="20"/>
              </w:rPr>
            </w:pPr>
            <w:r w:rsidRPr="004D0CF0">
              <w:rPr>
                <w:b/>
                <w:sz w:val="20"/>
              </w:rPr>
              <w:t>Problem Set</w:t>
            </w:r>
          </w:p>
        </w:tc>
        <w:tc>
          <w:tcPr>
            <w:tcW w:w="1295" w:type="dxa"/>
          </w:tcPr>
          <w:p w14:paraId="211EE7EA" w14:textId="09FF4277" w:rsidR="004D0CF0" w:rsidRPr="004D0CF0" w:rsidRDefault="004D0CF0" w:rsidP="00A11216">
            <w:pPr>
              <w:jc w:val="center"/>
              <w:rPr>
                <w:b/>
                <w:sz w:val="20"/>
              </w:rPr>
            </w:pPr>
            <w:r w:rsidRPr="004D0CF0">
              <w:rPr>
                <w:b/>
                <w:sz w:val="20"/>
              </w:rPr>
              <w:t>Basic</w:t>
            </w:r>
          </w:p>
        </w:tc>
        <w:tc>
          <w:tcPr>
            <w:tcW w:w="1265" w:type="dxa"/>
          </w:tcPr>
          <w:p w14:paraId="39B3C789" w14:textId="1AF85A7C" w:rsidR="004D0CF0" w:rsidRPr="004D0CF0" w:rsidRDefault="004D0CF0" w:rsidP="00A11216">
            <w:pPr>
              <w:jc w:val="center"/>
              <w:rPr>
                <w:b/>
                <w:sz w:val="20"/>
              </w:rPr>
            </w:pPr>
            <w:r w:rsidRPr="004D0CF0">
              <w:rPr>
                <w:b/>
                <w:sz w:val="20"/>
              </w:rPr>
              <w:t>Test</w:t>
            </w:r>
          </w:p>
        </w:tc>
        <w:tc>
          <w:tcPr>
            <w:tcW w:w="1363" w:type="dxa"/>
          </w:tcPr>
          <w:p w14:paraId="40FAB035" w14:textId="5964767B" w:rsidR="004D0CF0" w:rsidRPr="004D0CF0" w:rsidRDefault="004D0CF0" w:rsidP="00A11216">
            <w:pPr>
              <w:jc w:val="center"/>
              <w:rPr>
                <w:b/>
                <w:sz w:val="20"/>
              </w:rPr>
            </w:pPr>
            <w:r w:rsidRPr="004D0CF0">
              <w:rPr>
                <w:b/>
                <w:sz w:val="20"/>
              </w:rPr>
              <w:t>Ravens</w:t>
            </w:r>
          </w:p>
        </w:tc>
        <w:tc>
          <w:tcPr>
            <w:tcW w:w="1452" w:type="dxa"/>
          </w:tcPr>
          <w:p w14:paraId="6C46A822" w14:textId="35E08D26" w:rsidR="004D0CF0" w:rsidRPr="004D0CF0" w:rsidRDefault="004D0CF0" w:rsidP="00A11216">
            <w:pPr>
              <w:jc w:val="center"/>
              <w:rPr>
                <w:b/>
                <w:sz w:val="20"/>
              </w:rPr>
            </w:pPr>
            <w:r w:rsidRPr="004D0CF0">
              <w:rPr>
                <w:b/>
                <w:sz w:val="20"/>
              </w:rPr>
              <w:t>Challenge</w:t>
            </w:r>
          </w:p>
        </w:tc>
        <w:tc>
          <w:tcPr>
            <w:tcW w:w="1127" w:type="dxa"/>
          </w:tcPr>
          <w:p w14:paraId="6185A562" w14:textId="04463DCA" w:rsidR="004D0CF0" w:rsidRPr="004D0CF0" w:rsidRDefault="004D0CF0" w:rsidP="00A11216">
            <w:pPr>
              <w:jc w:val="center"/>
              <w:rPr>
                <w:b/>
                <w:sz w:val="20"/>
              </w:rPr>
            </w:pPr>
            <w:r w:rsidRPr="004D0CF0">
              <w:rPr>
                <w:b/>
                <w:sz w:val="20"/>
              </w:rPr>
              <w:t>Total</w:t>
            </w:r>
          </w:p>
        </w:tc>
      </w:tr>
      <w:tr w:rsidR="004D0CF0" w14:paraId="1403231C" w14:textId="5F268E25" w:rsidTr="004D0CF0">
        <w:tc>
          <w:tcPr>
            <w:tcW w:w="1408" w:type="dxa"/>
          </w:tcPr>
          <w:p w14:paraId="24CF8475" w14:textId="0293AAB9" w:rsidR="004D0CF0" w:rsidRPr="004D0CF0" w:rsidRDefault="004D0CF0" w:rsidP="004D0CF0">
            <w:pPr>
              <w:jc w:val="center"/>
              <w:rPr>
                <w:sz w:val="20"/>
              </w:rPr>
            </w:pPr>
            <w:r w:rsidRPr="004D0CF0">
              <w:rPr>
                <w:sz w:val="20"/>
              </w:rPr>
              <w:t>B</w:t>
            </w:r>
          </w:p>
        </w:tc>
        <w:tc>
          <w:tcPr>
            <w:tcW w:w="1295" w:type="dxa"/>
          </w:tcPr>
          <w:p w14:paraId="48193FB7" w14:textId="1D5AA02B" w:rsidR="004D0CF0" w:rsidRPr="004D0CF0" w:rsidRDefault="004D0CF0" w:rsidP="004D0CF0">
            <w:pPr>
              <w:jc w:val="center"/>
              <w:rPr>
                <w:sz w:val="20"/>
              </w:rPr>
            </w:pPr>
            <w:r w:rsidRPr="004D0CF0">
              <w:rPr>
                <w:sz w:val="20"/>
              </w:rPr>
              <w:t>12</w:t>
            </w:r>
          </w:p>
        </w:tc>
        <w:tc>
          <w:tcPr>
            <w:tcW w:w="1265" w:type="dxa"/>
          </w:tcPr>
          <w:p w14:paraId="0BAE26B3" w14:textId="1EAD8C08" w:rsidR="004D0CF0" w:rsidRPr="004D0CF0" w:rsidRDefault="004D0CF0" w:rsidP="004D0CF0">
            <w:pPr>
              <w:jc w:val="center"/>
              <w:rPr>
                <w:sz w:val="20"/>
              </w:rPr>
            </w:pPr>
            <w:r w:rsidRPr="004D0CF0">
              <w:rPr>
                <w:sz w:val="20"/>
              </w:rPr>
              <w:t>12</w:t>
            </w:r>
          </w:p>
        </w:tc>
        <w:tc>
          <w:tcPr>
            <w:tcW w:w="1363" w:type="dxa"/>
          </w:tcPr>
          <w:p w14:paraId="330F64FD" w14:textId="2994BF28" w:rsidR="004D0CF0" w:rsidRPr="004D0CF0" w:rsidRDefault="004D0CF0" w:rsidP="004D0CF0">
            <w:pPr>
              <w:jc w:val="center"/>
              <w:rPr>
                <w:sz w:val="20"/>
              </w:rPr>
            </w:pPr>
            <w:r w:rsidRPr="004D0CF0">
              <w:rPr>
                <w:sz w:val="20"/>
              </w:rPr>
              <w:t>10</w:t>
            </w:r>
          </w:p>
        </w:tc>
        <w:tc>
          <w:tcPr>
            <w:tcW w:w="1452" w:type="dxa"/>
          </w:tcPr>
          <w:p w14:paraId="70A20E15" w14:textId="3047486F" w:rsidR="004D0CF0" w:rsidRPr="004D0CF0" w:rsidRDefault="004D0CF0" w:rsidP="004D0CF0">
            <w:pPr>
              <w:jc w:val="center"/>
              <w:rPr>
                <w:sz w:val="20"/>
              </w:rPr>
            </w:pPr>
            <w:r w:rsidRPr="004D0CF0">
              <w:rPr>
                <w:sz w:val="20"/>
              </w:rPr>
              <w:t>11</w:t>
            </w:r>
          </w:p>
        </w:tc>
        <w:tc>
          <w:tcPr>
            <w:tcW w:w="1127" w:type="dxa"/>
          </w:tcPr>
          <w:p w14:paraId="652810B5" w14:textId="11955FF2" w:rsidR="004D0CF0" w:rsidRPr="004D0CF0" w:rsidRDefault="004D0CF0" w:rsidP="004D0CF0">
            <w:pPr>
              <w:jc w:val="center"/>
              <w:rPr>
                <w:sz w:val="20"/>
              </w:rPr>
            </w:pPr>
            <w:r w:rsidRPr="004D0CF0">
              <w:rPr>
                <w:sz w:val="20"/>
              </w:rPr>
              <w:t>45</w:t>
            </w:r>
          </w:p>
        </w:tc>
      </w:tr>
      <w:tr w:rsidR="004D0CF0" w14:paraId="32107FFC" w14:textId="4D15E5D7" w:rsidTr="004D0CF0">
        <w:tc>
          <w:tcPr>
            <w:tcW w:w="1408" w:type="dxa"/>
          </w:tcPr>
          <w:p w14:paraId="576696CD" w14:textId="76092C5B" w:rsidR="004D0CF0" w:rsidRPr="004D0CF0" w:rsidRDefault="004D0CF0" w:rsidP="004D0CF0">
            <w:pPr>
              <w:jc w:val="center"/>
              <w:rPr>
                <w:sz w:val="20"/>
              </w:rPr>
            </w:pPr>
            <w:r w:rsidRPr="004D0CF0">
              <w:rPr>
                <w:sz w:val="20"/>
              </w:rPr>
              <w:t>C</w:t>
            </w:r>
          </w:p>
        </w:tc>
        <w:tc>
          <w:tcPr>
            <w:tcW w:w="1295" w:type="dxa"/>
          </w:tcPr>
          <w:p w14:paraId="15B42811" w14:textId="37395D28" w:rsidR="004D0CF0" w:rsidRPr="004D0CF0" w:rsidRDefault="004D0CF0" w:rsidP="004D0CF0">
            <w:pPr>
              <w:jc w:val="center"/>
              <w:rPr>
                <w:sz w:val="20"/>
              </w:rPr>
            </w:pPr>
            <w:r w:rsidRPr="004D0CF0">
              <w:rPr>
                <w:sz w:val="20"/>
              </w:rPr>
              <w:t>12</w:t>
            </w:r>
          </w:p>
        </w:tc>
        <w:tc>
          <w:tcPr>
            <w:tcW w:w="1265" w:type="dxa"/>
          </w:tcPr>
          <w:p w14:paraId="3B71D5BD" w14:textId="2EB792FC" w:rsidR="004D0CF0" w:rsidRPr="004D0CF0" w:rsidRDefault="004D0CF0" w:rsidP="004D0CF0">
            <w:pPr>
              <w:jc w:val="center"/>
              <w:rPr>
                <w:sz w:val="20"/>
              </w:rPr>
            </w:pPr>
            <w:r w:rsidRPr="004D0CF0">
              <w:rPr>
                <w:sz w:val="20"/>
              </w:rPr>
              <w:t>9</w:t>
            </w:r>
          </w:p>
        </w:tc>
        <w:tc>
          <w:tcPr>
            <w:tcW w:w="1363" w:type="dxa"/>
          </w:tcPr>
          <w:p w14:paraId="19218B07" w14:textId="538EA403" w:rsidR="004D0CF0" w:rsidRPr="004D0CF0" w:rsidRDefault="004D0CF0" w:rsidP="004D0CF0">
            <w:pPr>
              <w:jc w:val="center"/>
              <w:rPr>
                <w:sz w:val="20"/>
              </w:rPr>
            </w:pPr>
            <w:r w:rsidRPr="004D0CF0">
              <w:rPr>
                <w:sz w:val="20"/>
              </w:rPr>
              <w:t>4</w:t>
            </w:r>
          </w:p>
        </w:tc>
        <w:tc>
          <w:tcPr>
            <w:tcW w:w="1452" w:type="dxa"/>
          </w:tcPr>
          <w:p w14:paraId="36DF5D71" w14:textId="2236F875" w:rsidR="004D0CF0" w:rsidRPr="004D0CF0" w:rsidRDefault="004D0CF0" w:rsidP="004D0CF0">
            <w:pPr>
              <w:jc w:val="center"/>
              <w:rPr>
                <w:sz w:val="20"/>
              </w:rPr>
            </w:pPr>
            <w:r w:rsidRPr="004D0CF0">
              <w:rPr>
                <w:sz w:val="20"/>
              </w:rPr>
              <w:t>7</w:t>
            </w:r>
          </w:p>
        </w:tc>
        <w:tc>
          <w:tcPr>
            <w:tcW w:w="1127" w:type="dxa"/>
          </w:tcPr>
          <w:p w14:paraId="5C1F4D22" w14:textId="29A9DD05" w:rsidR="004D0CF0" w:rsidRPr="004D0CF0" w:rsidRDefault="004D0CF0" w:rsidP="004D0CF0">
            <w:pPr>
              <w:jc w:val="center"/>
              <w:rPr>
                <w:sz w:val="20"/>
              </w:rPr>
            </w:pPr>
            <w:r w:rsidRPr="004D0CF0">
              <w:rPr>
                <w:sz w:val="20"/>
              </w:rPr>
              <w:t>32</w:t>
            </w:r>
          </w:p>
        </w:tc>
      </w:tr>
    </w:tbl>
    <w:p w14:paraId="0627760F" w14:textId="77777777" w:rsidR="00A11216" w:rsidRPr="00A11216" w:rsidRDefault="00A11216" w:rsidP="00EA356A"/>
    <w:p w14:paraId="15374E8F" w14:textId="340BE57C" w:rsidR="00265C64" w:rsidRDefault="00265C64" w:rsidP="00EA356A">
      <w:r>
        <w:t xml:space="preserve">I think my agent is not efficient: the agent’s execution time was ~10 minutes, with the </w:t>
      </w:r>
      <w:r w:rsidR="008A4212">
        <w:t>majority</w:t>
      </w:r>
      <w:r>
        <w:t xml:space="preserve"> of the time spent solving problems in the set C (around 9 minutes). This can be attributed to the fact that problems in that set involve 3x3 matrices which are inherently more computationally expensive to handle since they contai</w:t>
      </w:r>
      <w:r w:rsidR="009363C0">
        <w:t xml:space="preserve">n more images and more answers </w:t>
      </w:r>
      <w:r>
        <w:t>which need to be processed in diffe</w:t>
      </w:r>
      <w:r w:rsidR="009363C0">
        <w:t>rent ways</w:t>
      </w:r>
      <w:r w:rsidR="00764F4E">
        <w:t>; in particular</w:t>
      </w:r>
      <w:r>
        <w:t xml:space="preserve"> for those problems where visual transformations were not enough, and the agent had to resort to using semantics which require much more processing when extracting shapes.</w:t>
      </w:r>
    </w:p>
    <w:p w14:paraId="1FD98D7A" w14:textId="791FEB5C" w:rsidR="004A74B0" w:rsidRPr="008A644B" w:rsidRDefault="004A74B0" w:rsidP="00EA356A">
      <w:r>
        <w:t xml:space="preserve">In terms of generality, I believe my agent suffered from overfitting. It was able to solve all the problems it was exposed to as part of its </w:t>
      </w:r>
      <w:r>
        <w:rPr>
          <w:i/>
        </w:rPr>
        <w:t>training</w:t>
      </w:r>
      <w:r>
        <w:t xml:space="preserve">, but only around 54% of the </w:t>
      </w:r>
      <w:r>
        <w:rPr>
          <w:i/>
        </w:rPr>
        <w:t xml:space="preserve">hidden </w:t>
      </w:r>
      <w:r>
        <w:t xml:space="preserve"> problems (Test and Ravens), which indicates that my agent was not able to apply the list of transformations and relationships that are </w:t>
      </w:r>
      <w:r w:rsidR="00336F86">
        <w:t xml:space="preserve">part </w:t>
      </w:r>
      <w:r>
        <w:t xml:space="preserve">of its </w:t>
      </w:r>
      <w:r>
        <w:rPr>
          <w:i/>
        </w:rPr>
        <w:t>toolkit</w:t>
      </w:r>
      <w:r>
        <w:t xml:space="preserve"> as successfully and</w:t>
      </w:r>
      <w:r w:rsidR="00336F86">
        <w:t xml:space="preserve"> consistently to problems it had</w:t>
      </w:r>
      <w:r>
        <w:t xml:space="preserve"> not seen before. It is</w:t>
      </w:r>
      <w:r w:rsidR="008A644B">
        <w:t xml:space="preserve"> also</w:t>
      </w:r>
      <w:r>
        <w:t xml:space="preserve"> important to note the poor performance in the Ravens problems (only 4 out of 12!) because it</w:t>
      </w:r>
      <w:r w:rsidR="00634FEA">
        <w:t xml:space="preserve"> hints to the fact that my agent is not solving the </w:t>
      </w:r>
      <w:r w:rsidR="00634FEA">
        <w:rPr>
          <w:i/>
        </w:rPr>
        <w:t>real</w:t>
      </w:r>
      <w:r w:rsidR="00634FEA">
        <w:t xml:space="preserve"> Raven’s test as success</w:t>
      </w:r>
      <w:r w:rsidR="008A644B">
        <w:t xml:space="preserve">fully as I would have hoped for, indicating a lack of </w:t>
      </w:r>
      <w:r w:rsidR="008A644B">
        <w:rPr>
          <w:i/>
        </w:rPr>
        <w:t>true</w:t>
      </w:r>
      <w:r w:rsidR="008A644B">
        <w:t xml:space="preserve"> generality.</w:t>
      </w:r>
    </w:p>
    <w:p w14:paraId="3A77BB12" w14:textId="3BB56584" w:rsidR="0020748E" w:rsidRDefault="00634FEA" w:rsidP="00EA356A">
      <w:r>
        <w:t>On the other hand</w:t>
      </w:r>
      <w:r w:rsidR="0020748E">
        <w:t xml:space="preserve">, its performance on the Basic and Test sets is </w:t>
      </w:r>
      <w:r>
        <w:t xml:space="preserve">roughly the same with two </w:t>
      </w:r>
      <w:r w:rsidR="008C70BB">
        <w:t xml:space="preserve">Test </w:t>
      </w:r>
      <w:r>
        <w:t xml:space="preserve">problems being answered incorrectly and one </w:t>
      </w:r>
      <w:r w:rsidR="00106D20">
        <w:t xml:space="preserve">Test </w:t>
      </w:r>
      <w:r>
        <w:t>problem being skipped.</w:t>
      </w:r>
      <w:r w:rsidR="0020748E">
        <w:t xml:space="preserve"> This implies that my agent was finding some answers to </w:t>
      </w:r>
      <w:r>
        <w:t>that</w:t>
      </w:r>
      <w:r w:rsidR="0020748E">
        <w:t xml:space="preserve"> problem, but it was not </w:t>
      </w:r>
      <w:r w:rsidR="0020748E">
        <w:rPr>
          <w:i/>
        </w:rPr>
        <w:t xml:space="preserve">confident </w:t>
      </w:r>
      <w:r w:rsidR="0020748E">
        <w:t xml:space="preserve">enough they were correct, i.e. phase 1 might have found </w:t>
      </w:r>
      <w:r w:rsidR="0020748E">
        <w:lastRenderedPageBreak/>
        <w:t>answers whose similarity measure was less than 0.90 or phase two, relatio</w:t>
      </w:r>
      <w:r w:rsidR="00B46E87">
        <w:t>n</w:t>
      </w:r>
      <w:r w:rsidR="0020748E">
        <w:t>sh</w:t>
      </w:r>
      <w:r>
        <w:t xml:space="preserve">ips that did not match row-wise, </w:t>
      </w:r>
      <w:r w:rsidR="0020748E">
        <w:t>column-wise</w:t>
      </w:r>
      <w:r>
        <w:t xml:space="preserve"> and diagonal-wise</w:t>
      </w:r>
      <w:r w:rsidR="0020748E">
        <w:t xml:space="preserve">. As an improvement for future work, the similarity measure could potentially be </w:t>
      </w:r>
      <w:r w:rsidR="00B66B7C">
        <w:t>lowered,</w:t>
      </w:r>
      <w:r>
        <w:t xml:space="preserve"> or semantic relationships could specify </w:t>
      </w:r>
      <w:r w:rsidR="000E4783">
        <w:t>whether</w:t>
      </w:r>
      <w:r>
        <w:t xml:space="preserve"> the answer should be consistent across axes or not, for cases where the semantics might only be valid for one particular axis.</w:t>
      </w:r>
    </w:p>
    <w:p w14:paraId="18E844AE" w14:textId="46F2ADC6" w:rsidR="0020748E" w:rsidRDefault="00B46E87" w:rsidP="0020748E">
      <w:pPr>
        <w:pStyle w:val="Heading1"/>
      </w:pPr>
      <w:r>
        <w:t>Final Agent: Limitations</w:t>
      </w:r>
    </w:p>
    <w:p w14:paraId="41A5EE59" w14:textId="69E47265" w:rsidR="00120272" w:rsidRDefault="004D056E" w:rsidP="0020748E">
      <w:r>
        <w:t xml:space="preserve">My agent’s major limitations are related to the following </w:t>
      </w:r>
      <w:r w:rsidR="002B1D04">
        <w:t>three</w:t>
      </w:r>
      <w:r>
        <w:t xml:space="preserve"> aspects: shape extra</w:t>
      </w:r>
      <w:r w:rsidR="00B66B7C">
        <w:t>ction</w:t>
      </w:r>
      <w:r w:rsidR="002B1D04">
        <w:t xml:space="preserve">, </w:t>
      </w:r>
      <w:r w:rsidR="00536AC1">
        <w:t xml:space="preserve">runtime execution, and </w:t>
      </w:r>
      <w:r w:rsidR="002B1D04">
        <w:t>known transformations and semantics</w:t>
      </w:r>
      <w:r w:rsidR="00536AC1">
        <w:t xml:space="preserve">. </w:t>
      </w:r>
      <w:r>
        <w:t xml:space="preserve">Because my agent uses contour tracing to extract shapes from a </w:t>
      </w:r>
      <w:r w:rsidR="00120272">
        <w:t>figure,</w:t>
      </w:r>
      <w:r w:rsidR="00536AC1">
        <w:t xml:space="preserve"> it currently fails for those images where there are empty shapes with thick outlines (</w:t>
      </w:r>
      <w:r w:rsidR="00536AC1">
        <w:rPr>
          <w:i/>
        </w:rPr>
        <w:t>Figure 4</w:t>
      </w:r>
      <w:r w:rsidR="00536AC1">
        <w:t>). The algorithm detects two contours, the inner and outer; however, because the outline is so thick, it is not able to correctly mark these two shapes as belonging to the same one since they are separated by a large margin. This limitation would lead my agent to believe there are more shapes in a figure than there truly are, potentially causing it to select the incorrect answer.</w:t>
      </w:r>
    </w:p>
    <w:p w14:paraId="66CED655" w14:textId="20CCEF8C" w:rsidR="00536AC1" w:rsidRDefault="00536AC1" w:rsidP="0020748E">
      <w:r>
        <w:rPr>
          <w:noProof/>
        </w:rPr>
        <w:drawing>
          <wp:anchor distT="0" distB="0" distL="114300" distR="114300" simplePos="0" relativeHeight="251688960" behindDoc="0" locked="0" layoutInCell="1" allowOverlap="1" wp14:anchorId="1EF9663B" wp14:editId="21853C15">
            <wp:simplePos x="0" y="0"/>
            <wp:positionH relativeFrom="page">
              <wp:align>center</wp:align>
            </wp:positionH>
            <wp:positionV relativeFrom="paragraph">
              <wp:posOffset>2540</wp:posOffset>
            </wp:positionV>
            <wp:extent cx="1316736" cy="1316736"/>
            <wp:effectExtent l="0" t="0" r="444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png"/>
                    <pic:cNvPicPr/>
                  </pic:nvPicPr>
                  <pic:blipFill>
                    <a:blip r:embed="rId15">
                      <a:extLst>
                        <a:ext uri="{28A0092B-C50C-407E-A947-70E740481C1C}">
                          <a14:useLocalDpi xmlns:a14="http://schemas.microsoft.com/office/drawing/2010/main" val="0"/>
                        </a:ext>
                      </a:extLst>
                    </a:blip>
                    <a:stretch>
                      <a:fillRect/>
                    </a:stretch>
                  </pic:blipFill>
                  <pic:spPr>
                    <a:xfrm>
                      <a:off x="0" y="0"/>
                      <a:ext cx="1316736" cy="1316736"/>
                    </a:xfrm>
                    <a:prstGeom prst="rect">
                      <a:avLst/>
                    </a:prstGeom>
                  </pic:spPr>
                </pic:pic>
              </a:graphicData>
            </a:graphic>
            <wp14:sizeRelH relativeFrom="page">
              <wp14:pctWidth>0</wp14:pctWidth>
            </wp14:sizeRelH>
            <wp14:sizeRelV relativeFrom="page">
              <wp14:pctHeight>0</wp14:pctHeight>
            </wp14:sizeRelV>
          </wp:anchor>
        </w:drawing>
      </w:r>
    </w:p>
    <w:p w14:paraId="7D6273E3" w14:textId="77777777" w:rsidR="00536AC1" w:rsidRDefault="00536AC1" w:rsidP="0020748E"/>
    <w:p w14:paraId="52041B6B" w14:textId="77777777" w:rsidR="00536AC1" w:rsidRPr="00536AC1" w:rsidRDefault="00536AC1" w:rsidP="0020748E"/>
    <w:p w14:paraId="406AA314" w14:textId="5EBBC5F7" w:rsidR="00AE2DEF" w:rsidRDefault="00536AC1" w:rsidP="0020748E">
      <w:r>
        <w:rPr>
          <w:noProof/>
        </w:rPr>
        <mc:AlternateContent>
          <mc:Choice Requires="wps">
            <w:drawing>
              <wp:anchor distT="0" distB="0" distL="114300" distR="114300" simplePos="0" relativeHeight="251691008" behindDoc="0" locked="0" layoutInCell="1" allowOverlap="1" wp14:anchorId="49DDB951" wp14:editId="50121052">
                <wp:simplePos x="0" y="0"/>
                <wp:positionH relativeFrom="column">
                  <wp:posOffset>981710</wp:posOffset>
                </wp:positionH>
                <wp:positionV relativeFrom="paragraph">
                  <wp:posOffset>223732</wp:posOffset>
                </wp:positionV>
                <wp:extent cx="3094355" cy="635"/>
                <wp:effectExtent l="0" t="0" r="4445" b="0"/>
                <wp:wrapSquare wrapText="bothSides"/>
                <wp:docPr id="30" name="Text Box 30"/>
                <wp:cNvGraphicFramePr/>
                <a:graphic xmlns:a="http://schemas.openxmlformats.org/drawingml/2006/main">
                  <a:graphicData uri="http://schemas.microsoft.com/office/word/2010/wordprocessingShape">
                    <wps:wsp>
                      <wps:cNvSpPr txBox="1"/>
                      <wps:spPr>
                        <a:xfrm>
                          <a:off x="0" y="0"/>
                          <a:ext cx="3094355" cy="635"/>
                        </a:xfrm>
                        <a:prstGeom prst="rect">
                          <a:avLst/>
                        </a:prstGeom>
                        <a:solidFill>
                          <a:prstClr val="white"/>
                        </a:solidFill>
                        <a:ln>
                          <a:noFill/>
                        </a:ln>
                      </wps:spPr>
                      <wps:txbx>
                        <w:txbxContent>
                          <w:p w14:paraId="1DAAF46B" w14:textId="2C1F664E" w:rsidR="00536AC1" w:rsidRPr="00536AC1" w:rsidRDefault="00536AC1" w:rsidP="00536AC1">
                            <w:pPr>
                              <w:pStyle w:val="Caption"/>
                              <w:jc w:val="center"/>
                              <w:rPr>
                                <w:i w:val="0"/>
                                <w:noProof/>
                                <w:color w:val="000000" w:themeColor="text1"/>
                                <w:sz w:val="20"/>
                              </w:rPr>
                            </w:pPr>
                            <w:r w:rsidRPr="00536AC1">
                              <w:rPr>
                                <w:b/>
                                <w:i w:val="0"/>
                                <w:color w:val="000000" w:themeColor="text1"/>
                                <w:sz w:val="20"/>
                              </w:rPr>
                              <w:t xml:space="preserve">Figure </w:t>
                            </w:r>
                            <w:r w:rsidRPr="00536AC1">
                              <w:rPr>
                                <w:b/>
                                <w:i w:val="0"/>
                                <w:color w:val="000000" w:themeColor="text1"/>
                                <w:sz w:val="20"/>
                              </w:rPr>
                              <w:fldChar w:fldCharType="begin"/>
                            </w:r>
                            <w:r w:rsidRPr="00536AC1">
                              <w:rPr>
                                <w:b/>
                                <w:i w:val="0"/>
                                <w:color w:val="000000" w:themeColor="text1"/>
                                <w:sz w:val="20"/>
                              </w:rPr>
                              <w:instrText xml:space="preserve"> SEQ Figure \* ARABIC </w:instrText>
                            </w:r>
                            <w:r w:rsidRPr="00536AC1">
                              <w:rPr>
                                <w:b/>
                                <w:i w:val="0"/>
                                <w:color w:val="000000" w:themeColor="text1"/>
                                <w:sz w:val="20"/>
                              </w:rPr>
                              <w:fldChar w:fldCharType="separate"/>
                            </w:r>
                            <w:r w:rsidR="005F1574">
                              <w:rPr>
                                <w:b/>
                                <w:i w:val="0"/>
                                <w:noProof/>
                                <w:color w:val="000000" w:themeColor="text1"/>
                                <w:sz w:val="20"/>
                              </w:rPr>
                              <w:t>4</w:t>
                            </w:r>
                            <w:r w:rsidRPr="00536AC1">
                              <w:rPr>
                                <w:b/>
                                <w:i w:val="0"/>
                                <w:color w:val="000000" w:themeColor="text1"/>
                                <w:sz w:val="20"/>
                              </w:rPr>
                              <w:fldChar w:fldCharType="end"/>
                            </w:r>
                            <w:r w:rsidRPr="00536AC1">
                              <w:rPr>
                                <w:b/>
                                <w:i w:val="0"/>
                                <w:color w:val="000000" w:themeColor="text1"/>
                                <w:sz w:val="20"/>
                              </w:rPr>
                              <w:t>.</w:t>
                            </w:r>
                            <w:r w:rsidRPr="00536AC1">
                              <w:rPr>
                                <w:i w:val="0"/>
                                <w:color w:val="000000" w:themeColor="text1"/>
                                <w:sz w:val="20"/>
                              </w:rPr>
                              <w:t xml:space="preserve"> Shapes with thick outlines where my agent identified 4 instead of 2 shapes.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DDB951" id="Text Box 30" o:spid="_x0000_s1029" type="#_x0000_t202" style="position:absolute;left:0;text-align:left;margin-left:77.3pt;margin-top:17.6pt;width:243.6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" stroked="f">
                <v:textbox style="mso-fit-shape-to-text:t" inset="0,0,0,0">
                  <w:txbxContent>
                    <w:p w14:paraId="1DAAF46B" w14:textId="2C1F664E" w:rsidR="00536AC1" w:rsidRPr="00536AC1" w:rsidRDefault="00536AC1" w:rsidP="00536AC1">
                      <w:pPr>
                        <w:pStyle w:val="Caption"/>
                        <w:jc w:val="center"/>
                        <w:rPr>
                          <w:i w:val="0"/>
                          <w:noProof/>
                          <w:color w:val="000000" w:themeColor="text1"/>
                          <w:sz w:val="20"/>
                        </w:rPr>
                      </w:pPr>
                      <w:r w:rsidRPr="00536AC1">
                        <w:rPr>
                          <w:b/>
                          <w:i w:val="0"/>
                          <w:color w:val="000000" w:themeColor="text1"/>
                          <w:sz w:val="20"/>
                        </w:rPr>
                        <w:t xml:space="preserve">Figure </w:t>
                      </w:r>
                      <w:r w:rsidRPr="00536AC1">
                        <w:rPr>
                          <w:b/>
                          <w:i w:val="0"/>
                          <w:color w:val="000000" w:themeColor="text1"/>
                          <w:sz w:val="20"/>
                        </w:rPr>
                        <w:fldChar w:fldCharType="begin"/>
                      </w:r>
                      <w:r w:rsidRPr="00536AC1">
                        <w:rPr>
                          <w:b/>
                          <w:i w:val="0"/>
                          <w:color w:val="000000" w:themeColor="text1"/>
                          <w:sz w:val="20"/>
                        </w:rPr>
                        <w:instrText xml:space="preserve"> SEQ Figure \* ARABIC </w:instrText>
                      </w:r>
                      <w:r w:rsidRPr="00536AC1">
                        <w:rPr>
                          <w:b/>
                          <w:i w:val="0"/>
                          <w:color w:val="000000" w:themeColor="text1"/>
                          <w:sz w:val="20"/>
                        </w:rPr>
                        <w:fldChar w:fldCharType="separate"/>
                      </w:r>
                      <w:r w:rsidR="005F1574">
                        <w:rPr>
                          <w:b/>
                          <w:i w:val="0"/>
                          <w:noProof/>
                          <w:color w:val="000000" w:themeColor="text1"/>
                          <w:sz w:val="20"/>
                        </w:rPr>
                        <w:t>4</w:t>
                      </w:r>
                      <w:r w:rsidRPr="00536AC1">
                        <w:rPr>
                          <w:b/>
                          <w:i w:val="0"/>
                          <w:color w:val="000000" w:themeColor="text1"/>
                          <w:sz w:val="20"/>
                        </w:rPr>
                        <w:fldChar w:fldCharType="end"/>
                      </w:r>
                      <w:r w:rsidRPr="00536AC1">
                        <w:rPr>
                          <w:b/>
                          <w:i w:val="0"/>
                          <w:color w:val="000000" w:themeColor="text1"/>
                          <w:sz w:val="20"/>
                        </w:rPr>
                        <w:t>.</w:t>
                      </w:r>
                      <w:r w:rsidRPr="00536AC1">
                        <w:rPr>
                          <w:i w:val="0"/>
                          <w:color w:val="000000" w:themeColor="text1"/>
                          <w:sz w:val="20"/>
                        </w:rPr>
                        <w:t xml:space="preserve"> Shapes with thick outlines where my agent identified 4 instead of 2 shapes.</w:t>
                      </w:r>
                    </w:p>
                  </w:txbxContent>
                </v:textbox>
                <w10:wrap type="square"/>
              </v:shape>
            </w:pict>
          </mc:Fallback>
        </mc:AlternateContent>
      </w:r>
    </w:p>
    <w:p w14:paraId="1ACD1EB5" w14:textId="66F84D56" w:rsidR="00AE2DEF" w:rsidRDefault="00AE2DEF" w:rsidP="0020748E"/>
    <w:p w14:paraId="5E507DC3" w14:textId="77777777" w:rsidR="00536AC1" w:rsidRDefault="00536AC1" w:rsidP="0020748E"/>
    <w:p w14:paraId="128535DD" w14:textId="060CED39" w:rsidR="003744A1" w:rsidRDefault="00536AC1" w:rsidP="00536AC1">
      <w:r>
        <w:t xml:space="preserve">On the other hand, as it was previously mentioned, my agent is not efficient, and I believe its runtime execution will become a major limitation when solving the last two sets of problems. If my agent maintains the same level of runtime performance, then it is expected to take almost 30 minutes to solve all four sets of problems which is very close to the </w:t>
      </w:r>
      <w:r w:rsidR="0099779C">
        <w:t xml:space="preserve">hard </w:t>
      </w:r>
      <w:r>
        <w:t xml:space="preserve">limit the agent has. </w:t>
      </w:r>
      <w:r w:rsidR="003744A1">
        <w:t>However, if the transformations and semantics in the next sets are more computationally expensive, then my agent will definitely reach that limit. As an improvement, optimization techniques</w:t>
      </w:r>
      <w:r w:rsidR="008E6780">
        <w:t>, like caching,</w:t>
      </w:r>
      <w:r w:rsidR="003744A1">
        <w:t xml:space="preserve"> will need to be explored to speed up the computation of certain transformations.</w:t>
      </w:r>
    </w:p>
    <w:p w14:paraId="5D48AD48" w14:textId="013CA1B9" w:rsidR="003744A1" w:rsidRDefault="00536AC1" w:rsidP="00536AC1">
      <w:r>
        <w:lastRenderedPageBreak/>
        <w:t xml:space="preserve">Finally, </w:t>
      </w:r>
      <w:r w:rsidR="002B1D04">
        <w:t xml:space="preserve">my agent works based on a fixed amount of visual transformations and semantic relationships. </w:t>
      </w:r>
      <w:r w:rsidR="009314EE">
        <w:t xml:space="preserve">Because it does not derive any </w:t>
      </w:r>
      <w:r w:rsidR="009314EE" w:rsidRPr="00A90E2B">
        <w:rPr>
          <w:i/>
        </w:rPr>
        <w:t>new</w:t>
      </w:r>
      <w:r w:rsidR="009314EE">
        <w:t xml:space="preserve"> ones on its own based on the problems it is currently solving, this is its biggest limitation as it will fail to solve any new problems whose characteristics do not fall into what it currently knows. For example, it </w:t>
      </w:r>
      <w:r w:rsidR="003744A1">
        <w:t>was not able to answer Challenge Problem C-09</w:t>
      </w:r>
      <w:r w:rsidR="009314EE">
        <w:t xml:space="preserve"> (</w:t>
      </w:r>
      <w:r w:rsidR="009314EE">
        <w:rPr>
          <w:i/>
        </w:rPr>
        <w:t xml:space="preserve">Figure </w:t>
      </w:r>
      <w:r w:rsidR="003744A1">
        <w:rPr>
          <w:i/>
        </w:rPr>
        <w:t>5</w:t>
      </w:r>
      <w:r w:rsidR="009314EE">
        <w:t xml:space="preserve">) because the agent does not have a transformation or semantic relationship that considers </w:t>
      </w:r>
      <w:r w:rsidR="003744A1">
        <w:t xml:space="preserve">the </w:t>
      </w:r>
      <w:r w:rsidR="003744A1">
        <w:rPr>
          <w:i/>
        </w:rPr>
        <w:t>combination</w:t>
      </w:r>
      <w:r w:rsidR="003744A1">
        <w:t xml:space="preserve"> of the different shapes in an image into a single one </w:t>
      </w:r>
      <w:r w:rsidR="003744A1">
        <w:rPr>
          <w:i/>
        </w:rPr>
        <w:t>ordered</w:t>
      </w:r>
      <w:r w:rsidR="003744A1">
        <w:t xml:space="preserve"> by each shape’s </w:t>
      </w:r>
      <w:r w:rsidR="003744A1">
        <w:rPr>
          <w:i/>
        </w:rPr>
        <w:t>size</w:t>
      </w:r>
      <w:r w:rsidR="003744A1">
        <w:t>.</w:t>
      </w:r>
    </w:p>
    <w:p w14:paraId="0E14EF28" w14:textId="1D97C8B9" w:rsidR="003744A1" w:rsidRPr="003744A1" w:rsidRDefault="003744A1" w:rsidP="00536AC1">
      <w:r>
        <w:rPr>
          <w:noProof/>
        </w:rPr>
        <w:drawing>
          <wp:anchor distT="0" distB="0" distL="114300" distR="114300" simplePos="0" relativeHeight="251692032" behindDoc="0" locked="0" layoutInCell="1" allowOverlap="1" wp14:anchorId="34DF9EEF" wp14:editId="79A404AE">
            <wp:simplePos x="0" y="0"/>
            <wp:positionH relativeFrom="page">
              <wp:align>center</wp:align>
            </wp:positionH>
            <wp:positionV relativeFrom="paragraph">
              <wp:posOffset>0</wp:posOffset>
            </wp:positionV>
            <wp:extent cx="2743200" cy="2194560"/>
            <wp:effectExtent l="0" t="0" r="0" b="254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hallenge Problem C-0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94560"/>
                    </a:xfrm>
                    <a:prstGeom prst="rect">
                      <a:avLst/>
                    </a:prstGeom>
                  </pic:spPr>
                </pic:pic>
              </a:graphicData>
            </a:graphic>
            <wp14:sizeRelH relativeFrom="page">
              <wp14:pctWidth>0</wp14:pctWidth>
            </wp14:sizeRelH>
            <wp14:sizeRelV relativeFrom="page">
              <wp14:pctHeight>0</wp14:pctHeight>
            </wp14:sizeRelV>
          </wp:anchor>
        </w:drawing>
      </w:r>
    </w:p>
    <w:p w14:paraId="705C9EC1" w14:textId="664E24DE" w:rsidR="00A90E2B" w:rsidRDefault="00A90E2B" w:rsidP="0020748E"/>
    <w:p w14:paraId="6DAB9723" w14:textId="77777777" w:rsidR="002B65BD" w:rsidRDefault="002B65BD" w:rsidP="00C24CF2">
      <w:pPr>
        <w:pStyle w:val="Heading1"/>
      </w:pPr>
    </w:p>
    <w:p w14:paraId="18C3437F" w14:textId="77777777" w:rsidR="002B65BD" w:rsidRDefault="002B65BD" w:rsidP="00C24CF2">
      <w:pPr>
        <w:pStyle w:val="Heading1"/>
      </w:pPr>
    </w:p>
    <w:p w14:paraId="6EDE2B71" w14:textId="62FC28D6" w:rsidR="002B65BD" w:rsidRDefault="003744A1" w:rsidP="00C24CF2">
      <w:pPr>
        <w:pStyle w:val="Heading1"/>
      </w:pPr>
      <w:r>
        <w:rPr>
          <w:noProof/>
        </w:rPr>
        <mc:AlternateContent>
          <mc:Choice Requires="wps">
            <w:drawing>
              <wp:anchor distT="0" distB="0" distL="114300" distR="114300" simplePos="0" relativeHeight="251694080" behindDoc="0" locked="0" layoutInCell="1" allowOverlap="1" wp14:anchorId="2A500ECB" wp14:editId="58AA484C">
                <wp:simplePos x="0" y="0"/>
                <wp:positionH relativeFrom="column">
                  <wp:posOffset>871855</wp:posOffset>
                </wp:positionH>
                <wp:positionV relativeFrom="paragraph">
                  <wp:posOffset>460587</wp:posOffset>
                </wp:positionV>
                <wp:extent cx="347091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470910" cy="635"/>
                        </a:xfrm>
                        <a:prstGeom prst="rect">
                          <a:avLst/>
                        </a:prstGeom>
                        <a:solidFill>
                          <a:prstClr val="white"/>
                        </a:solidFill>
                        <a:ln>
                          <a:noFill/>
                        </a:ln>
                      </wps:spPr>
                      <wps:txbx>
                        <w:txbxContent>
                          <w:p w14:paraId="14AE7AEB" w14:textId="2E68186D" w:rsidR="003744A1" w:rsidRPr="003744A1" w:rsidRDefault="003744A1" w:rsidP="003744A1">
                            <w:pPr>
                              <w:pStyle w:val="Caption"/>
                              <w:jc w:val="center"/>
                              <w:rPr>
                                <w:i w:val="0"/>
                                <w:noProof/>
                                <w:color w:val="000000" w:themeColor="text1"/>
                                <w:sz w:val="20"/>
                              </w:rPr>
                            </w:pPr>
                            <w:r w:rsidRPr="003744A1">
                              <w:rPr>
                                <w:b/>
                                <w:i w:val="0"/>
                                <w:color w:val="000000" w:themeColor="text1"/>
                                <w:sz w:val="20"/>
                              </w:rPr>
                              <w:t xml:space="preserve">Figure </w:t>
                            </w:r>
                            <w:r w:rsidRPr="003744A1">
                              <w:rPr>
                                <w:b/>
                                <w:i w:val="0"/>
                                <w:color w:val="000000" w:themeColor="text1"/>
                                <w:sz w:val="20"/>
                              </w:rPr>
                              <w:fldChar w:fldCharType="begin"/>
                            </w:r>
                            <w:r w:rsidRPr="003744A1">
                              <w:rPr>
                                <w:b/>
                                <w:i w:val="0"/>
                                <w:color w:val="000000" w:themeColor="text1"/>
                                <w:sz w:val="20"/>
                              </w:rPr>
                              <w:instrText xml:space="preserve"> SEQ Figure \* ARABIC </w:instrText>
                            </w:r>
                            <w:r w:rsidRPr="003744A1">
                              <w:rPr>
                                <w:b/>
                                <w:i w:val="0"/>
                                <w:color w:val="000000" w:themeColor="text1"/>
                                <w:sz w:val="20"/>
                              </w:rPr>
                              <w:fldChar w:fldCharType="separate"/>
                            </w:r>
                            <w:r w:rsidR="005F1574">
                              <w:rPr>
                                <w:b/>
                                <w:i w:val="0"/>
                                <w:noProof/>
                                <w:color w:val="000000" w:themeColor="text1"/>
                                <w:sz w:val="20"/>
                              </w:rPr>
                              <w:t>5</w:t>
                            </w:r>
                            <w:r w:rsidRPr="003744A1">
                              <w:rPr>
                                <w:b/>
                                <w:i w:val="0"/>
                                <w:color w:val="000000" w:themeColor="text1"/>
                                <w:sz w:val="20"/>
                              </w:rPr>
                              <w:fldChar w:fldCharType="end"/>
                            </w:r>
                            <w:r w:rsidRPr="003744A1">
                              <w:rPr>
                                <w:b/>
                                <w:i w:val="0"/>
                                <w:color w:val="000000" w:themeColor="text1"/>
                                <w:sz w:val="20"/>
                              </w:rPr>
                              <w:t>.</w:t>
                            </w:r>
                            <w:r w:rsidRPr="003744A1">
                              <w:rPr>
                                <w:i w:val="0"/>
                                <w:color w:val="000000" w:themeColor="text1"/>
                                <w:sz w:val="20"/>
                              </w:rPr>
                              <w:t xml:space="preserve"> Challenge Problem C-09 where shapes are combined and ordered based on their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500ECB" id="Text Box 32" o:spid="_x0000_s1030" type="#_x0000_t202" style="position:absolute;left:0;text-align:left;margin-left:68.65pt;margin-top:36.25pt;width:273.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" stroked="f">
                <v:textbox style="mso-fit-shape-to-text:t" inset="0,0,0,0">
                  <w:txbxContent>
                    <w:p w14:paraId="14AE7AEB" w14:textId="2E68186D" w:rsidR="003744A1" w:rsidRPr="003744A1" w:rsidRDefault="003744A1" w:rsidP="003744A1">
                      <w:pPr>
                        <w:pStyle w:val="Caption"/>
                        <w:jc w:val="center"/>
                        <w:rPr>
                          <w:i w:val="0"/>
                          <w:noProof/>
                          <w:color w:val="000000" w:themeColor="text1"/>
                          <w:sz w:val="20"/>
                        </w:rPr>
                      </w:pPr>
                      <w:r w:rsidRPr="003744A1">
                        <w:rPr>
                          <w:b/>
                          <w:i w:val="0"/>
                          <w:color w:val="000000" w:themeColor="text1"/>
                          <w:sz w:val="20"/>
                        </w:rPr>
                        <w:t xml:space="preserve">Figure </w:t>
                      </w:r>
                      <w:r w:rsidRPr="003744A1">
                        <w:rPr>
                          <w:b/>
                          <w:i w:val="0"/>
                          <w:color w:val="000000" w:themeColor="text1"/>
                          <w:sz w:val="20"/>
                        </w:rPr>
                        <w:fldChar w:fldCharType="begin"/>
                      </w:r>
                      <w:r w:rsidRPr="003744A1">
                        <w:rPr>
                          <w:b/>
                          <w:i w:val="0"/>
                          <w:color w:val="000000" w:themeColor="text1"/>
                          <w:sz w:val="20"/>
                        </w:rPr>
                        <w:instrText xml:space="preserve"> SEQ Figure \* ARABIC </w:instrText>
                      </w:r>
                      <w:r w:rsidRPr="003744A1">
                        <w:rPr>
                          <w:b/>
                          <w:i w:val="0"/>
                          <w:color w:val="000000" w:themeColor="text1"/>
                          <w:sz w:val="20"/>
                        </w:rPr>
                        <w:fldChar w:fldCharType="separate"/>
                      </w:r>
                      <w:r w:rsidR="005F1574">
                        <w:rPr>
                          <w:b/>
                          <w:i w:val="0"/>
                          <w:noProof/>
                          <w:color w:val="000000" w:themeColor="text1"/>
                          <w:sz w:val="20"/>
                        </w:rPr>
                        <w:t>5</w:t>
                      </w:r>
                      <w:r w:rsidRPr="003744A1">
                        <w:rPr>
                          <w:b/>
                          <w:i w:val="0"/>
                          <w:color w:val="000000" w:themeColor="text1"/>
                          <w:sz w:val="20"/>
                        </w:rPr>
                        <w:fldChar w:fldCharType="end"/>
                      </w:r>
                      <w:r w:rsidRPr="003744A1">
                        <w:rPr>
                          <w:b/>
                          <w:i w:val="0"/>
                          <w:color w:val="000000" w:themeColor="text1"/>
                          <w:sz w:val="20"/>
                        </w:rPr>
                        <w:t>.</w:t>
                      </w:r>
                      <w:r w:rsidRPr="003744A1">
                        <w:rPr>
                          <w:i w:val="0"/>
                          <w:color w:val="000000" w:themeColor="text1"/>
                          <w:sz w:val="20"/>
                        </w:rPr>
                        <w:t xml:space="preserve"> Challenge Problem C-09 where shapes are combined and ordered based on their size.</w:t>
                      </w:r>
                    </w:p>
                  </w:txbxContent>
                </v:textbox>
                <w10:wrap type="square"/>
              </v:shape>
            </w:pict>
          </mc:Fallback>
        </mc:AlternateContent>
      </w:r>
    </w:p>
    <w:p w14:paraId="0C0CB778" w14:textId="2C8ED35B" w:rsidR="002B65BD" w:rsidRDefault="002B65BD" w:rsidP="00C24CF2">
      <w:pPr>
        <w:pStyle w:val="Heading1"/>
      </w:pPr>
    </w:p>
    <w:p w14:paraId="6B6ED208" w14:textId="56B26728" w:rsidR="00C24CF2" w:rsidRDefault="0011034E" w:rsidP="00C24CF2">
      <w:pPr>
        <w:pStyle w:val="Heading1"/>
      </w:pPr>
      <w:r>
        <w:t>Human Cognition Connection</w:t>
      </w:r>
    </w:p>
    <w:p w14:paraId="07FC96FD" w14:textId="71050065" w:rsidR="00CE53DB" w:rsidRDefault="00C24CF2" w:rsidP="00C24CF2">
      <w:r>
        <w:t xml:space="preserve">Humans learn from experiences in very different ways which means we do not solve the same problem in the same way. However, I think my agent reflects the way </w:t>
      </w:r>
      <w:r>
        <w:rPr>
          <w:i/>
        </w:rPr>
        <w:t>I</w:t>
      </w:r>
      <w:r>
        <w:t xml:space="preserve"> learned to solve </w:t>
      </w:r>
      <w:r w:rsidR="001E3350">
        <w:t>3x3</w:t>
      </w:r>
      <w:r>
        <w:t xml:space="preserve"> Raven’s Progressive Matrices problems in this project.</w:t>
      </w:r>
      <w:r w:rsidR="005706EB">
        <w:t xml:space="preserve"> </w:t>
      </w:r>
    </w:p>
    <w:p w14:paraId="77DE1C55" w14:textId="59CEA6EE" w:rsidR="001B3AE6" w:rsidRDefault="001E3350" w:rsidP="00C24CF2">
      <w:r>
        <w:t>Following the same approach, as in Project 1</w:t>
      </w:r>
      <w:r w:rsidR="005706EB">
        <w:t>, I went through each problem and annotated each one with the transformation I believed could be applied to each image to generate the correct answer. This is reflected in my revisions as I started providing this reasoning to my agent by implementing each transformation incrementally and tackling similar problems at a time, improving its performance from revision to revision.</w:t>
      </w:r>
    </w:p>
    <w:p w14:paraId="32F1E24D" w14:textId="4185386C" w:rsidR="001B3AE6" w:rsidRDefault="001B3AE6" w:rsidP="00C24CF2">
      <w:r>
        <w:t>Later on, w</w:t>
      </w:r>
      <w:r w:rsidR="005706EB">
        <w:t xml:space="preserve">hen I started looking at the </w:t>
      </w:r>
      <w:r w:rsidR="001E3350">
        <w:t>problems that my agent was not solving because image</w:t>
      </w:r>
      <w:r w:rsidR="005706EB">
        <w:t xml:space="preserve"> transformations </w:t>
      </w:r>
      <w:r w:rsidR="001E3350">
        <w:t xml:space="preserve">were not enough, I knew </w:t>
      </w:r>
      <w:r w:rsidR="005706EB">
        <w:t xml:space="preserve">more sophisticated </w:t>
      </w:r>
      <w:r w:rsidR="005706EB">
        <w:lastRenderedPageBreak/>
        <w:t xml:space="preserve">knowledge representations </w:t>
      </w:r>
      <w:r w:rsidR="001E3350">
        <w:t>were needed. Thus, I</w:t>
      </w:r>
      <w:r w:rsidR="005706EB">
        <w:t xml:space="preserve"> reflected on which relationships could solve the problems and then translated them into my agent’s library of available semantics, which is again reflected in the</w:t>
      </w:r>
      <w:r>
        <w:t xml:space="preserve"> revisions of the agent.</w:t>
      </w:r>
    </w:p>
    <w:p w14:paraId="69239A58" w14:textId="77777777" w:rsidR="001B3AE6" w:rsidRDefault="00787B62" w:rsidP="00C24CF2">
      <w:r>
        <w:t>With respect to my agent’s connection with human processes, I believe it has both similarities and difference</w:t>
      </w:r>
      <w:r w:rsidR="001B3AE6">
        <w:t>s</w:t>
      </w:r>
      <w:r>
        <w:t xml:space="preserve">. On the one hand, </w:t>
      </w:r>
      <w:r w:rsidR="005706EB">
        <w:t xml:space="preserve">I feel my agent does solve the problems similar to how a human would do so: by </w:t>
      </w:r>
      <w:r w:rsidR="001B3AE6">
        <w:t>applying</w:t>
      </w:r>
      <w:r w:rsidR="005706EB">
        <w:t xml:space="preserve"> its past experiences, represented as </w:t>
      </w:r>
      <w:r>
        <w:t>a</w:t>
      </w:r>
      <w:r w:rsidR="005706EB">
        <w:t xml:space="preserve"> list of available transformations and relationships, to solve each new problem encountered, which is a very common approach </w:t>
      </w:r>
      <w:r>
        <w:t>for reasoning in humans</w:t>
      </w:r>
      <w:r w:rsidR="001B3AE6">
        <w:t>.</w:t>
      </w:r>
    </w:p>
    <w:p w14:paraId="0338617C" w14:textId="25D84F94" w:rsidR="00C24CF2" w:rsidRPr="00C24CF2" w:rsidRDefault="00787B62" w:rsidP="00C24CF2">
      <w:r>
        <w:t xml:space="preserve">On the other hand, as a human, when I was going to the problems, whenever I encountered a problem where any of the transformations or relationships I had been applying did not fit the characteristics of the problem, I would then reflect and </w:t>
      </w:r>
      <w:r>
        <w:rPr>
          <w:i/>
        </w:rPr>
        <w:t>invent</w:t>
      </w:r>
      <w:r>
        <w:t xml:space="preserve"> a </w:t>
      </w:r>
      <w:r>
        <w:rPr>
          <w:i/>
        </w:rPr>
        <w:t>new</w:t>
      </w:r>
      <w:r>
        <w:t xml:space="preserve"> process that would lead to solve that particular problem, adding it to both my own and my agent’s library. In that case, my agent is different </w:t>
      </w:r>
      <w:r w:rsidR="00276899">
        <w:t>from</w:t>
      </w:r>
      <w:r>
        <w:t xml:space="preserve"> us humans because it is does not have that capability for </w:t>
      </w:r>
      <w:r>
        <w:rPr>
          <w:i/>
        </w:rPr>
        <w:t>invention</w:t>
      </w:r>
      <w:r>
        <w:t xml:space="preserve">. It cannot come up with </w:t>
      </w:r>
      <w:r w:rsidRPr="00787B62">
        <w:rPr>
          <w:i/>
        </w:rPr>
        <w:t>new</w:t>
      </w:r>
      <w:r>
        <w:t xml:space="preserve"> ways to solve a problem it has never seen before, and it is simply limited by the processes it knows it can try.</w:t>
      </w:r>
    </w:p>
    <w:p w14:paraId="3F03D44C" w14:textId="77777777" w:rsidR="0020748E" w:rsidRPr="0020748E" w:rsidRDefault="0020748E" w:rsidP="0020748E">
      <w:pPr>
        <w:rPr>
          <w:i/>
        </w:rPr>
      </w:pPr>
    </w:p>
    <w:p w14:paraId="256A85BB" w14:textId="49F4413E" w:rsidR="00EA356A" w:rsidRPr="00EA356A" w:rsidRDefault="0020748E" w:rsidP="00EA356A">
      <w:r>
        <w:t xml:space="preserve"> </w:t>
      </w:r>
    </w:p>
    <w:p w14:paraId="349ECDF6" w14:textId="77777777" w:rsidR="00825D42" w:rsidRDefault="00825D42">
      <w:pPr>
        <w:spacing w:after="160" w:line="259" w:lineRule="auto"/>
        <w:jc w:val="left"/>
        <w:rPr>
          <w:rFonts w:eastAsiaTheme="majorEastAsia" w:cstheme="majorBidi"/>
          <w:b/>
          <w:sz w:val="36"/>
          <w:szCs w:val="32"/>
        </w:rPr>
      </w:pPr>
      <w:r>
        <w:br w:type="page"/>
      </w:r>
    </w:p>
    <w:p w14:paraId="5CE06E0A" w14:textId="4CB7720A" w:rsidR="003F57ED" w:rsidRDefault="003F57ED" w:rsidP="003F57ED">
      <w:pPr>
        <w:pStyle w:val="Heading1"/>
      </w:pPr>
      <w:r>
        <w:lastRenderedPageBreak/>
        <w:t>References</w:t>
      </w:r>
    </w:p>
    <w:p w14:paraId="7D5FE7B6" w14:textId="052A094A" w:rsidR="00095F54" w:rsidRDefault="00095F54" w:rsidP="00886846">
      <w:pPr>
        <w:pStyle w:val="ListParagraph"/>
        <w:numPr>
          <w:ilvl w:val="0"/>
          <w:numId w:val="6"/>
        </w:numPr>
      </w:pPr>
      <w:r>
        <w:t xml:space="preserve">Connected-component labeling (n.d.) In </w:t>
      </w:r>
      <w:r>
        <w:rPr>
          <w:i/>
        </w:rPr>
        <w:t>Wikipedia</w:t>
      </w:r>
      <w:r>
        <w:t xml:space="preserve">. Retrieved from </w:t>
      </w:r>
      <w:hyperlink r:id="rId17" w:history="1">
        <w:r w:rsidR="00F76522" w:rsidRPr="00AF47BE">
          <w:rPr>
            <w:rStyle w:val="Hyperlink"/>
          </w:rPr>
          <w:t>https://en.wikipedia.org/wiki/Connected-component_labeling</w:t>
        </w:r>
      </w:hyperlink>
      <w:r w:rsidR="00F76522">
        <w:t xml:space="preserve"> </w:t>
      </w:r>
    </w:p>
    <w:p w14:paraId="20B79F75" w14:textId="298C1073" w:rsidR="00886846" w:rsidRDefault="00886846" w:rsidP="00886846">
      <w:pPr>
        <w:pStyle w:val="ListParagraph"/>
        <w:numPr>
          <w:ilvl w:val="0"/>
          <w:numId w:val="6"/>
        </w:numPr>
      </w:pPr>
      <w:r>
        <w:t xml:space="preserve">Jonghoon, S., et al. (2016). Fast Contour-Tracing Algorithm Based on a Pixel-Following Method for Image Sensors. In </w:t>
      </w:r>
      <w:r>
        <w:rPr>
          <w:i/>
        </w:rPr>
        <w:t>Sensors</w:t>
      </w:r>
      <w:r>
        <w:t>. Basel, Switzerland.</w:t>
      </w:r>
    </w:p>
    <w:p w14:paraId="7C8B799F" w14:textId="718BF15E" w:rsidR="005D5D70" w:rsidRDefault="005D5D70" w:rsidP="005D5D70">
      <w:pPr>
        <w:pStyle w:val="ListParagraph"/>
        <w:numPr>
          <w:ilvl w:val="0"/>
          <w:numId w:val="6"/>
        </w:numPr>
      </w:pPr>
      <w:r>
        <w:t>McGreggor, K. (2013). Fractal Reasoning. Atlanta, Georgia, USA.</w:t>
      </w:r>
    </w:p>
    <w:p w14:paraId="29E2A3B0" w14:textId="45878F26" w:rsidR="005D5D70" w:rsidRDefault="005D5D70" w:rsidP="005D5D70">
      <w:pPr>
        <w:pStyle w:val="ListParagraph"/>
        <w:numPr>
          <w:ilvl w:val="0"/>
          <w:numId w:val="6"/>
        </w:numPr>
      </w:pPr>
      <w:r>
        <w:t xml:space="preserve">McGreggor, K., Goel, A. (2014). </w:t>
      </w:r>
      <w:r w:rsidRPr="005D5D70">
        <w:t>Confident Reasoning on Raven’s Progressive Matrices Tests</w:t>
      </w:r>
      <w:r>
        <w:t xml:space="preserve">. </w:t>
      </w:r>
      <w:r w:rsidRPr="005D5D70">
        <w:rPr>
          <w:i/>
        </w:rPr>
        <w:t xml:space="preserve">In </w:t>
      </w:r>
      <w:r w:rsidRPr="005D5D70">
        <w:rPr>
          <w:i/>
        </w:rPr>
        <w:t>Proceedings of the Twenty-Eighth AAAI Conference on Artificial Intelligence</w:t>
      </w:r>
      <w:r>
        <w:t xml:space="preserve">. </w:t>
      </w:r>
      <w:r w:rsidRPr="005D5D70">
        <w:t>Québec City, Québec, Canada</w:t>
      </w:r>
      <w:r>
        <w:t>.</w:t>
      </w:r>
    </w:p>
    <w:p w14:paraId="432A468C" w14:textId="5A1930FE" w:rsidR="00874220" w:rsidRPr="003F57ED" w:rsidRDefault="00E8187A" w:rsidP="00874220">
      <w:pPr>
        <w:pStyle w:val="ListParagraph"/>
        <w:numPr>
          <w:ilvl w:val="0"/>
          <w:numId w:val="6"/>
        </w:numPr>
      </w:pPr>
      <w:r>
        <w:t xml:space="preserve">Wobbrock, J. O., Wilson, A.D., Li, Y. (2007). Gestures without Libraries, Toolkits or Training: A $1 Recognizer for User Interface Prototypes. In </w:t>
      </w:r>
      <w:r>
        <w:rPr>
          <w:i/>
        </w:rPr>
        <w:t>Proceedings of the 20</w:t>
      </w:r>
      <w:r w:rsidRPr="00E8187A">
        <w:rPr>
          <w:i/>
          <w:vertAlign w:val="superscript"/>
        </w:rPr>
        <w:t>th</w:t>
      </w:r>
      <w:r>
        <w:rPr>
          <w:i/>
        </w:rPr>
        <w:t xml:space="preserve"> annual ACM symposium on User interface software and technology.</w:t>
      </w:r>
      <w:r>
        <w:t xml:space="preserve"> Newport, Rhode Island, USA.</w:t>
      </w:r>
    </w:p>
    <w:sectPr w:rsidR="00874220" w:rsidRPr="003F57ED" w:rsidSect="00BD5831">
      <w:headerReference w:type="default" r:id="rId18"/>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7A307" w14:textId="77777777" w:rsidR="005929A0" w:rsidRDefault="005929A0" w:rsidP="00D5034D">
      <w:pPr>
        <w:spacing w:after="0" w:line="240" w:lineRule="auto"/>
      </w:pPr>
      <w:r>
        <w:separator/>
      </w:r>
    </w:p>
  </w:endnote>
  <w:endnote w:type="continuationSeparator" w:id="0">
    <w:p w14:paraId="73F856F2" w14:textId="77777777" w:rsidR="005929A0" w:rsidRDefault="005929A0" w:rsidP="00D5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rimson Text">
    <w:altName w:val="Calibri"/>
    <w:panose1 w:val="020B0604020202020204"/>
    <w:charset w:val="00"/>
    <w:family w:val="auto"/>
    <w:pitch w:val="variable"/>
    <w:sig w:usb0="80000047" w:usb1="4000006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9C860" w14:textId="77777777" w:rsidR="005929A0" w:rsidRDefault="005929A0" w:rsidP="00D5034D">
      <w:pPr>
        <w:spacing w:after="0" w:line="240" w:lineRule="auto"/>
      </w:pPr>
      <w:r>
        <w:separator/>
      </w:r>
    </w:p>
  </w:footnote>
  <w:footnote w:type="continuationSeparator" w:id="0">
    <w:p w14:paraId="0E21EBC3" w14:textId="77777777" w:rsidR="005929A0" w:rsidRDefault="005929A0" w:rsidP="00D5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1C5FC6FB" w14:textId="77777777" w:rsidR="00D5034D" w:rsidRDefault="00D503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615105" w14:textId="77777777" w:rsidR="00D5034D" w:rsidRDefault="00D50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33737"/>
    <w:multiLevelType w:val="multilevel"/>
    <w:tmpl w:val="ED8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B6208"/>
    <w:multiLevelType w:val="multilevel"/>
    <w:tmpl w:val="2B3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F03ED"/>
    <w:multiLevelType w:val="multilevel"/>
    <w:tmpl w:val="A532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A390B"/>
    <w:multiLevelType w:val="hybridMultilevel"/>
    <w:tmpl w:val="559A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A2E65"/>
    <w:multiLevelType w:val="multilevel"/>
    <w:tmpl w:val="386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355763"/>
    <w:multiLevelType w:val="multilevel"/>
    <w:tmpl w:val="700E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F6869"/>
    <w:multiLevelType w:val="hybridMultilevel"/>
    <w:tmpl w:val="8F06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FC5944"/>
    <w:multiLevelType w:val="hybridMultilevel"/>
    <w:tmpl w:val="DD687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106D7"/>
    <w:multiLevelType w:val="hybridMultilevel"/>
    <w:tmpl w:val="ED567D9A"/>
    <w:lvl w:ilvl="0" w:tplc="9F5CF912">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12"/>
  </w:num>
  <w:num w:numId="8">
    <w:abstractNumId w:val="8"/>
  </w:num>
  <w:num w:numId="9">
    <w:abstractNumId w:val="7"/>
  </w:num>
  <w:num w:numId="10">
    <w:abstractNumId w:val="3"/>
  </w:num>
  <w:num w:numId="11">
    <w:abstractNumId w:val="6"/>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2C2E"/>
    <w:rsid w:val="00012021"/>
    <w:rsid w:val="0001758E"/>
    <w:rsid w:val="00024F09"/>
    <w:rsid w:val="00055EFC"/>
    <w:rsid w:val="00095F54"/>
    <w:rsid w:val="000C4333"/>
    <w:rsid w:val="000E4783"/>
    <w:rsid w:val="000E6451"/>
    <w:rsid w:val="000E68BB"/>
    <w:rsid w:val="00103966"/>
    <w:rsid w:val="00106D20"/>
    <w:rsid w:val="0011018C"/>
    <w:rsid w:val="0011034E"/>
    <w:rsid w:val="00115202"/>
    <w:rsid w:val="00120272"/>
    <w:rsid w:val="00135059"/>
    <w:rsid w:val="00135266"/>
    <w:rsid w:val="00150114"/>
    <w:rsid w:val="00155577"/>
    <w:rsid w:val="00170E4C"/>
    <w:rsid w:val="0018152E"/>
    <w:rsid w:val="00181BB8"/>
    <w:rsid w:val="00184B66"/>
    <w:rsid w:val="001A0B10"/>
    <w:rsid w:val="001B1A47"/>
    <w:rsid w:val="001B3AE6"/>
    <w:rsid w:val="001B6452"/>
    <w:rsid w:val="001E3350"/>
    <w:rsid w:val="001F45EE"/>
    <w:rsid w:val="0020092B"/>
    <w:rsid w:val="00202A5F"/>
    <w:rsid w:val="0020748E"/>
    <w:rsid w:val="002101A9"/>
    <w:rsid w:val="00241E14"/>
    <w:rsid w:val="00246918"/>
    <w:rsid w:val="00265C64"/>
    <w:rsid w:val="00266A3B"/>
    <w:rsid w:val="00276899"/>
    <w:rsid w:val="002904BF"/>
    <w:rsid w:val="002B1D04"/>
    <w:rsid w:val="002B65BD"/>
    <w:rsid w:val="002C033B"/>
    <w:rsid w:val="002E7501"/>
    <w:rsid w:val="003061EB"/>
    <w:rsid w:val="003125D2"/>
    <w:rsid w:val="00314640"/>
    <w:rsid w:val="0032076D"/>
    <w:rsid w:val="003262F0"/>
    <w:rsid w:val="00336A10"/>
    <w:rsid w:val="00336F86"/>
    <w:rsid w:val="003379B4"/>
    <w:rsid w:val="00347764"/>
    <w:rsid w:val="00360C84"/>
    <w:rsid w:val="003703AF"/>
    <w:rsid w:val="003744A1"/>
    <w:rsid w:val="00381CA1"/>
    <w:rsid w:val="00387B62"/>
    <w:rsid w:val="003928D3"/>
    <w:rsid w:val="00392F15"/>
    <w:rsid w:val="003934F9"/>
    <w:rsid w:val="003A4980"/>
    <w:rsid w:val="003A5EAD"/>
    <w:rsid w:val="003D0120"/>
    <w:rsid w:val="003D1E01"/>
    <w:rsid w:val="003F137F"/>
    <w:rsid w:val="003F57ED"/>
    <w:rsid w:val="004007CF"/>
    <w:rsid w:val="0040581B"/>
    <w:rsid w:val="00421061"/>
    <w:rsid w:val="00436B2F"/>
    <w:rsid w:val="004504D6"/>
    <w:rsid w:val="00463BF0"/>
    <w:rsid w:val="004755BF"/>
    <w:rsid w:val="004763FB"/>
    <w:rsid w:val="00497F48"/>
    <w:rsid w:val="004A4ECF"/>
    <w:rsid w:val="004A74B0"/>
    <w:rsid w:val="004B6AE8"/>
    <w:rsid w:val="004C684D"/>
    <w:rsid w:val="004D056E"/>
    <w:rsid w:val="004D0CF0"/>
    <w:rsid w:val="004D1E3D"/>
    <w:rsid w:val="004F2C06"/>
    <w:rsid w:val="004F588C"/>
    <w:rsid w:val="004F5ABB"/>
    <w:rsid w:val="00507A50"/>
    <w:rsid w:val="005165B5"/>
    <w:rsid w:val="00522798"/>
    <w:rsid w:val="00531969"/>
    <w:rsid w:val="00536AC1"/>
    <w:rsid w:val="005442AE"/>
    <w:rsid w:val="00554F77"/>
    <w:rsid w:val="0055599A"/>
    <w:rsid w:val="00560166"/>
    <w:rsid w:val="005706EB"/>
    <w:rsid w:val="00571AED"/>
    <w:rsid w:val="00587085"/>
    <w:rsid w:val="005929A0"/>
    <w:rsid w:val="005A2ED7"/>
    <w:rsid w:val="005C1446"/>
    <w:rsid w:val="005C2BB8"/>
    <w:rsid w:val="005D5D70"/>
    <w:rsid w:val="005F1574"/>
    <w:rsid w:val="0060518B"/>
    <w:rsid w:val="0061170B"/>
    <w:rsid w:val="006306A8"/>
    <w:rsid w:val="00631762"/>
    <w:rsid w:val="00632EFE"/>
    <w:rsid w:val="00632F70"/>
    <w:rsid w:val="00634FEA"/>
    <w:rsid w:val="0064039A"/>
    <w:rsid w:val="00661849"/>
    <w:rsid w:val="00671B18"/>
    <w:rsid w:val="00692659"/>
    <w:rsid w:val="006A7A8F"/>
    <w:rsid w:val="006D777F"/>
    <w:rsid w:val="006E0ABF"/>
    <w:rsid w:val="006F2895"/>
    <w:rsid w:val="0071749B"/>
    <w:rsid w:val="0072763B"/>
    <w:rsid w:val="00735A33"/>
    <w:rsid w:val="00736933"/>
    <w:rsid w:val="00745814"/>
    <w:rsid w:val="0075030A"/>
    <w:rsid w:val="00764F4E"/>
    <w:rsid w:val="00767C05"/>
    <w:rsid w:val="00782F21"/>
    <w:rsid w:val="00787B62"/>
    <w:rsid w:val="00790DF7"/>
    <w:rsid w:val="007E7F9A"/>
    <w:rsid w:val="007E7FC8"/>
    <w:rsid w:val="007F38F6"/>
    <w:rsid w:val="007F5213"/>
    <w:rsid w:val="007F5667"/>
    <w:rsid w:val="008027AC"/>
    <w:rsid w:val="008030D7"/>
    <w:rsid w:val="00805D71"/>
    <w:rsid w:val="008107FD"/>
    <w:rsid w:val="00811038"/>
    <w:rsid w:val="00814B73"/>
    <w:rsid w:val="008178FE"/>
    <w:rsid w:val="00823040"/>
    <w:rsid w:val="00825D42"/>
    <w:rsid w:val="00827793"/>
    <w:rsid w:val="00860F73"/>
    <w:rsid w:val="00874220"/>
    <w:rsid w:val="00886846"/>
    <w:rsid w:val="008A4212"/>
    <w:rsid w:val="008A644B"/>
    <w:rsid w:val="008B262B"/>
    <w:rsid w:val="008C4402"/>
    <w:rsid w:val="008C5A1D"/>
    <w:rsid w:val="008C70BB"/>
    <w:rsid w:val="008D5189"/>
    <w:rsid w:val="008E0D86"/>
    <w:rsid w:val="008E6780"/>
    <w:rsid w:val="008F09E1"/>
    <w:rsid w:val="009061A8"/>
    <w:rsid w:val="00910E54"/>
    <w:rsid w:val="009146E7"/>
    <w:rsid w:val="009314EE"/>
    <w:rsid w:val="009363C0"/>
    <w:rsid w:val="009379CF"/>
    <w:rsid w:val="009575CB"/>
    <w:rsid w:val="00977D8A"/>
    <w:rsid w:val="00980D54"/>
    <w:rsid w:val="00981E5B"/>
    <w:rsid w:val="009850EA"/>
    <w:rsid w:val="00985CF4"/>
    <w:rsid w:val="0099779C"/>
    <w:rsid w:val="009A2BA4"/>
    <w:rsid w:val="009D55AA"/>
    <w:rsid w:val="009F761D"/>
    <w:rsid w:val="00A010B7"/>
    <w:rsid w:val="00A11216"/>
    <w:rsid w:val="00A12C65"/>
    <w:rsid w:val="00A20A16"/>
    <w:rsid w:val="00A40270"/>
    <w:rsid w:val="00A42B72"/>
    <w:rsid w:val="00A90E2B"/>
    <w:rsid w:val="00AA293E"/>
    <w:rsid w:val="00AA4161"/>
    <w:rsid w:val="00AB59CB"/>
    <w:rsid w:val="00AC6C84"/>
    <w:rsid w:val="00AE07AE"/>
    <w:rsid w:val="00AE1C5B"/>
    <w:rsid w:val="00AE2DEF"/>
    <w:rsid w:val="00AE413F"/>
    <w:rsid w:val="00AE6DE8"/>
    <w:rsid w:val="00AF1BFD"/>
    <w:rsid w:val="00AF300D"/>
    <w:rsid w:val="00B02CE6"/>
    <w:rsid w:val="00B10F0B"/>
    <w:rsid w:val="00B121BB"/>
    <w:rsid w:val="00B12A6B"/>
    <w:rsid w:val="00B21C01"/>
    <w:rsid w:val="00B247B4"/>
    <w:rsid w:val="00B2754C"/>
    <w:rsid w:val="00B31D50"/>
    <w:rsid w:val="00B34092"/>
    <w:rsid w:val="00B46E87"/>
    <w:rsid w:val="00B4775A"/>
    <w:rsid w:val="00B64D76"/>
    <w:rsid w:val="00B66B7C"/>
    <w:rsid w:val="00B67250"/>
    <w:rsid w:val="00B67BC6"/>
    <w:rsid w:val="00B80F47"/>
    <w:rsid w:val="00B8781D"/>
    <w:rsid w:val="00B96520"/>
    <w:rsid w:val="00BB2A88"/>
    <w:rsid w:val="00BB35BA"/>
    <w:rsid w:val="00BC6352"/>
    <w:rsid w:val="00BC6FB0"/>
    <w:rsid w:val="00BD324B"/>
    <w:rsid w:val="00BD5831"/>
    <w:rsid w:val="00BE7313"/>
    <w:rsid w:val="00BF2E89"/>
    <w:rsid w:val="00BF6910"/>
    <w:rsid w:val="00BF6AE2"/>
    <w:rsid w:val="00C17CDA"/>
    <w:rsid w:val="00C20843"/>
    <w:rsid w:val="00C22A98"/>
    <w:rsid w:val="00C24CF2"/>
    <w:rsid w:val="00C32229"/>
    <w:rsid w:val="00C41EC6"/>
    <w:rsid w:val="00C41F0C"/>
    <w:rsid w:val="00C62D90"/>
    <w:rsid w:val="00C63597"/>
    <w:rsid w:val="00C723D1"/>
    <w:rsid w:val="00C72FEF"/>
    <w:rsid w:val="00C771E8"/>
    <w:rsid w:val="00C92C1B"/>
    <w:rsid w:val="00CA2CA3"/>
    <w:rsid w:val="00CA784F"/>
    <w:rsid w:val="00CB42C7"/>
    <w:rsid w:val="00CC0C10"/>
    <w:rsid w:val="00CC501D"/>
    <w:rsid w:val="00CD535E"/>
    <w:rsid w:val="00CE53DB"/>
    <w:rsid w:val="00CF0172"/>
    <w:rsid w:val="00D02DC0"/>
    <w:rsid w:val="00D32B94"/>
    <w:rsid w:val="00D4459C"/>
    <w:rsid w:val="00D5034D"/>
    <w:rsid w:val="00D51573"/>
    <w:rsid w:val="00D61D76"/>
    <w:rsid w:val="00D64DAD"/>
    <w:rsid w:val="00D76E73"/>
    <w:rsid w:val="00D969E4"/>
    <w:rsid w:val="00DA757A"/>
    <w:rsid w:val="00DB1173"/>
    <w:rsid w:val="00DB746C"/>
    <w:rsid w:val="00DC2DB1"/>
    <w:rsid w:val="00DC3844"/>
    <w:rsid w:val="00DE201C"/>
    <w:rsid w:val="00DE2B6F"/>
    <w:rsid w:val="00DE3218"/>
    <w:rsid w:val="00DE5905"/>
    <w:rsid w:val="00E04AD3"/>
    <w:rsid w:val="00E12856"/>
    <w:rsid w:val="00E20BC5"/>
    <w:rsid w:val="00E3622F"/>
    <w:rsid w:val="00E42F2E"/>
    <w:rsid w:val="00E62D2D"/>
    <w:rsid w:val="00E63D70"/>
    <w:rsid w:val="00E70E1C"/>
    <w:rsid w:val="00E8187A"/>
    <w:rsid w:val="00E91520"/>
    <w:rsid w:val="00E92615"/>
    <w:rsid w:val="00EA356A"/>
    <w:rsid w:val="00ED02E6"/>
    <w:rsid w:val="00ED4CA7"/>
    <w:rsid w:val="00EE6B06"/>
    <w:rsid w:val="00EF3815"/>
    <w:rsid w:val="00F21F08"/>
    <w:rsid w:val="00F23714"/>
    <w:rsid w:val="00F30973"/>
    <w:rsid w:val="00F32FBD"/>
    <w:rsid w:val="00F3634B"/>
    <w:rsid w:val="00F41833"/>
    <w:rsid w:val="00F47903"/>
    <w:rsid w:val="00F62BD7"/>
    <w:rsid w:val="00F76522"/>
    <w:rsid w:val="00F91C36"/>
    <w:rsid w:val="00FA0EDA"/>
    <w:rsid w:val="00FB03AF"/>
    <w:rsid w:val="00FB5DD3"/>
    <w:rsid w:val="00FC1B63"/>
    <w:rsid w:val="00FC21FE"/>
    <w:rsid w:val="00FC31EE"/>
    <w:rsid w:val="00FD1E2B"/>
    <w:rsid w:val="00FF03C5"/>
    <w:rsid w:val="00FF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D2D0"/>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34"/>
    <w:qFormat/>
    <w:rsid w:val="00D4459C"/>
    <w:pPr>
      <w:ind w:left="720"/>
      <w:contextualSpacing/>
    </w:pPr>
  </w:style>
  <w:style w:type="character" w:styleId="FollowedHyperlink">
    <w:name w:val="FollowedHyperlink"/>
    <w:basedOn w:val="DefaultParagraphFont"/>
    <w:uiPriority w:val="99"/>
    <w:semiHidden/>
    <w:unhideWhenUsed/>
    <w:rsid w:val="008C4402"/>
    <w:rPr>
      <w:color w:val="954F72" w:themeColor="followedHyperlink"/>
      <w:u w:val="single"/>
    </w:rPr>
  </w:style>
  <w:style w:type="paragraph" w:styleId="Caption">
    <w:name w:val="caption"/>
    <w:basedOn w:val="Normal"/>
    <w:next w:val="Normal"/>
    <w:uiPriority w:val="35"/>
    <w:unhideWhenUsed/>
    <w:qFormat/>
    <w:rsid w:val="00985C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35A3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35A33"/>
    <w:rPr>
      <w:rFonts w:ascii="Times New Roman" w:eastAsia="Times New Roman" w:hAnsi="Times New Roman" w:cs="Times New Roman"/>
      <w:color w:val="000000"/>
      <w:sz w:val="18"/>
      <w:szCs w:val="18"/>
    </w:rPr>
  </w:style>
  <w:style w:type="table" w:styleId="TableGrid">
    <w:name w:val="Table Grid"/>
    <w:basedOn w:val="TableNormal"/>
    <w:uiPriority w:val="39"/>
    <w:rsid w:val="00DB7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905092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34651403">
      <w:bodyDiv w:val="1"/>
      <w:marLeft w:val="0"/>
      <w:marRight w:val="0"/>
      <w:marTop w:val="0"/>
      <w:marBottom w:val="0"/>
      <w:divBdr>
        <w:top w:val="none" w:sz="0" w:space="0" w:color="auto"/>
        <w:left w:val="none" w:sz="0" w:space="0" w:color="auto"/>
        <w:bottom w:val="none" w:sz="0" w:space="0" w:color="auto"/>
        <w:right w:val="none" w:sz="0" w:space="0" w:color="auto"/>
      </w:divBdr>
    </w:div>
    <w:div w:id="363331861">
      <w:bodyDiv w:val="1"/>
      <w:marLeft w:val="0"/>
      <w:marRight w:val="0"/>
      <w:marTop w:val="0"/>
      <w:marBottom w:val="0"/>
      <w:divBdr>
        <w:top w:val="none" w:sz="0" w:space="0" w:color="auto"/>
        <w:left w:val="none" w:sz="0" w:space="0" w:color="auto"/>
        <w:bottom w:val="none" w:sz="0" w:space="0" w:color="auto"/>
        <w:right w:val="none" w:sz="0" w:space="0" w:color="auto"/>
      </w:divBdr>
    </w:div>
    <w:div w:id="454833062">
      <w:bodyDiv w:val="1"/>
      <w:marLeft w:val="0"/>
      <w:marRight w:val="0"/>
      <w:marTop w:val="0"/>
      <w:marBottom w:val="0"/>
      <w:divBdr>
        <w:top w:val="none" w:sz="0" w:space="0" w:color="auto"/>
        <w:left w:val="none" w:sz="0" w:space="0" w:color="auto"/>
        <w:bottom w:val="none" w:sz="0" w:space="0" w:color="auto"/>
        <w:right w:val="none" w:sz="0" w:space="0" w:color="auto"/>
      </w:divBdr>
    </w:div>
    <w:div w:id="613483965">
      <w:bodyDiv w:val="1"/>
      <w:marLeft w:val="0"/>
      <w:marRight w:val="0"/>
      <w:marTop w:val="0"/>
      <w:marBottom w:val="0"/>
      <w:divBdr>
        <w:top w:val="none" w:sz="0" w:space="0" w:color="auto"/>
        <w:left w:val="none" w:sz="0" w:space="0" w:color="auto"/>
        <w:bottom w:val="none" w:sz="0" w:space="0" w:color="auto"/>
        <w:right w:val="none" w:sz="0" w:space="0" w:color="auto"/>
      </w:divBdr>
    </w:div>
    <w:div w:id="613636246">
      <w:bodyDiv w:val="1"/>
      <w:marLeft w:val="0"/>
      <w:marRight w:val="0"/>
      <w:marTop w:val="0"/>
      <w:marBottom w:val="0"/>
      <w:divBdr>
        <w:top w:val="none" w:sz="0" w:space="0" w:color="auto"/>
        <w:left w:val="none" w:sz="0" w:space="0" w:color="auto"/>
        <w:bottom w:val="none" w:sz="0" w:space="0" w:color="auto"/>
        <w:right w:val="none" w:sz="0" w:space="0" w:color="auto"/>
      </w:divBdr>
    </w:div>
    <w:div w:id="627325122">
      <w:bodyDiv w:val="1"/>
      <w:marLeft w:val="0"/>
      <w:marRight w:val="0"/>
      <w:marTop w:val="0"/>
      <w:marBottom w:val="0"/>
      <w:divBdr>
        <w:top w:val="none" w:sz="0" w:space="0" w:color="auto"/>
        <w:left w:val="none" w:sz="0" w:space="0" w:color="auto"/>
        <w:bottom w:val="none" w:sz="0" w:space="0" w:color="auto"/>
        <w:right w:val="none" w:sz="0" w:space="0" w:color="auto"/>
      </w:divBdr>
    </w:div>
    <w:div w:id="727341143">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800197838">
      <w:bodyDiv w:val="1"/>
      <w:marLeft w:val="0"/>
      <w:marRight w:val="0"/>
      <w:marTop w:val="0"/>
      <w:marBottom w:val="0"/>
      <w:divBdr>
        <w:top w:val="none" w:sz="0" w:space="0" w:color="auto"/>
        <w:left w:val="none" w:sz="0" w:space="0" w:color="auto"/>
        <w:bottom w:val="none" w:sz="0" w:space="0" w:color="auto"/>
        <w:right w:val="none" w:sz="0" w:space="0" w:color="auto"/>
      </w:divBdr>
    </w:div>
    <w:div w:id="813137841">
      <w:bodyDiv w:val="1"/>
      <w:marLeft w:val="0"/>
      <w:marRight w:val="0"/>
      <w:marTop w:val="0"/>
      <w:marBottom w:val="0"/>
      <w:divBdr>
        <w:top w:val="none" w:sz="0" w:space="0" w:color="auto"/>
        <w:left w:val="none" w:sz="0" w:space="0" w:color="auto"/>
        <w:bottom w:val="none" w:sz="0" w:space="0" w:color="auto"/>
        <w:right w:val="none" w:sz="0" w:space="0" w:color="auto"/>
      </w:divBdr>
    </w:div>
    <w:div w:id="864366070">
      <w:bodyDiv w:val="1"/>
      <w:marLeft w:val="0"/>
      <w:marRight w:val="0"/>
      <w:marTop w:val="0"/>
      <w:marBottom w:val="0"/>
      <w:divBdr>
        <w:top w:val="none" w:sz="0" w:space="0" w:color="auto"/>
        <w:left w:val="none" w:sz="0" w:space="0" w:color="auto"/>
        <w:bottom w:val="none" w:sz="0" w:space="0" w:color="auto"/>
        <w:right w:val="none" w:sz="0" w:space="0" w:color="auto"/>
      </w:divBdr>
    </w:div>
    <w:div w:id="911819179">
      <w:bodyDiv w:val="1"/>
      <w:marLeft w:val="0"/>
      <w:marRight w:val="0"/>
      <w:marTop w:val="0"/>
      <w:marBottom w:val="0"/>
      <w:divBdr>
        <w:top w:val="none" w:sz="0" w:space="0" w:color="auto"/>
        <w:left w:val="none" w:sz="0" w:space="0" w:color="auto"/>
        <w:bottom w:val="none" w:sz="0" w:space="0" w:color="auto"/>
        <w:right w:val="none" w:sz="0" w:space="0" w:color="auto"/>
      </w:divBdr>
    </w:div>
    <w:div w:id="921379777">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423406639">
      <w:bodyDiv w:val="1"/>
      <w:marLeft w:val="0"/>
      <w:marRight w:val="0"/>
      <w:marTop w:val="0"/>
      <w:marBottom w:val="0"/>
      <w:divBdr>
        <w:top w:val="none" w:sz="0" w:space="0" w:color="auto"/>
        <w:left w:val="none" w:sz="0" w:space="0" w:color="auto"/>
        <w:bottom w:val="none" w:sz="0" w:space="0" w:color="auto"/>
        <w:right w:val="none" w:sz="0" w:space="0" w:color="auto"/>
      </w:divBdr>
    </w:div>
    <w:div w:id="1507863915">
      <w:bodyDiv w:val="1"/>
      <w:marLeft w:val="0"/>
      <w:marRight w:val="0"/>
      <w:marTop w:val="0"/>
      <w:marBottom w:val="0"/>
      <w:divBdr>
        <w:top w:val="none" w:sz="0" w:space="0" w:color="auto"/>
        <w:left w:val="none" w:sz="0" w:space="0" w:color="auto"/>
        <w:bottom w:val="none" w:sz="0" w:space="0" w:color="auto"/>
        <w:right w:val="none" w:sz="0" w:space="0" w:color="auto"/>
      </w:divBdr>
    </w:div>
    <w:div w:id="1507865955">
      <w:bodyDiv w:val="1"/>
      <w:marLeft w:val="0"/>
      <w:marRight w:val="0"/>
      <w:marTop w:val="0"/>
      <w:marBottom w:val="0"/>
      <w:divBdr>
        <w:top w:val="none" w:sz="0" w:space="0" w:color="auto"/>
        <w:left w:val="none" w:sz="0" w:space="0" w:color="auto"/>
        <w:bottom w:val="none" w:sz="0" w:space="0" w:color="auto"/>
        <w:right w:val="none" w:sz="0" w:space="0" w:color="auto"/>
      </w:divBdr>
    </w:div>
    <w:div w:id="1508982372">
      <w:bodyDiv w:val="1"/>
      <w:marLeft w:val="0"/>
      <w:marRight w:val="0"/>
      <w:marTop w:val="0"/>
      <w:marBottom w:val="0"/>
      <w:divBdr>
        <w:top w:val="none" w:sz="0" w:space="0" w:color="auto"/>
        <w:left w:val="none" w:sz="0" w:space="0" w:color="auto"/>
        <w:bottom w:val="none" w:sz="0" w:space="0" w:color="auto"/>
        <w:right w:val="none" w:sz="0" w:space="0" w:color="auto"/>
      </w:divBdr>
    </w:div>
    <w:div w:id="1568998738">
      <w:bodyDiv w:val="1"/>
      <w:marLeft w:val="0"/>
      <w:marRight w:val="0"/>
      <w:marTop w:val="0"/>
      <w:marBottom w:val="0"/>
      <w:divBdr>
        <w:top w:val="none" w:sz="0" w:space="0" w:color="auto"/>
        <w:left w:val="none" w:sz="0" w:space="0" w:color="auto"/>
        <w:bottom w:val="none" w:sz="0" w:space="0" w:color="auto"/>
        <w:right w:val="none" w:sz="0" w:space="0" w:color="auto"/>
      </w:divBdr>
    </w:div>
    <w:div w:id="1619871273">
      <w:bodyDiv w:val="1"/>
      <w:marLeft w:val="0"/>
      <w:marRight w:val="0"/>
      <w:marTop w:val="0"/>
      <w:marBottom w:val="0"/>
      <w:divBdr>
        <w:top w:val="none" w:sz="0" w:space="0" w:color="auto"/>
        <w:left w:val="none" w:sz="0" w:space="0" w:color="auto"/>
        <w:bottom w:val="none" w:sz="0" w:space="0" w:color="auto"/>
        <w:right w:val="none" w:sz="0" w:space="0" w:color="auto"/>
      </w:divBdr>
    </w:div>
    <w:div w:id="1695695027">
      <w:bodyDiv w:val="1"/>
      <w:marLeft w:val="0"/>
      <w:marRight w:val="0"/>
      <w:marTop w:val="0"/>
      <w:marBottom w:val="0"/>
      <w:divBdr>
        <w:top w:val="none" w:sz="0" w:space="0" w:color="auto"/>
        <w:left w:val="none" w:sz="0" w:space="0" w:color="auto"/>
        <w:bottom w:val="none" w:sz="0" w:space="0" w:color="auto"/>
        <w:right w:val="none" w:sz="0" w:space="0" w:color="auto"/>
      </w:divBdr>
    </w:div>
    <w:div w:id="1799451381">
      <w:bodyDiv w:val="1"/>
      <w:marLeft w:val="0"/>
      <w:marRight w:val="0"/>
      <w:marTop w:val="0"/>
      <w:marBottom w:val="0"/>
      <w:divBdr>
        <w:top w:val="none" w:sz="0" w:space="0" w:color="auto"/>
        <w:left w:val="none" w:sz="0" w:space="0" w:color="auto"/>
        <w:bottom w:val="none" w:sz="0" w:space="0" w:color="auto"/>
        <w:right w:val="none" w:sz="0" w:space="0" w:color="auto"/>
      </w:divBdr>
    </w:div>
    <w:div w:id="1869951158">
      <w:bodyDiv w:val="1"/>
      <w:marLeft w:val="0"/>
      <w:marRight w:val="0"/>
      <w:marTop w:val="0"/>
      <w:marBottom w:val="0"/>
      <w:divBdr>
        <w:top w:val="none" w:sz="0" w:space="0" w:color="auto"/>
        <w:left w:val="none" w:sz="0" w:space="0" w:color="auto"/>
        <w:bottom w:val="none" w:sz="0" w:space="0" w:color="auto"/>
        <w:right w:val="none" w:sz="0" w:space="0" w:color="auto"/>
      </w:divBdr>
    </w:div>
    <w:div w:id="1914050335">
      <w:bodyDiv w:val="1"/>
      <w:marLeft w:val="0"/>
      <w:marRight w:val="0"/>
      <w:marTop w:val="0"/>
      <w:marBottom w:val="0"/>
      <w:divBdr>
        <w:top w:val="none" w:sz="0" w:space="0" w:color="auto"/>
        <w:left w:val="none" w:sz="0" w:space="0" w:color="auto"/>
        <w:bottom w:val="none" w:sz="0" w:space="0" w:color="auto"/>
        <w:right w:val="none" w:sz="0" w:space="0" w:color="auto"/>
      </w:divBdr>
    </w:div>
    <w:div w:id="1977293815">
      <w:bodyDiv w:val="1"/>
      <w:marLeft w:val="0"/>
      <w:marRight w:val="0"/>
      <w:marTop w:val="0"/>
      <w:marBottom w:val="0"/>
      <w:divBdr>
        <w:top w:val="none" w:sz="0" w:space="0" w:color="auto"/>
        <w:left w:val="none" w:sz="0" w:space="0" w:color="auto"/>
        <w:bottom w:val="none" w:sz="0" w:space="0" w:color="auto"/>
        <w:right w:val="none" w:sz="0" w:space="0" w:color="auto"/>
      </w:divBdr>
    </w:div>
    <w:div w:id="2012561546">
      <w:bodyDiv w:val="1"/>
      <w:marLeft w:val="0"/>
      <w:marRight w:val="0"/>
      <w:marTop w:val="0"/>
      <w:marBottom w:val="0"/>
      <w:divBdr>
        <w:top w:val="none" w:sz="0" w:space="0" w:color="auto"/>
        <w:left w:val="none" w:sz="0" w:space="0" w:color="auto"/>
        <w:bottom w:val="none" w:sz="0" w:space="0" w:color="auto"/>
        <w:right w:val="none" w:sz="0" w:space="0" w:color="auto"/>
      </w:divBdr>
    </w:div>
    <w:div w:id="20613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yallan@gatech.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Connected-component_label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B7BB9-8330-A64B-84E4-26488E37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TotalTime>
  <Pages>11</Pages>
  <Words>2708</Words>
  <Characters>15438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Allan Reyes</cp:lastModifiedBy>
  <cp:revision>3</cp:revision>
  <cp:lastPrinted>2018-10-29T00:24:00Z</cp:lastPrinted>
  <dcterms:created xsi:type="dcterms:W3CDTF">2018-10-29T00:24:00Z</dcterms:created>
  <dcterms:modified xsi:type="dcterms:W3CDTF">2018-10-29T00:25:00Z</dcterms:modified>
</cp:coreProperties>
</file>